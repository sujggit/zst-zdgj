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4253" w:rsidRPr="00524135" w:rsidRDefault="00654253" w:rsidP="005E647F">
      <w:pPr>
        <w:rPr>
          <w:rFonts w:ascii="宋体" w:hAnsi="宋体"/>
          <w:b/>
          <w:bCs/>
          <w:sz w:val="32"/>
          <w:szCs w:val="32"/>
        </w:rPr>
      </w:pPr>
      <w:r w:rsidRPr="00524135">
        <w:rPr>
          <w:rFonts w:ascii="宋体" w:hAnsi="宋体" w:hint="eastAsia"/>
          <w:b/>
          <w:bCs/>
          <w:sz w:val="32"/>
          <w:szCs w:val="32"/>
        </w:rPr>
        <w:t>密</w:t>
      </w:r>
      <w:r w:rsidR="00FD6523" w:rsidRPr="00524135">
        <w:rPr>
          <w:rFonts w:ascii="宋体" w:hAnsi="宋体" w:hint="eastAsia"/>
          <w:b/>
          <w:bCs/>
          <w:sz w:val="32"/>
          <w:szCs w:val="32"/>
        </w:rPr>
        <w:t xml:space="preserve">    </w:t>
      </w:r>
      <w:r w:rsidRPr="00524135">
        <w:rPr>
          <w:rFonts w:ascii="宋体" w:hAnsi="宋体" w:hint="eastAsia"/>
          <w:b/>
          <w:bCs/>
          <w:sz w:val="32"/>
          <w:szCs w:val="32"/>
        </w:rPr>
        <w:t>级：</w:t>
      </w:r>
      <w:r w:rsidR="00455FB9">
        <w:rPr>
          <w:rFonts w:ascii="宋体" w:hAnsi="宋体" w:hint="eastAsia"/>
          <w:b/>
          <w:bCs/>
          <w:sz w:val="32"/>
          <w:szCs w:val="32"/>
        </w:rPr>
        <w:t>内部公开</w:t>
      </w:r>
    </w:p>
    <w:p w:rsidR="007E7914" w:rsidRPr="00524135" w:rsidRDefault="00654253" w:rsidP="005E647F">
      <w:pPr>
        <w:rPr>
          <w:rFonts w:ascii="宋体" w:hAnsi="宋体"/>
          <w:b/>
          <w:bCs/>
          <w:sz w:val="32"/>
          <w:szCs w:val="32"/>
        </w:rPr>
      </w:pPr>
      <w:r w:rsidRPr="00524135">
        <w:rPr>
          <w:rFonts w:ascii="宋体" w:hAnsi="宋体" w:hint="eastAsia"/>
          <w:b/>
          <w:bCs/>
          <w:sz w:val="32"/>
          <w:szCs w:val="32"/>
        </w:rPr>
        <w:t>文档编号：</w:t>
      </w:r>
      <w:r w:rsidR="00FE2B3F">
        <w:rPr>
          <w:rFonts w:ascii="宋体" w:hAnsi="宋体" w:hint="eastAsia"/>
          <w:b/>
          <w:bCs/>
          <w:sz w:val="32"/>
          <w:szCs w:val="32"/>
        </w:rPr>
        <w:t>ZST_</w:t>
      </w:r>
      <w:r w:rsidR="006023D1">
        <w:rPr>
          <w:rFonts w:ascii="宋体" w:hAnsi="宋体" w:hint="eastAsia"/>
          <w:b/>
          <w:bCs/>
          <w:sz w:val="32"/>
          <w:szCs w:val="32"/>
        </w:rPr>
        <w:t>ICMP_SD</w:t>
      </w:r>
      <w:r w:rsidR="00FE2B3F">
        <w:rPr>
          <w:rFonts w:ascii="宋体" w:hAnsi="宋体" w:hint="eastAsia"/>
          <w:b/>
          <w:bCs/>
          <w:sz w:val="32"/>
          <w:szCs w:val="32"/>
        </w:rPr>
        <w:t>_</w:t>
      </w:r>
      <w:r w:rsidR="00455FB9">
        <w:rPr>
          <w:rFonts w:ascii="宋体" w:hAnsi="宋体" w:hint="eastAsia"/>
          <w:b/>
          <w:bCs/>
          <w:sz w:val="32"/>
          <w:szCs w:val="32"/>
        </w:rPr>
        <w:t>01</w:t>
      </w:r>
    </w:p>
    <w:p w:rsidR="00654253" w:rsidRPr="00524135" w:rsidRDefault="00654253" w:rsidP="005E647F">
      <w:pPr>
        <w:rPr>
          <w:rFonts w:ascii="宋体" w:hAnsi="宋体"/>
          <w:b/>
          <w:bCs/>
          <w:sz w:val="32"/>
          <w:szCs w:val="32"/>
        </w:rPr>
      </w:pPr>
      <w:r w:rsidRPr="00524135">
        <w:rPr>
          <w:rFonts w:ascii="宋体" w:hAnsi="宋体" w:hint="eastAsia"/>
          <w:b/>
          <w:bCs/>
          <w:sz w:val="32"/>
          <w:szCs w:val="32"/>
        </w:rPr>
        <w:t>版</w:t>
      </w:r>
      <w:r w:rsidR="00FD6523" w:rsidRPr="00524135">
        <w:rPr>
          <w:rFonts w:ascii="宋体" w:hAnsi="宋体" w:hint="eastAsia"/>
          <w:b/>
          <w:bCs/>
          <w:sz w:val="32"/>
          <w:szCs w:val="32"/>
        </w:rPr>
        <w:t xml:space="preserve"> </w:t>
      </w:r>
      <w:r w:rsidRPr="00524135">
        <w:rPr>
          <w:rFonts w:ascii="宋体" w:hAnsi="宋体" w:hint="eastAsia"/>
          <w:b/>
          <w:bCs/>
          <w:sz w:val="32"/>
          <w:szCs w:val="32"/>
        </w:rPr>
        <w:t>本</w:t>
      </w:r>
      <w:r w:rsidR="00FD6523" w:rsidRPr="00524135">
        <w:rPr>
          <w:rFonts w:ascii="宋体" w:hAnsi="宋体" w:hint="eastAsia"/>
          <w:b/>
          <w:bCs/>
          <w:sz w:val="32"/>
          <w:szCs w:val="32"/>
        </w:rPr>
        <w:t xml:space="preserve"> </w:t>
      </w:r>
      <w:r w:rsidRPr="00524135">
        <w:rPr>
          <w:rFonts w:ascii="宋体" w:hAnsi="宋体" w:hint="eastAsia"/>
          <w:b/>
          <w:bCs/>
          <w:sz w:val="32"/>
          <w:szCs w:val="32"/>
        </w:rPr>
        <w:t>号：</w:t>
      </w:r>
      <w:r w:rsidR="00946A61">
        <w:rPr>
          <w:rFonts w:ascii="宋体" w:hAnsi="宋体" w:hint="eastAsia"/>
          <w:b/>
          <w:bCs/>
          <w:sz w:val="32"/>
          <w:szCs w:val="32"/>
        </w:rPr>
        <w:t>V</w:t>
      </w:r>
      <w:r w:rsidR="000E483B">
        <w:rPr>
          <w:rFonts w:ascii="宋体" w:hAnsi="宋体" w:hint="eastAsia"/>
          <w:b/>
          <w:bCs/>
          <w:sz w:val="32"/>
          <w:szCs w:val="32"/>
        </w:rPr>
        <w:t>1.2</w:t>
      </w:r>
    </w:p>
    <w:p w:rsidR="00690D8C" w:rsidRPr="001E6C8B" w:rsidRDefault="00690D8C" w:rsidP="005E647F">
      <w:pPr>
        <w:rPr>
          <w:rFonts w:ascii="黑体" w:eastAsia="黑体" w:hAnsi="宋体" w:cs="Tahoma"/>
          <w:sz w:val="32"/>
          <w:szCs w:val="32"/>
        </w:rPr>
      </w:pPr>
    </w:p>
    <w:p w:rsidR="00735AD1" w:rsidRDefault="00735AD1" w:rsidP="005E647F">
      <w:pPr>
        <w:rPr>
          <w:rFonts w:ascii="黑体" w:eastAsia="黑体" w:hAnsi="宋体" w:cs="Tahoma"/>
          <w:sz w:val="32"/>
          <w:szCs w:val="32"/>
        </w:rPr>
      </w:pPr>
    </w:p>
    <w:p w:rsidR="00735AD1" w:rsidRPr="001E6C8B" w:rsidRDefault="00735AD1" w:rsidP="005E647F">
      <w:pPr>
        <w:rPr>
          <w:rFonts w:ascii="黑体" w:eastAsia="黑体" w:hAnsi="宋体" w:cs="Tahoma"/>
          <w:sz w:val="32"/>
          <w:szCs w:val="32"/>
        </w:rPr>
      </w:pPr>
    </w:p>
    <w:p w:rsidR="00690D8C" w:rsidRDefault="006023D1" w:rsidP="005E647F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综合会议管理平台</w:t>
      </w:r>
    </w:p>
    <w:p w:rsidR="006023D1" w:rsidRPr="00524135" w:rsidRDefault="006023D1" w:rsidP="005E647F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用户操作手册</w:t>
      </w:r>
    </w:p>
    <w:p w:rsidR="00690D8C" w:rsidRPr="001E6C8B" w:rsidRDefault="00690D8C" w:rsidP="005E647F">
      <w:pPr>
        <w:jc w:val="center"/>
        <w:rPr>
          <w:rFonts w:ascii="黑体" w:eastAsia="黑体" w:hAnsi="宋体" w:cs="Tahoma"/>
          <w:sz w:val="32"/>
          <w:szCs w:val="32"/>
        </w:rPr>
      </w:pPr>
    </w:p>
    <w:p w:rsidR="00690D8C" w:rsidRPr="001E6C8B" w:rsidRDefault="00690D8C" w:rsidP="005E647F">
      <w:pPr>
        <w:jc w:val="center"/>
        <w:rPr>
          <w:rFonts w:ascii="黑体" w:eastAsia="黑体" w:hAnsi="宋体" w:cs="Tahoma"/>
          <w:sz w:val="32"/>
          <w:szCs w:val="32"/>
        </w:rPr>
      </w:pPr>
    </w:p>
    <w:p w:rsidR="00654253" w:rsidRPr="00524135" w:rsidRDefault="006977A1" w:rsidP="005E647F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北京真视通科技股份</w:t>
      </w:r>
      <w:r w:rsidR="00654253" w:rsidRPr="00524135">
        <w:rPr>
          <w:rFonts w:hint="eastAsia"/>
          <w:b/>
          <w:bCs/>
          <w:sz w:val="44"/>
          <w:szCs w:val="44"/>
        </w:rPr>
        <w:t>有限公司</w:t>
      </w:r>
    </w:p>
    <w:p w:rsidR="00654253" w:rsidRPr="00107071" w:rsidRDefault="00654253" w:rsidP="005E647F">
      <w:pPr>
        <w:rPr>
          <w:b/>
          <w:bCs/>
          <w:sz w:val="40"/>
        </w:rPr>
      </w:pPr>
    </w:p>
    <w:p w:rsidR="00654253" w:rsidRPr="00107071" w:rsidRDefault="00654253" w:rsidP="005E647F">
      <w:pPr>
        <w:rPr>
          <w:b/>
          <w:bCs/>
          <w:sz w:val="40"/>
        </w:rPr>
      </w:pPr>
    </w:p>
    <w:p w:rsidR="00654253" w:rsidRPr="00107071" w:rsidRDefault="00654253" w:rsidP="005E647F">
      <w:pPr>
        <w:rPr>
          <w:b/>
          <w:bCs/>
          <w:sz w:val="4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255"/>
        <w:gridCol w:w="4256"/>
      </w:tblGrid>
      <w:tr w:rsidR="00107071">
        <w:trPr>
          <w:cantSplit/>
        </w:trPr>
        <w:tc>
          <w:tcPr>
            <w:tcW w:w="4261" w:type="dxa"/>
          </w:tcPr>
          <w:p w:rsidR="00107071" w:rsidRDefault="00107071" w:rsidP="00FD1564">
            <w:pPr>
              <w:pStyle w:val="af1"/>
              <w:rPr>
                <w:b/>
                <w:bCs/>
              </w:rPr>
            </w:pPr>
            <w:r>
              <w:rPr>
                <w:rFonts w:hint="eastAsia"/>
              </w:rPr>
              <w:t>编制：</w:t>
            </w:r>
            <w:proofErr w:type="gramStart"/>
            <w:r w:rsidR="006023D1">
              <w:rPr>
                <w:rFonts w:hint="eastAsia"/>
              </w:rPr>
              <w:t>刘加敏</w:t>
            </w:r>
            <w:proofErr w:type="gramEnd"/>
          </w:p>
        </w:tc>
        <w:tc>
          <w:tcPr>
            <w:tcW w:w="4261" w:type="dxa"/>
          </w:tcPr>
          <w:p w:rsidR="00107071" w:rsidRDefault="00107071" w:rsidP="003A6ED6">
            <w:pPr>
              <w:pStyle w:val="af1"/>
            </w:pPr>
            <w:r>
              <w:rPr>
                <w:rFonts w:hint="eastAsia"/>
              </w:rPr>
              <w:t>生效日期：</w:t>
            </w:r>
            <w:r w:rsidR="003A1379">
              <w:rPr>
                <w:rFonts w:hint="eastAsia"/>
              </w:rPr>
              <w:t>2013-0</w:t>
            </w:r>
            <w:r w:rsidR="006023D1">
              <w:rPr>
                <w:rFonts w:hint="eastAsia"/>
              </w:rPr>
              <w:t>6</w:t>
            </w:r>
            <w:r w:rsidR="003A1379">
              <w:rPr>
                <w:rFonts w:hint="eastAsia"/>
              </w:rPr>
              <w:t>-</w:t>
            </w:r>
            <w:r w:rsidR="006023D1">
              <w:rPr>
                <w:rFonts w:hint="eastAsia"/>
              </w:rPr>
              <w:t>0</w:t>
            </w:r>
            <w:r w:rsidR="003A6ED6">
              <w:rPr>
                <w:rFonts w:hint="eastAsia"/>
              </w:rPr>
              <w:t>8</w:t>
            </w:r>
          </w:p>
        </w:tc>
      </w:tr>
      <w:tr w:rsidR="00107071">
        <w:trPr>
          <w:cantSplit/>
        </w:trPr>
        <w:tc>
          <w:tcPr>
            <w:tcW w:w="4261" w:type="dxa"/>
          </w:tcPr>
          <w:p w:rsidR="00107071" w:rsidRDefault="001D2ADD" w:rsidP="00FD1564">
            <w:pPr>
              <w:pStyle w:val="af1"/>
            </w:pPr>
            <w:r>
              <w:rPr>
                <w:rFonts w:hint="eastAsia"/>
              </w:rPr>
              <w:t>审核：</w:t>
            </w:r>
            <w:r w:rsidR="006023D1">
              <w:rPr>
                <w:rFonts w:hint="eastAsia"/>
              </w:rPr>
              <w:t>体系工程师</w:t>
            </w:r>
          </w:p>
        </w:tc>
        <w:tc>
          <w:tcPr>
            <w:tcW w:w="4261" w:type="dxa"/>
          </w:tcPr>
          <w:p w:rsidR="00107071" w:rsidRDefault="006959E4" w:rsidP="00FD1564">
            <w:pPr>
              <w:pStyle w:val="af1"/>
            </w:pPr>
            <w:r>
              <w:rPr>
                <w:rFonts w:hint="eastAsia"/>
              </w:rPr>
              <w:t>签署</w:t>
            </w:r>
            <w:r w:rsidR="00107071">
              <w:rPr>
                <w:rFonts w:hint="eastAsia"/>
              </w:rPr>
              <w:t>：</w:t>
            </w:r>
          </w:p>
        </w:tc>
      </w:tr>
      <w:tr w:rsidR="006959E4">
        <w:trPr>
          <w:cantSplit/>
        </w:trPr>
        <w:tc>
          <w:tcPr>
            <w:tcW w:w="4261" w:type="dxa"/>
          </w:tcPr>
          <w:p w:rsidR="006959E4" w:rsidRDefault="001D2ADD" w:rsidP="00FD1564">
            <w:pPr>
              <w:pStyle w:val="af1"/>
            </w:pPr>
            <w:r>
              <w:rPr>
                <w:rFonts w:hint="eastAsia"/>
              </w:rPr>
              <w:t>审核：部门副总</w:t>
            </w:r>
          </w:p>
        </w:tc>
        <w:tc>
          <w:tcPr>
            <w:tcW w:w="4261" w:type="dxa"/>
          </w:tcPr>
          <w:p w:rsidR="006959E4" w:rsidRDefault="006959E4" w:rsidP="00FD1564">
            <w:pPr>
              <w:pStyle w:val="af1"/>
            </w:pPr>
            <w:r>
              <w:rPr>
                <w:rFonts w:hint="eastAsia"/>
              </w:rPr>
              <w:t>签署：</w:t>
            </w:r>
          </w:p>
        </w:tc>
      </w:tr>
      <w:tr w:rsidR="001D2ADD">
        <w:trPr>
          <w:cantSplit/>
        </w:trPr>
        <w:tc>
          <w:tcPr>
            <w:tcW w:w="4261" w:type="dxa"/>
          </w:tcPr>
          <w:p w:rsidR="001D2ADD" w:rsidRDefault="001D2ADD" w:rsidP="00FD1564">
            <w:pPr>
              <w:pStyle w:val="af1"/>
            </w:pPr>
            <w:r>
              <w:rPr>
                <w:rFonts w:hint="eastAsia"/>
              </w:rPr>
              <w:t>批准：部门总经理</w:t>
            </w:r>
          </w:p>
        </w:tc>
        <w:tc>
          <w:tcPr>
            <w:tcW w:w="4261" w:type="dxa"/>
          </w:tcPr>
          <w:p w:rsidR="001D2ADD" w:rsidRDefault="001D2ADD" w:rsidP="00FD1564">
            <w:pPr>
              <w:pStyle w:val="af1"/>
            </w:pPr>
            <w:r>
              <w:rPr>
                <w:rFonts w:hint="eastAsia"/>
              </w:rPr>
              <w:t>签署：</w:t>
            </w:r>
          </w:p>
        </w:tc>
      </w:tr>
    </w:tbl>
    <w:p w:rsidR="00107071" w:rsidRDefault="00107071" w:rsidP="005E647F">
      <w:pPr>
        <w:tabs>
          <w:tab w:val="left" w:pos="720"/>
        </w:tabs>
        <w:autoSpaceDE w:val="0"/>
        <w:autoSpaceDN w:val="0"/>
        <w:adjustRightInd w:val="0"/>
        <w:ind w:right="18"/>
        <w:jc w:val="center"/>
        <w:rPr>
          <w:rFonts w:ascii="宋体" w:cs="宋体"/>
          <w:kern w:val="0"/>
          <w:lang w:val="zh-CN"/>
        </w:rPr>
      </w:pPr>
      <w:r>
        <w:rPr>
          <w:rFonts w:ascii="宋体" w:cs="宋体" w:hint="eastAsia"/>
          <w:kern w:val="0"/>
          <w:lang w:val="zh-CN"/>
        </w:rPr>
        <w:t>-------------------------------------</w:t>
      </w:r>
      <w:r w:rsidR="001B5E51">
        <w:rPr>
          <w:rFonts w:ascii="宋体" w:cs="宋体" w:hint="eastAsia"/>
          <w:kern w:val="0"/>
          <w:lang w:val="zh-CN"/>
        </w:rPr>
        <w:t>-------------------------------</w:t>
      </w:r>
    </w:p>
    <w:p w:rsidR="009E3732" w:rsidRPr="00487F4A" w:rsidRDefault="000E49A6" w:rsidP="005E647F">
      <w:pPr>
        <w:tabs>
          <w:tab w:val="left" w:pos="720"/>
        </w:tabs>
        <w:autoSpaceDE w:val="0"/>
        <w:autoSpaceDN w:val="0"/>
        <w:adjustRightInd w:val="0"/>
        <w:ind w:left="277" w:right="18"/>
        <w:jc w:val="center"/>
        <w:rPr>
          <w:rFonts w:ascii="宋体" w:cs="宋体"/>
          <w:kern w:val="0"/>
          <w:sz w:val="18"/>
          <w:szCs w:val="18"/>
          <w:lang w:val="zh-CN"/>
        </w:rPr>
      </w:pPr>
      <w:r w:rsidRPr="00487F4A">
        <w:rPr>
          <w:rFonts w:ascii="宋体" w:cs="宋体" w:hint="eastAsia"/>
          <w:kern w:val="0"/>
          <w:sz w:val="18"/>
          <w:szCs w:val="18"/>
          <w:lang w:val="zh-CN"/>
        </w:rPr>
        <w:t>北京真视通科技股份</w:t>
      </w:r>
      <w:r w:rsidR="00107071" w:rsidRPr="00487F4A">
        <w:rPr>
          <w:rFonts w:ascii="宋体" w:cs="宋体" w:hint="eastAsia"/>
          <w:kern w:val="0"/>
          <w:sz w:val="18"/>
          <w:szCs w:val="18"/>
          <w:lang w:val="zh-CN"/>
        </w:rPr>
        <w:t>有限公司对本文件资料享受著作权</w:t>
      </w:r>
      <w:proofErr w:type="gramStart"/>
      <w:r w:rsidR="00107071" w:rsidRPr="00487F4A">
        <w:rPr>
          <w:rFonts w:ascii="宋体" w:cs="宋体" w:hint="eastAsia"/>
          <w:kern w:val="0"/>
          <w:sz w:val="18"/>
          <w:szCs w:val="18"/>
          <w:lang w:val="zh-CN"/>
        </w:rPr>
        <w:t>及其它专属</w:t>
      </w:r>
      <w:proofErr w:type="gramEnd"/>
      <w:r w:rsidR="00107071" w:rsidRPr="00487F4A">
        <w:rPr>
          <w:rFonts w:ascii="宋体" w:cs="宋体" w:hint="eastAsia"/>
          <w:kern w:val="0"/>
          <w:sz w:val="18"/>
          <w:szCs w:val="18"/>
          <w:lang w:val="zh-CN"/>
        </w:rPr>
        <w:t>权利，未经书面许可，不得将该等文件资料（其全部或任何部分）披露</w:t>
      </w:r>
      <w:proofErr w:type="gramStart"/>
      <w:r w:rsidR="00107071" w:rsidRPr="00487F4A">
        <w:rPr>
          <w:rFonts w:ascii="宋体" w:cs="宋体" w:hint="eastAsia"/>
          <w:kern w:val="0"/>
          <w:sz w:val="18"/>
          <w:szCs w:val="18"/>
          <w:lang w:val="zh-CN"/>
        </w:rPr>
        <w:t>予任何</w:t>
      </w:r>
      <w:proofErr w:type="gramEnd"/>
      <w:r w:rsidR="00107071" w:rsidRPr="00487F4A">
        <w:rPr>
          <w:rFonts w:ascii="宋体" w:cs="宋体" w:hint="eastAsia"/>
          <w:kern w:val="0"/>
          <w:sz w:val="18"/>
          <w:szCs w:val="18"/>
          <w:lang w:val="zh-CN"/>
        </w:rPr>
        <w:t>第三方，或进行修改后使用。</w:t>
      </w:r>
    </w:p>
    <w:p w:rsidR="009E3732" w:rsidRPr="00870078" w:rsidRDefault="009E3732" w:rsidP="005E647F">
      <w:pPr>
        <w:rPr>
          <w:rFonts w:ascii="宋体" w:hAnsi="宋体" w:cs="宋体"/>
          <w:b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</w:rPr>
        <w:br w:type="page"/>
      </w:r>
      <w:r w:rsidR="00D538C3" w:rsidRPr="00870078">
        <w:rPr>
          <w:rFonts w:ascii="宋体" w:hAnsi="宋体" w:hint="eastAsia"/>
          <w:b/>
          <w:kern w:val="22"/>
          <w:szCs w:val="21"/>
        </w:rPr>
        <w:lastRenderedPageBreak/>
        <w:t>文件更改摘要</w:t>
      </w:r>
      <w:r w:rsidR="004E5D49" w:rsidRPr="00870078">
        <w:rPr>
          <w:rFonts w:ascii="宋体" w:hAnsi="宋体" w:hint="eastAsia"/>
          <w:b/>
          <w:kern w:val="22"/>
          <w:szCs w:val="21"/>
        </w:rPr>
        <w:t>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25"/>
        <w:gridCol w:w="1300"/>
        <w:gridCol w:w="4370"/>
        <w:gridCol w:w="1316"/>
      </w:tblGrid>
      <w:tr w:rsidR="00FF0759" w:rsidRPr="00870078" w:rsidTr="005A0E2D">
        <w:tc>
          <w:tcPr>
            <w:tcW w:w="896" w:type="pct"/>
          </w:tcPr>
          <w:p w:rsidR="00FF0759" w:rsidRPr="00870078" w:rsidRDefault="00FF0759" w:rsidP="00FF2055">
            <w:pPr>
              <w:jc w:val="left"/>
              <w:rPr>
                <w:rFonts w:ascii="宋体" w:hAnsi="宋体"/>
                <w:b/>
                <w:color w:val="000000"/>
                <w:szCs w:val="21"/>
              </w:rPr>
            </w:pPr>
            <w:r w:rsidRPr="00870078">
              <w:rPr>
                <w:rFonts w:ascii="宋体" w:hAnsi="宋体" w:cs="宋体"/>
                <w:color w:val="000000"/>
                <w:kern w:val="0"/>
                <w:szCs w:val="21"/>
              </w:rPr>
              <w:br w:type="page"/>
            </w:r>
            <w:r w:rsidRPr="00870078">
              <w:rPr>
                <w:rFonts w:ascii="宋体" w:hAnsi="宋体" w:hint="eastAsia"/>
                <w:b/>
                <w:color w:val="000000"/>
                <w:szCs w:val="21"/>
              </w:rPr>
              <w:t>日期</w:t>
            </w:r>
          </w:p>
        </w:tc>
        <w:tc>
          <w:tcPr>
            <w:tcW w:w="764" w:type="pct"/>
          </w:tcPr>
          <w:p w:rsidR="00FF0759" w:rsidRPr="00870078" w:rsidRDefault="00FF0759" w:rsidP="00FF2055">
            <w:pPr>
              <w:jc w:val="left"/>
              <w:rPr>
                <w:rFonts w:ascii="宋体" w:hAnsi="宋体"/>
                <w:b/>
                <w:color w:val="000000"/>
                <w:szCs w:val="21"/>
              </w:rPr>
            </w:pPr>
            <w:r w:rsidRPr="00870078">
              <w:rPr>
                <w:rFonts w:ascii="宋体" w:hAnsi="宋体" w:hint="eastAsia"/>
                <w:b/>
                <w:color w:val="000000"/>
                <w:szCs w:val="21"/>
              </w:rPr>
              <w:t>版本号</w:t>
            </w:r>
          </w:p>
        </w:tc>
        <w:tc>
          <w:tcPr>
            <w:tcW w:w="2567" w:type="pct"/>
          </w:tcPr>
          <w:p w:rsidR="00FF0759" w:rsidRPr="00870078" w:rsidRDefault="00FF0759" w:rsidP="00FF2055">
            <w:pPr>
              <w:jc w:val="left"/>
              <w:rPr>
                <w:rFonts w:ascii="宋体" w:hAnsi="宋体"/>
                <w:b/>
                <w:color w:val="000000"/>
                <w:szCs w:val="21"/>
              </w:rPr>
            </w:pPr>
            <w:r w:rsidRPr="00870078">
              <w:rPr>
                <w:rFonts w:ascii="宋体" w:hAnsi="宋体" w:hint="eastAsia"/>
                <w:b/>
                <w:color w:val="000000"/>
                <w:szCs w:val="21"/>
              </w:rPr>
              <w:t>修订说明</w:t>
            </w:r>
          </w:p>
        </w:tc>
        <w:tc>
          <w:tcPr>
            <w:tcW w:w="773" w:type="pct"/>
          </w:tcPr>
          <w:p w:rsidR="00FF0759" w:rsidRPr="00870078" w:rsidRDefault="00FF0759" w:rsidP="00FF2055">
            <w:pPr>
              <w:jc w:val="left"/>
              <w:rPr>
                <w:rFonts w:ascii="宋体" w:hAnsi="宋体"/>
                <w:b/>
                <w:color w:val="000000"/>
                <w:szCs w:val="21"/>
              </w:rPr>
            </w:pPr>
            <w:r w:rsidRPr="00870078">
              <w:rPr>
                <w:rFonts w:ascii="宋体" w:hAnsi="宋体" w:hint="eastAsia"/>
                <w:b/>
                <w:color w:val="000000"/>
                <w:szCs w:val="21"/>
              </w:rPr>
              <w:t>修订人</w:t>
            </w: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  <w:r w:rsidRPr="00870078">
              <w:rPr>
                <w:rFonts w:hint="eastAsia"/>
              </w:rPr>
              <w:t>201</w:t>
            </w:r>
            <w:r w:rsidR="006023D1">
              <w:rPr>
                <w:rFonts w:hint="eastAsia"/>
              </w:rPr>
              <w:t>3</w:t>
            </w:r>
            <w:r w:rsidRPr="00870078">
              <w:rPr>
                <w:rFonts w:hint="eastAsia"/>
              </w:rPr>
              <w:t>-</w:t>
            </w:r>
            <w:r w:rsidR="006023D1">
              <w:rPr>
                <w:rFonts w:hint="eastAsia"/>
              </w:rPr>
              <w:t>06</w:t>
            </w:r>
            <w:r w:rsidRPr="00870078">
              <w:rPr>
                <w:rFonts w:hint="eastAsia"/>
              </w:rPr>
              <w:t>-</w:t>
            </w:r>
            <w:r w:rsidR="006023D1">
              <w:rPr>
                <w:rFonts w:hint="eastAsia"/>
              </w:rPr>
              <w:t>0</w:t>
            </w:r>
            <w:r w:rsidR="003A6ED6">
              <w:rPr>
                <w:rFonts w:hint="eastAsia"/>
              </w:rPr>
              <w:t>8</w:t>
            </w: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  <w:r w:rsidRPr="00870078">
              <w:rPr>
                <w:rFonts w:hint="eastAsia"/>
              </w:rPr>
              <w:t>V</w:t>
            </w:r>
            <w:r w:rsidR="003A6ED6">
              <w:rPr>
                <w:rFonts w:hint="eastAsia"/>
              </w:rPr>
              <w:t>1.0</w:t>
            </w: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  <w:r w:rsidRPr="00870078">
              <w:rPr>
                <w:rFonts w:hint="eastAsia"/>
              </w:rPr>
              <w:t>创建</w:t>
            </w:r>
          </w:p>
        </w:tc>
        <w:tc>
          <w:tcPr>
            <w:tcW w:w="773" w:type="pct"/>
            <w:vAlign w:val="center"/>
          </w:tcPr>
          <w:p w:rsidR="00FF0759" w:rsidRPr="00870078" w:rsidRDefault="006023D1" w:rsidP="005A0E2D">
            <w:pPr>
              <w:jc w:val="center"/>
            </w:pPr>
            <w:proofErr w:type="gramStart"/>
            <w:r>
              <w:rPr>
                <w:rFonts w:hint="eastAsia"/>
              </w:rPr>
              <w:t>刘加敏</w:t>
            </w:r>
            <w:proofErr w:type="gramEnd"/>
          </w:p>
        </w:tc>
      </w:tr>
      <w:tr w:rsidR="003E1368" w:rsidRPr="00870078" w:rsidTr="005A0E2D">
        <w:trPr>
          <w:trHeight w:val="567"/>
        </w:trPr>
        <w:tc>
          <w:tcPr>
            <w:tcW w:w="896" w:type="pct"/>
            <w:vAlign w:val="center"/>
          </w:tcPr>
          <w:p w:rsidR="003E1368" w:rsidRPr="00870078" w:rsidRDefault="003E1368" w:rsidP="005A0E2D">
            <w:pPr>
              <w:jc w:val="center"/>
            </w:pPr>
            <w:r w:rsidRPr="00870078">
              <w:rPr>
                <w:rFonts w:hint="eastAsia"/>
              </w:rPr>
              <w:t>201</w:t>
            </w:r>
            <w:r>
              <w:rPr>
                <w:rFonts w:hint="eastAsia"/>
              </w:rPr>
              <w:t>4</w:t>
            </w:r>
            <w:r w:rsidRPr="00870078">
              <w:rPr>
                <w:rFonts w:hint="eastAsia"/>
              </w:rPr>
              <w:t>-</w:t>
            </w:r>
            <w:r>
              <w:rPr>
                <w:rFonts w:hint="eastAsia"/>
              </w:rPr>
              <w:t>01</w:t>
            </w:r>
            <w:r w:rsidRPr="00870078">
              <w:rPr>
                <w:rFonts w:hint="eastAsia"/>
              </w:rPr>
              <w:t>-</w:t>
            </w:r>
            <w:r>
              <w:rPr>
                <w:rFonts w:hint="eastAsia"/>
              </w:rPr>
              <w:t>08</w:t>
            </w:r>
          </w:p>
        </w:tc>
        <w:tc>
          <w:tcPr>
            <w:tcW w:w="764" w:type="pct"/>
            <w:vAlign w:val="center"/>
          </w:tcPr>
          <w:p w:rsidR="003E1368" w:rsidRPr="00870078" w:rsidRDefault="003E1368" w:rsidP="005A0E2D">
            <w:pPr>
              <w:jc w:val="center"/>
            </w:pPr>
            <w:r w:rsidRPr="00870078">
              <w:rPr>
                <w:rFonts w:hint="eastAsia"/>
              </w:rPr>
              <w:t>V</w:t>
            </w:r>
            <w:r>
              <w:rPr>
                <w:rFonts w:hint="eastAsia"/>
              </w:rPr>
              <w:t>1.</w:t>
            </w:r>
            <w:r w:rsidR="004053CB">
              <w:rPr>
                <w:rFonts w:hint="eastAsia"/>
              </w:rPr>
              <w:t>1</w:t>
            </w:r>
          </w:p>
        </w:tc>
        <w:tc>
          <w:tcPr>
            <w:tcW w:w="2567" w:type="pct"/>
            <w:vAlign w:val="center"/>
          </w:tcPr>
          <w:p w:rsidR="003E1368" w:rsidRPr="00870078" w:rsidRDefault="003E1368" w:rsidP="005A0E2D">
            <w:pPr>
              <w:jc w:val="center"/>
            </w:pPr>
            <w:r>
              <w:rPr>
                <w:rFonts w:hint="eastAsia"/>
              </w:rPr>
              <w:t>增加统计、资料管理部分功能描述</w:t>
            </w:r>
          </w:p>
        </w:tc>
        <w:tc>
          <w:tcPr>
            <w:tcW w:w="773" w:type="pct"/>
            <w:vAlign w:val="center"/>
          </w:tcPr>
          <w:p w:rsidR="003E1368" w:rsidRPr="00870078" w:rsidRDefault="003E1368" w:rsidP="005A0E2D">
            <w:pPr>
              <w:jc w:val="center"/>
            </w:pPr>
            <w:r>
              <w:rPr>
                <w:rFonts w:hint="eastAsia"/>
              </w:rPr>
              <w:t>陈红</w:t>
            </w:r>
          </w:p>
        </w:tc>
      </w:tr>
      <w:tr w:rsidR="00477D22" w:rsidRPr="00870078" w:rsidTr="00E538C5">
        <w:trPr>
          <w:trHeight w:val="567"/>
        </w:trPr>
        <w:tc>
          <w:tcPr>
            <w:tcW w:w="896" w:type="pct"/>
            <w:vAlign w:val="center"/>
          </w:tcPr>
          <w:p w:rsidR="00477D22" w:rsidRPr="00870078" w:rsidRDefault="00477D22" w:rsidP="00477D22">
            <w:pPr>
              <w:jc w:val="center"/>
            </w:pPr>
            <w:r w:rsidRPr="00870078">
              <w:rPr>
                <w:rFonts w:hint="eastAsia"/>
              </w:rPr>
              <w:t>201</w:t>
            </w:r>
            <w:r>
              <w:rPr>
                <w:rFonts w:hint="eastAsia"/>
              </w:rPr>
              <w:t>4</w:t>
            </w:r>
            <w:r w:rsidRPr="00870078">
              <w:rPr>
                <w:rFonts w:hint="eastAsia"/>
              </w:rPr>
              <w:t>-</w:t>
            </w:r>
            <w:r>
              <w:rPr>
                <w:rFonts w:hint="eastAsia"/>
              </w:rPr>
              <w:t>01</w:t>
            </w:r>
            <w:r w:rsidRPr="00870078">
              <w:rPr>
                <w:rFonts w:hint="eastAsia"/>
              </w:rPr>
              <w:t>-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9</w:t>
            </w:r>
          </w:p>
        </w:tc>
        <w:tc>
          <w:tcPr>
            <w:tcW w:w="764" w:type="pct"/>
            <w:vAlign w:val="center"/>
          </w:tcPr>
          <w:p w:rsidR="00477D22" w:rsidRPr="00870078" w:rsidRDefault="00477D22" w:rsidP="00E538C5">
            <w:pPr>
              <w:jc w:val="center"/>
            </w:pPr>
            <w:r w:rsidRPr="00870078">
              <w:rPr>
                <w:rFonts w:hint="eastAsia"/>
              </w:rPr>
              <w:t>V</w:t>
            </w:r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2</w:t>
            </w:r>
          </w:p>
        </w:tc>
        <w:tc>
          <w:tcPr>
            <w:tcW w:w="2567" w:type="pct"/>
            <w:vAlign w:val="center"/>
          </w:tcPr>
          <w:p w:rsidR="00477D22" w:rsidRPr="00870078" w:rsidRDefault="00477D22" w:rsidP="00E538C5">
            <w:pPr>
              <w:jc w:val="center"/>
            </w:pPr>
            <w:r>
              <w:rPr>
                <w:rFonts w:hint="eastAsia"/>
              </w:rPr>
              <w:t>删除历史功能，整理目录</w:t>
            </w:r>
          </w:p>
        </w:tc>
        <w:tc>
          <w:tcPr>
            <w:tcW w:w="773" w:type="pct"/>
            <w:vAlign w:val="center"/>
          </w:tcPr>
          <w:p w:rsidR="00477D22" w:rsidRPr="00870078" w:rsidRDefault="00477D22" w:rsidP="00E538C5">
            <w:pPr>
              <w:jc w:val="center"/>
            </w:pPr>
            <w:r>
              <w:rPr>
                <w:rFonts w:hint="eastAsia"/>
              </w:rPr>
              <w:t>张德泉</w:t>
            </w:r>
            <w:bookmarkStart w:id="0" w:name="_GoBack"/>
            <w:bookmarkEnd w:id="0"/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  <w:tr w:rsidR="00FF0759" w:rsidRPr="00870078" w:rsidTr="005A0E2D">
        <w:trPr>
          <w:trHeight w:val="567"/>
        </w:trPr>
        <w:tc>
          <w:tcPr>
            <w:tcW w:w="896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64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2567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  <w:tc>
          <w:tcPr>
            <w:tcW w:w="773" w:type="pct"/>
            <w:vAlign w:val="center"/>
          </w:tcPr>
          <w:p w:rsidR="00FF0759" w:rsidRPr="00870078" w:rsidRDefault="00FF0759" w:rsidP="005A0E2D">
            <w:pPr>
              <w:jc w:val="center"/>
            </w:pPr>
          </w:p>
        </w:tc>
      </w:tr>
    </w:tbl>
    <w:p w:rsidR="00144B0C" w:rsidRPr="00364B51" w:rsidRDefault="00707D5D" w:rsidP="0052715E">
      <w:pPr>
        <w:pStyle w:val="1"/>
        <w:numPr>
          <w:ilvl w:val="0"/>
          <w:numId w:val="0"/>
        </w:numPr>
        <w:jc w:val="center"/>
      </w:pPr>
      <w:r>
        <w:rPr>
          <w:sz w:val="21"/>
        </w:rPr>
        <w:br w:type="page"/>
      </w:r>
      <w:bookmarkStart w:id="1" w:name="_Toc377049932"/>
      <w:r w:rsidRPr="00364B51">
        <w:rPr>
          <w:rFonts w:hint="eastAsia"/>
        </w:rPr>
        <w:lastRenderedPageBreak/>
        <w:t>目    录</w:t>
      </w:r>
      <w:bookmarkEnd w:id="1"/>
    </w:p>
    <w:bookmarkStart w:id="2" w:name="_Toc192576325"/>
    <w:p w:rsidR="00477D22" w:rsidRDefault="00874884">
      <w:pPr>
        <w:pStyle w:val="11"/>
        <w:tabs>
          <w:tab w:val="right" w:leader="dot" w:pos="8285"/>
        </w:tabs>
        <w:rPr>
          <w:rFonts w:asciiTheme="minorHAnsi" w:hAnsiTheme="minorHAnsi" w:cstheme="minorBidi"/>
          <w:bCs w:val="0"/>
          <w:caps w:val="0"/>
          <w:noProof/>
          <w:sz w:val="21"/>
          <w:szCs w:val="22"/>
        </w:rPr>
      </w:pPr>
      <w:r>
        <w:rPr>
          <w:rFonts w:hAnsiTheme="minorEastAsia"/>
          <w:b/>
          <w:bCs w:val="0"/>
          <w:caps w:val="0"/>
          <w:noProof/>
          <w:szCs w:val="24"/>
        </w:rPr>
        <w:fldChar w:fldCharType="begin"/>
      </w:r>
      <w:r>
        <w:rPr>
          <w:rFonts w:hAnsiTheme="minorEastAsia"/>
          <w:b/>
          <w:bCs w:val="0"/>
          <w:caps w:val="0"/>
          <w:noProof/>
          <w:szCs w:val="24"/>
        </w:rPr>
        <w:instrText xml:space="preserve"> TOC \o "1-8" \h \z \u </w:instrText>
      </w:r>
      <w:r>
        <w:rPr>
          <w:rFonts w:hAnsiTheme="minorEastAsia"/>
          <w:b/>
          <w:bCs w:val="0"/>
          <w:caps w:val="0"/>
          <w:noProof/>
          <w:szCs w:val="24"/>
        </w:rPr>
        <w:fldChar w:fldCharType="separate"/>
      </w:r>
      <w:hyperlink w:anchor="_Toc377049932" w:history="1">
        <w:r w:rsidR="00477D22" w:rsidRPr="005307CD">
          <w:rPr>
            <w:rStyle w:val="ab"/>
            <w:rFonts w:hint="eastAsia"/>
            <w:noProof/>
          </w:rPr>
          <w:t>目</w:t>
        </w:r>
        <w:r w:rsidR="00477D22" w:rsidRPr="005307CD">
          <w:rPr>
            <w:rStyle w:val="ab"/>
            <w:noProof/>
          </w:rPr>
          <w:t xml:space="preserve">    </w:t>
        </w:r>
        <w:r w:rsidR="00477D22" w:rsidRPr="005307CD">
          <w:rPr>
            <w:rStyle w:val="ab"/>
            <w:rFonts w:hint="eastAsia"/>
            <w:noProof/>
          </w:rPr>
          <w:t>录</w:t>
        </w:r>
        <w:r w:rsidR="00477D22">
          <w:rPr>
            <w:noProof/>
            <w:webHidden/>
          </w:rPr>
          <w:tab/>
        </w:r>
        <w:r w:rsidR="00477D22">
          <w:rPr>
            <w:noProof/>
            <w:webHidden/>
          </w:rPr>
          <w:fldChar w:fldCharType="begin"/>
        </w:r>
        <w:r w:rsidR="00477D22">
          <w:rPr>
            <w:noProof/>
            <w:webHidden/>
          </w:rPr>
          <w:instrText xml:space="preserve"> PAGEREF _Toc377049932 \h </w:instrText>
        </w:r>
        <w:r w:rsidR="00477D22">
          <w:rPr>
            <w:noProof/>
            <w:webHidden/>
          </w:rPr>
        </w:r>
        <w:r w:rsidR="00477D22">
          <w:rPr>
            <w:noProof/>
            <w:webHidden/>
          </w:rPr>
          <w:fldChar w:fldCharType="separate"/>
        </w:r>
        <w:r w:rsidR="00477D22">
          <w:rPr>
            <w:noProof/>
            <w:webHidden/>
          </w:rPr>
          <w:t>3</w:t>
        </w:r>
        <w:r w:rsidR="00477D22">
          <w:rPr>
            <w:noProof/>
            <w:webHidden/>
          </w:rPr>
          <w:fldChar w:fldCharType="end"/>
        </w:r>
      </w:hyperlink>
    </w:p>
    <w:p w:rsidR="00477D22" w:rsidRDefault="00477D22">
      <w:pPr>
        <w:pStyle w:val="11"/>
        <w:tabs>
          <w:tab w:val="left" w:pos="420"/>
          <w:tab w:val="right" w:leader="dot" w:pos="8285"/>
        </w:tabs>
        <w:rPr>
          <w:rFonts w:asciiTheme="minorHAnsi" w:hAnsiTheme="minorHAnsi" w:cstheme="minorBidi"/>
          <w:bCs w:val="0"/>
          <w:caps w:val="0"/>
          <w:noProof/>
          <w:sz w:val="21"/>
          <w:szCs w:val="22"/>
        </w:rPr>
      </w:pPr>
      <w:hyperlink w:anchor="_Toc377049933" w:history="1">
        <w:r w:rsidRPr="005307CD">
          <w:rPr>
            <w:rStyle w:val="ab"/>
            <w:noProof/>
          </w:rPr>
          <w:t>1</w:t>
        </w:r>
        <w:r>
          <w:rPr>
            <w:rFonts w:asciiTheme="minorHAnsi" w:hAnsiTheme="minorHAnsi" w:cstheme="minorBidi"/>
            <w:bCs w:val="0"/>
            <w: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11"/>
        <w:tabs>
          <w:tab w:val="left" w:pos="420"/>
          <w:tab w:val="right" w:leader="dot" w:pos="8285"/>
        </w:tabs>
        <w:rPr>
          <w:rFonts w:asciiTheme="minorHAnsi" w:hAnsiTheme="minorHAnsi" w:cstheme="minorBidi"/>
          <w:bCs w:val="0"/>
          <w:caps w:val="0"/>
          <w:noProof/>
          <w:sz w:val="21"/>
          <w:szCs w:val="22"/>
        </w:rPr>
      </w:pPr>
      <w:hyperlink w:anchor="_Toc377049934" w:history="1">
        <w:r w:rsidRPr="005307CD">
          <w:rPr>
            <w:rStyle w:val="ab"/>
            <w:noProof/>
          </w:rPr>
          <w:t>2</w:t>
        </w:r>
        <w:r>
          <w:rPr>
            <w:rFonts w:asciiTheme="minorHAnsi" w:hAnsiTheme="minorHAnsi" w:cstheme="minorBidi"/>
            <w:bCs w:val="0"/>
            <w: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适用对象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11"/>
        <w:tabs>
          <w:tab w:val="left" w:pos="420"/>
          <w:tab w:val="right" w:leader="dot" w:pos="8285"/>
        </w:tabs>
        <w:rPr>
          <w:rFonts w:asciiTheme="minorHAnsi" w:hAnsiTheme="minorHAnsi" w:cstheme="minorBidi"/>
          <w:bCs w:val="0"/>
          <w:caps w:val="0"/>
          <w:noProof/>
          <w:sz w:val="21"/>
          <w:szCs w:val="22"/>
        </w:rPr>
      </w:pPr>
      <w:hyperlink w:anchor="_Toc377049935" w:history="1">
        <w:r w:rsidRPr="005307CD">
          <w:rPr>
            <w:rStyle w:val="ab"/>
            <w:rFonts w:hAnsi="宋体"/>
            <w:noProof/>
          </w:rPr>
          <w:t>3</w:t>
        </w:r>
        <w:r>
          <w:rPr>
            <w:rFonts w:asciiTheme="minorHAnsi" w:hAnsiTheme="minorHAnsi" w:cstheme="minorBidi"/>
            <w:bCs w:val="0"/>
            <w:caps w:val="0"/>
            <w:noProof/>
            <w:sz w:val="21"/>
            <w:szCs w:val="22"/>
          </w:rPr>
          <w:tab/>
        </w:r>
        <w:r w:rsidRPr="005307CD">
          <w:rPr>
            <w:rStyle w:val="ab"/>
            <w:rFonts w:hAnsi="宋体" w:hint="eastAsia"/>
            <w:noProof/>
          </w:rPr>
          <w:t>使用说明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3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登录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3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系统首页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3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视频会议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3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立即召开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终端状态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会议费用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会议调试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会议室日历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高级模板管理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会议预约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3.3.8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预约审批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3.3.9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3.3.10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4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立即点名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模板管理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视频终端控制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我的会议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会场记录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公告管理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3.3.17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noProof/>
          </w:rPr>
          <w:t>MCU</w:t>
        </w:r>
        <w:r w:rsidRPr="005307CD">
          <w:rPr>
            <w:rStyle w:val="ab"/>
            <w:rFonts w:hint="eastAsia"/>
            <w:noProof/>
          </w:rPr>
          <w:t>使用率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5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智能中控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5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会场控制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5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3.4.1.1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升降屏控制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5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3.4.1.2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系统电源控制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3.4.1.3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矩阵控制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3.4.1.4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音频控制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3.4.1.5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摄像头控制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3.4.1.6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灯光控制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3.4.1.7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等离子控制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3.4.1.8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投影仪控制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3.4.1.9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noProof/>
          </w:rPr>
          <w:t>DVD</w:t>
        </w:r>
        <w:r w:rsidRPr="005307CD">
          <w:rPr>
            <w:rStyle w:val="ab"/>
            <w:rFonts w:hint="eastAsia"/>
            <w:noProof/>
          </w:rPr>
          <w:t>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3.4.1.10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3.4.1.11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窗帘控制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40"/>
        <w:tabs>
          <w:tab w:val="left" w:pos="1470"/>
          <w:tab w:val="right" w:leader="dot" w:pos="8285"/>
        </w:tabs>
        <w:rPr>
          <w:rFonts w:asciiTheme="minorHAnsi" w:hAnsiTheme="minorHAnsi" w:cstheme="minorBidi"/>
          <w:noProof/>
          <w:sz w:val="21"/>
          <w:szCs w:val="22"/>
        </w:rPr>
      </w:pPr>
      <w:hyperlink w:anchor="_Toc37704996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3.4.1.12</w:t>
        </w:r>
        <w:r>
          <w:rPr>
            <w:rFonts w:asciiTheme="minorHAnsi" w:hAnsiTheme="minorHAnsi" w:cstheme="minorBidi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画面分割器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中控状态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系统电源控制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矩阵控制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音频控制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摄像头控制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灯光控制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3.4.8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等离子控制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3.4.9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投影仪控制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3.4.10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noProof/>
          </w:rPr>
          <w:t>DVD</w:t>
        </w:r>
        <w:r w:rsidRPr="005307CD">
          <w:rPr>
            <w:rStyle w:val="ab"/>
            <w:rFonts w:hint="eastAsia"/>
            <w:noProof/>
          </w:rPr>
          <w:t>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7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窗帘控制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3.4.12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画面分割器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8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设备维护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维修记录查询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维保期查询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报废设备查询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8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规章制度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会议资料下载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8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会议室资料下载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设备资料管理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3.6.7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设备资料下载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4999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统计分析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告警信息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历史点名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设备维护统计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月统计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部门统计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4999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类型统计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_Toc377049999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标签统计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3.7.8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3.7.9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日志管理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5000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系统管理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备份设置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费用设置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流程节点人员管理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流程节点管理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流程管理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0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会场组管理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3.8.8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3.8.9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3.8.10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岗位管理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终端排序管理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3.8.14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网络拓扑管理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5001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配置管理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1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中控配置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个人信息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通知内容配置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比对卡差值标准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会场比对卡标准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3.9.7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系统配置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3.9.8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3.9.9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数据字典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自动点名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2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3.9.2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通知配置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5003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产品发布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数据配置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菜单管理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3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发布管理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4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分级配置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5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分级管理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6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3.10.6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20"/>
        <w:tabs>
          <w:tab w:val="left" w:pos="840"/>
          <w:tab w:val="right" w:leader="dot" w:pos="8285"/>
        </w:tabs>
        <w:rPr>
          <w:rFonts w:asciiTheme="minorHAnsi" w:hAnsiTheme="minorHAnsi" w:cstheme="minorBidi"/>
          <w:smallCaps w:val="0"/>
          <w:noProof/>
          <w:sz w:val="21"/>
          <w:szCs w:val="22"/>
        </w:rPr>
      </w:pPr>
      <w:hyperlink w:anchor="_Toc377050037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</w:t>
        </w:r>
        <w:r>
          <w:rPr>
            <w:rFonts w:asciiTheme="minorHAnsi" w:hAnsiTheme="minorHAnsi" w:cstheme="minorBidi"/>
            <w:smallCap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8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3.11.1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会议室数据接口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39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3.11.2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设备数据接口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40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3.11.3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角色数据接口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41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3.11.4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组织结构数据接口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477D22" w:rsidRDefault="00477D22">
      <w:pPr>
        <w:pStyle w:val="30"/>
        <w:tabs>
          <w:tab w:val="left" w:pos="1260"/>
          <w:tab w:val="right" w:leader="dot" w:pos="8285"/>
        </w:tabs>
        <w:rPr>
          <w:rFonts w:asciiTheme="minorHAnsi" w:hAnsiTheme="minorHAnsi" w:cstheme="minorBidi"/>
          <w:iCs w:val="0"/>
          <w:noProof/>
          <w:sz w:val="21"/>
          <w:szCs w:val="22"/>
        </w:rPr>
      </w:pPr>
      <w:hyperlink w:anchor="_Toc377050042" w:history="1">
        <w:r w:rsidRPr="005307CD">
          <w:rPr>
            <w:rStyle w:val="ab"/>
            <w:rFonts w:ascii="Times New Roman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3.11.5</w:t>
        </w:r>
        <w:r>
          <w:rPr>
            <w:rFonts w:asciiTheme="minorHAnsi" w:hAnsiTheme="minorHAnsi" w:cstheme="minorBidi"/>
            <w:iCs w:val="0"/>
            <w:noProof/>
            <w:sz w:val="21"/>
            <w:szCs w:val="22"/>
          </w:rPr>
          <w:tab/>
        </w:r>
        <w:r w:rsidRPr="005307CD">
          <w:rPr>
            <w:rStyle w:val="ab"/>
            <w:rFonts w:hint="eastAsia"/>
            <w:noProof/>
          </w:rPr>
          <w:t>用户数据接口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_Toc377050042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735AD1" w:rsidRDefault="00874884" w:rsidP="0075419A">
      <w:pPr>
        <w:pStyle w:val="11"/>
        <w:tabs>
          <w:tab w:val="left" w:pos="420"/>
          <w:tab w:val="right" w:leader="dot" w:pos="8302"/>
        </w:tabs>
        <w:jc w:val="both"/>
      </w:pPr>
      <w:r>
        <w:rPr>
          <w:rFonts w:hAnsiTheme="minorEastAsia"/>
          <w:b/>
          <w:bCs w:val="0"/>
          <w:caps w:val="0"/>
          <w:noProof/>
          <w:szCs w:val="24"/>
        </w:rPr>
        <w:fldChar w:fldCharType="end"/>
      </w:r>
      <w:r w:rsidR="00735AD1">
        <w:br w:type="page"/>
      </w:r>
    </w:p>
    <w:p w:rsidR="00BB39DF" w:rsidRDefault="00BB39DF" w:rsidP="00A71DF7">
      <w:pPr>
        <w:pStyle w:val="1"/>
      </w:pPr>
      <w:bookmarkStart w:id="3" w:name="_Toc347320223"/>
      <w:bookmarkStart w:id="4" w:name="_Toc347320224"/>
      <w:bookmarkStart w:id="5" w:name="_Toc347320225"/>
      <w:bookmarkStart w:id="6" w:name="_Toc347320226"/>
      <w:bookmarkStart w:id="7" w:name="_Toc192576326"/>
      <w:bookmarkStart w:id="8" w:name="_Toc377049933"/>
      <w:bookmarkEnd w:id="2"/>
      <w:bookmarkEnd w:id="3"/>
      <w:bookmarkEnd w:id="4"/>
      <w:bookmarkEnd w:id="5"/>
      <w:bookmarkEnd w:id="6"/>
      <w:r>
        <w:rPr>
          <w:rFonts w:hint="eastAsia"/>
        </w:rPr>
        <w:lastRenderedPageBreak/>
        <w:t>目的</w:t>
      </w:r>
      <w:bookmarkEnd w:id="8"/>
    </w:p>
    <w:p w:rsidR="00827E42" w:rsidRPr="00827E42" w:rsidRDefault="00827E42" w:rsidP="00FD1564">
      <w:pPr>
        <w:pStyle w:val="af1"/>
      </w:pPr>
      <w:r>
        <w:rPr>
          <w:rFonts w:hint="eastAsia"/>
        </w:rPr>
        <w:t>本文描述了综合会议管理平台的基本使用说明，方便用户操作系统时参考使用。</w:t>
      </w:r>
    </w:p>
    <w:p w:rsidR="00BD492C" w:rsidRDefault="00827E42" w:rsidP="005E647F">
      <w:pPr>
        <w:pStyle w:val="1"/>
      </w:pPr>
      <w:bookmarkStart w:id="9" w:name="_Toc377049934"/>
      <w:r>
        <w:rPr>
          <w:rFonts w:hint="eastAsia"/>
        </w:rPr>
        <w:t>适用对象</w:t>
      </w:r>
      <w:bookmarkEnd w:id="9"/>
    </w:p>
    <w:p w:rsidR="00827E42" w:rsidRPr="00827E42" w:rsidRDefault="000B03F6" w:rsidP="00FD1564">
      <w:pPr>
        <w:pStyle w:val="af1"/>
      </w:pPr>
      <w:r>
        <w:rPr>
          <w:rFonts w:hint="eastAsia"/>
        </w:rPr>
        <w:t>系统使用人员及其他</w:t>
      </w:r>
      <w:r w:rsidR="00827E42" w:rsidRPr="00827E42">
        <w:rPr>
          <w:rFonts w:hint="eastAsia"/>
        </w:rPr>
        <w:t>用户</w:t>
      </w:r>
      <w:r w:rsidR="00827E42">
        <w:rPr>
          <w:rFonts w:hint="eastAsia"/>
        </w:rPr>
        <w:t>。</w:t>
      </w:r>
    </w:p>
    <w:p w:rsidR="006E564B" w:rsidRDefault="003110F1" w:rsidP="005E647F">
      <w:pPr>
        <w:pStyle w:val="1"/>
        <w:spacing w:before="0" w:after="0"/>
        <w:rPr>
          <w:rFonts w:hAnsi="宋体"/>
          <w:szCs w:val="30"/>
        </w:rPr>
      </w:pPr>
      <w:bookmarkStart w:id="10" w:name="_Toc192576328"/>
      <w:bookmarkStart w:id="11" w:name="_Toc377049935"/>
      <w:bookmarkEnd w:id="7"/>
      <w:r>
        <w:rPr>
          <w:rFonts w:hAnsi="宋体" w:hint="eastAsia"/>
          <w:szCs w:val="30"/>
        </w:rPr>
        <w:t>使用说明</w:t>
      </w:r>
      <w:bookmarkEnd w:id="11"/>
    </w:p>
    <w:p w:rsidR="00BD492C" w:rsidRDefault="003110F1" w:rsidP="00735AD1">
      <w:pPr>
        <w:pStyle w:val="2"/>
      </w:pPr>
      <w:bookmarkStart w:id="12" w:name="_Toc377049936"/>
      <w:r>
        <w:rPr>
          <w:rFonts w:hint="eastAsia"/>
        </w:rPr>
        <w:t>登录</w:t>
      </w:r>
      <w:bookmarkEnd w:id="12"/>
    </w:p>
    <w:p w:rsidR="003110F1" w:rsidRDefault="003110F1" w:rsidP="00FD1564">
      <w:pPr>
        <w:pStyle w:val="af1"/>
      </w:pPr>
      <w:r>
        <w:rPr>
          <w:rFonts w:hint="eastAsia"/>
        </w:rPr>
        <w:t>输入综合会议管理平台的网址，进入登录页面，如</w:t>
      </w:r>
      <w:r w:rsidR="00AA721D">
        <w:rPr>
          <w:rFonts w:hint="eastAsia"/>
        </w:rPr>
        <w:t>下</w:t>
      </w:r>
      <w:r w:rsidRPr="00EC6007">
        <w:rPr>
          <w:rFonts w:hAnsiTheme="minorEastAsia" w:hint="eastAsia"/>
        </w:rPr>
        <w:t>图所</w:t>
      </w:r>
      <w:r>
        <w:rPr>
          <w:rFonts w:hint="eastAsia"/>
        </w:rPr>
        <w:t>示。</w:t>
      </w:r>
    </w:p>
    <w:p w:rsidR="003D1715" w:rsidRDefault="00AA721D" w:rsidP="003D1715">
      <w:pPr>
        <w:pStyle w:val="af2"/>
        <w:keepNext/>
      </w:pPr>
      <w:r>
        <w:rPr>
          <w:noProof/>
        </w:rPr>
        <w:drawing>
          <wp:inline distT="0" distB="0" distL="0" distR="0" wp14:anchorId="29EDDB6E" wp14:editId="2507CA0D">
            <wp:extent cx="3333750" cy="3771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1D" w:rsidRPr="00AA721D" w:rsidRDefault="003D1715" w:rsidP="00AA721D">
      <w:pPr>
        <w:pStyle w:val="af2"/>
        <w:rPr>
          <w:rFonts w:asciiTheme="minorEastAsia" w:eastAsiaTheme="minorEastAsia" w:hAnsiTheme="minor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</w:t>
      </w:r>
      <w:r>
        <w:fldChar w:fldCharType="end"/>
      </w:r>
      <w:r>
        <w:rPr>
          <w:rFonts w:hint="eastAsia"/>
        </w:rPr>
        <w:t>登录页面</w:t>
      </w:r>
    </w:p>
    <w:p w:rsidR="003110F1" w:rsidRDefault="00735AD1" w:rsidP="00735AD1">
      <w:pPr>
        <w:pStyle w:val="2"/>
      </w:pPr>
      <w:bookmarkStart w:id="13" w:name="_Toc377049937"/>
      <w:r>
        <w:rPr>
          <w:rFonts w:hint="eastAsia"/>
        </w:rPr>
        <w:t>系统首页</w:t>
      </w:r>
      <w:bookmarkEnd w:id="13"/>
    </w:p>
    <w:p w:rsidR="00735AD1" w:rsidRDefault="00735AD1" w:rsidP="00FD1564">
      <w:pPr>
        <w:pStyle w:val="af1"/>
      </w:pPr>
      <w:r w:rsidRPr="00EC6007">
        <w:rPr>
          <w:rFonts w:hint="eastAsia"/>
        </w:rPr>
        <w:t>在登录页面上输入用户名和密码后，点击“登录”按钮后进入系统首页，如</w:t>
      </w:r>
      <w:r w:rsidR="003D1715">
        <w:rPr>
          <w:rFonts w:hint="eastAsia"/>
        </w:rPr>
        <w:t>下</w:t>
      </w:r>
      <w:r w:rsidRPr="00EC6007">
        <w:rPr>
          <w:rFonts w:hint="eastAsia"/>
        </w:rPr>
        <w:t>图所示</w:t>
      </w:r>
      <w:r>
        <w:rPr>
          <w:rFonts w:hint="eastAsia"/>
        </w:rPr>
        <w:t>。</w:t>
      </w:r>
    </w:p>
    <w:p w:rsidR="003D1715" w:rsidRDefault="003D1715" w:rsidP="003D1715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6DF2C51" wp14:editId="2AB3DFDE">
            <wp:extent cx="5267325" cy="2489352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715" w:rsidRDefault="003D1715" w:rsidP="003D171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</w:t>
      </w:r>
      <w:r>
        <w:fldChar w:fldCharType="end"/>
      </w:r>
      <w:r>
        <w:rPr>
          <w:rFonts w:hint="eastAsia"/>
        </w:rPr>
        <w:t>系统首页</w:t>
      </w:r>
    </w:p>
    <w:p w:rsidR="00E45094" w:rsidRPr="007909B3" w:rsidRDefault="00E45094" w:rsidP="00FD1564">
      <w:pPr>
        <w:pStyle w:val="af1"/>
      </w:pPr>
      <w:r w:rsidRPr="000155B6">
        <w:rPr>
          <w:rFonts w:hint="eastAsia"/>
        </w:rPr>
        <w:t>系统首页显示系统名称（</w:t>
      </w:r>
      <w:r>
        <w:rPr>
          <w:rFonts w:hint="eastAsia"/>
        </w:rPr>
        <w:t>综合会议管理平台</w:t>
      </w:r>
      <w:r w:rsidRPr="000155B6">
        <w:rPr>
          <w:rFonts w:hint="eastAsia"/>
        </w:rPr>
        <w:t>）、</w:t>
      </w:r>
      <w:r>
        <w:rPr>
          <w:rFonts w:hint="eastAsia"/>
        </w:rPr>
        <w:t>首页</w:t>
      </w:r>
      <w:r w:rsidRPr="000155B6">
        <w:rPr>
          <w:rFonts w:hint="eastAsia"/>
        </w:rPr>
        <w:t>、</w:t>
      </w:r>
      <w:r>
        <w:rPr>
          <w:rFonts w:hint="eastAsia"/>
        </w:rPr>
        <w:t>帮助、</w:t>
      </w:r>
      <w:r w:rsidRPr="000155B6">
        <w:rPr>
          <w:rFonts w:hint="eastAsia"/>
        </w:rPr>
        <w:t>退出</w:t>
      </w:r>
      <w:r>
        <w:rPr>
          <w:rFonts w:hint="eastAsia"/>
        </w:rPr>
        <w:t>和换肤</w:t>
      </w:r>
      <w:r w:rsidRPr="000155B6">
        <w:rPr>
          <w:rFonts w:hint="eastAsia"/>
        </w:rPr>
        <w:t>；各个功能模块包括：</w:t>
      </w:r>
      <w:r>
        <w:rPr>
          <w:rFonts w:hint="eastAsia"/>
        </w:rPr>
        <w:t>视频会议</w:t>
      </w:r>
      <w:r w:rsidRPr="005B0545">
        <w:rPr>
          <w:rFonts w:hint="eastAsia"/>
        </w:rPr>
        <w:t>、</w:t>
      </w:r>
      <w:r>
        <w:rPr>
          <w:rFonts w:hint="eastAsia"/>
        </w:rPr>
        <w:t>智能中控</w:t>
      </w:r>
      <w:r w:rsidRPr="005B0545">
        <w:rPr>
          <w:rFonts w:hint="eastAsia"/>
        </w:rPr>
        <w:t>、</w:t>
      </w:r>
      <w:r w:rsidR="007B662C">
        <w:rPr>
          <w:rFonts w:hint="eastAsia"/>
        </w:rPr>
        <w:t>设备维护、资料管理、</w:t>
      </w:r>
      <w:r>
        <w:rPr>
          <w:rFonts w:hint="eastAsia"/>
        </w:rPr>
        <w:t>统计分析</w:t>
      </w:r>
      <w:r w:rsidRPr="005B0545">
        <w:rPr>
          <w:rFonts w:hint="eastAsia"/>
        </w:rPr>
        <w:t>、</w:t>
      </w:r>
      <w:r>
        <w:rPr>
          <w:rFonts w:hint="eastAsia"/>
        </w:rPr>
        <w:t>系统管理</w:t>
      </w:r>
      <w:r w:rsidRPr="005B0545">
        <w:rPr>
          <w:rFonts w:hint="eastAsia"/>
        </w:rPr>
        <w:t>、</w:t>
      </w:r>
      <w:r>
        <w:rPr>
          <w:rFonts w:hint="eastAsia"/>
        </w:rPr>
        <w:t>配置管理</w:t>
      </w:r>
      <w:r w:rsidRPr="005B0545">
        <w:rPr>
          <w:rFonts w:hint="eastAsia"/>
        </w:rPr>
        <w:t>、</w:t>
      </w:r>
      <w:r w:rsidR="007B662C">
        <w:rPr>
          <w:rFonts w:hint="eastAsia"/>
        </w:rPr>
        <w:t>产品发布、数据接口</w:t>
      </w:r>
      <w:r>
        <w:rPr>
          <w:rFonts w:hint="eastAsia"/>
        </w:rPr>
        <w:t>。</w:t>
      </w:r>
    </w:p>
    <w:p w:rsidR="000B03F6" w:rsidRDefault="00E45094" w:rsidP="00FD1564">
      <w:pPr>
        <w:pStyle w:val="af1"/>
        <w:rPr>
          <w:rFonts w:hint="eastAsia"/>
        </w:rPr>
      </w:pPr>
      <w:r w:rsidRPr="00EC6007">
        <w:rPr>
          <w:rFonts w:hint="eastAsia"/>
        </w:rPr>
        <w:t>首页，即回到系统首页；</w:t>
      </w:r>
    </w:p>
    <w:p w:rsidR="000B03F6" w:rsidRDefault="00E45094" w:rsidP="00FD1564">
      <w:pPr>
        <w:pStyle w:val="af1"/>
        <w:rPr>
          <w:rFonts w:hint="eastAsia"/>
        </w:rPr>
      </w:pPr>
      <w:r w:rsidRPr="00EC6007">
        <w:rPr>
          <w:rFonts w:hint="eastAsia"/>
        </w:rPr>
        <w:t>帮助，会下载一个帮助</w:t>
      </w:r>
      <w:r w:rsidR="000B03F6">
        <w:rPr>
          <w:rFonts w:hint="eastAsia"/>
        </w:rPr>
        <w:t>文档；</w:t>
      </w:r>
    </w:p>
    <w:p w:rsidR="000B03F6" w:rsidRDefault="000B03F6" w:rsidP="00FD1564">
      <w:pPr>
        <w:pStyle w:val="af1"/>
        <w:rPr>
          <w:rFonts w:hint="eastAsia"/>
        </w:rPr>
      </w:pPr>
      <w:r>
        <w:rPr>
          <w:rFonts w:hint="eastAsia"/>
        </w:rPr>
        <w:t>换肤，可以将系统当前皮肤更换为系统皮肤</w:t>
      </w:r>
      <w:r w:rsidR="007B662C" w:rsidRPr="00EC6007">
        <w:rPr>
          <w:rFonts w:hint="eastAsia"/>
        </w:rPr>
        <w:t>；</w:t>
      </w:r>
    </w:p>
    <w:p w:rsidR="00E45094" w:rsidRPr="0003486F" w:rsidRDefault="007B662C" w:rsidP="00FD1564">
      <w:pPr>
        <w:pStyle w:val="af1"/>
      </w:pPr>
      <w:r w:rsidRPr="00EC6007">
        <w:rPr>
          <w:rFonts w:hint="eastAsia"/>
        </w:rPr>
        <w:t>退出则退出系统回到登录页面</w:t>
      </w:r>
      <w:r w:rsidR="00E45094">
        <w:rPr>
          <w:rFonts w:hint="eastAsia"/>
        </w:rPr>
        <w:t>。</w:t>
      </w:r>
    </w:p>
    <w:p w:rsidR="00E45094" w:rsidRDefault="00E45094" w:rsidP="00E45094">
      <w:pPr>
        <w:pStyle w:val="2"/>
      </w:pPr>
      <w:bookmarkStart w:id="14" w:name="_Toc377049938"/>
      <w:r>
        <w:rPr>
          <w:rFonts w:hint="eastAsia"/>
        </w:rPr>
        <w:t>视频会议</w:t>
      </w:r>
      <w:bookmarkEnd w:id="14"/>
    </w:p>
    <w:p w:rsidR="00FB00AE" w:rsidRDefault="007A3E52" w:rsidP="007A3E52">
      <w:pPr>
        <w:pStyle w:val="3"/>
      </w:pPr>
      <w:bookmarkStart w:id="15" w:name="_Toc377049939"/>
      <w:r>
        <w:rPr>
          <w:rFonts w:hint="eastAsia"/>
        </w:rPr>
        <w:t>立即召开</w:t>
      </w:r>
      <w:bookmarkEnd w:id="15"/>
    </w:p>
    <w:p w:rsidR="00331C71" w:rsidRDefault="002B3B10" w:rsidP="00FD1564">
      <w:pPr>
        <w:pStyle w:val="af1"/>
      </w:pPr>
      <w:r>
        <w:rPr>
          <w:rFonts w:hint="eastAsia"/>
        </w:rPr>
        <w:t>如</w:t>
      </w:r>
      <w:r w:rsidR="001E593F">
        <w:rPr>
          <w:rFonts w:hint="eastAsia"/>
        </w:rPr>
        <w:t>下图</w:t>
      </w:r>
      <w:r>
        <w:rPr>
          <w:rFonts w:hint="eastAsia"/>
        </w:rPr>
        <w:t>所示</w:t>
      </w:r>
      <w:r w:rsidR="00331C71">
        <w:rPr>
          <w:rFonts w:hint="eastAsia"/>
        </w:rPr>
        <w:t>，用户输入会议名称、选择参会会场、主会场、会议模式、会议时长，点击“确定”按钮就可以立即召开会议，并进入会议控制页面。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1A00337" wp14:editId="02A83E55">
            <wp:extent cx="5159461" cy="2200275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220" t="20589" b="4231"/>
                    <a:stretch/>
                  </pic:blipFill>
                  <pic:spPr bwMode="auto">
                    <a:xfrm>
                      <a:off x="0" y="0"/>
                      <a:ext cx="5170146" cy="220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331C71" w:rsidRDefault="00AD5BBA" w:rsidP="00AD5BBA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</w:t>
      </w:r>
      <w:r>
        <w:fldChar w:fldCharType="end"/>
      </w:r>
      <w:r>
        <w:rPr>
          <w:rFonts w:hint="eastAsia"/>
        </w:rPr>
        <w:t>立即召开</w:t>
      </w:r>
    </w:p>
    <w:p w:rsidR="007A3E52" w:rsidRDefault="007A3E52" w:rsidP="007A3E52">
      <w:pPr>
        <w:pStyle w:val="3"/>
      </w:pPr>
      <w:bookmarkStart w:id="16" w:name="_Toc377049940"/>
      <w:r>
        <w:rPr>
          <w:rFonts w:hint="eastAsia"/>
        </w:rPr>
        <w:t>终端状态</w:t>
      </w:r>
      <w:bookmarkEnd w:id="16"/>
    </w:p>
    <w:p w:rsidR="00331C71" w:rsidRDefault="00447CFD" w:rsidP="00FD1564">
      <w:pPr>
        <w:pStyle w:val="af1"/>
      </w:pPr>
      <w:r>
        <w:rPr>
          <w:rFonts w:hint="eastAsia"/>
        </w:rPr>
        <w:t>查看</w:t>
      </w:r>
      <w:r w:rsidR="000B03F6">
        <w:rPr>
          <w:rFonts w:hint="eastAsia"/>
        </w:rPr>
        <w:t>注册</w:t>
      </w:r>
      <w:r w:rsidR="00331C71">
        <w:rPr>
          <w:rFonts w:hint="eastAsia"/>
        </w:rPr>
        <w:t>终端当前的</w:t>
      </w:r>
      <w:r w:rsidR="000B03F6">
        <w:rPr>
          <w:rFonts w:hint="eastAsia"/>
        </w:rPr>
        <w:t>网络</w:t>
      </w:r>
      <w:r w:rsidR="00331C71">
        <w:rPr>
          <w:rFonts w:hint="eastAsia"/>
        </w:rPr>
        <w:t>状态。</w:t>
      </w:r>
      <w:r>
        <w:rPr>
          <w:rFonts w:hint="eastAsia"/>
        </w:rPr>
        <w:t>如</w:t>
      </w:r>
      <w:r w:rsidR="008859EE">
        <w:rPr>
          <w:rFonts w:hint="eastAsia"/>
        </w:rPr>
        <w:t>下</w:t>
      </w:r>
      <w:r>
        <w:rPr>
          <w:rFonts w:hint="eastAsia"/>
        </w:rPr>
        <w:t>图所示。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0B6C0532" wp14:editId="4A0FF920">
            <wp:extent cx="5733378" cy="2465447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029" t="21200"/>
                    <a:stretch/>
                  </pic:blipFill>
                  <pic:spPr bwMode="auto">
                    <a:xfrm>
                      <a:off x="0" y="0"/>
                      <a:ext cx="5753268" cy="24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331C71" w:rsidRDefault="00AD5BBA" w:rsidP="00AD5BBA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</w:t>
      </w:r>
      <w:r>
        <w:fldChar w:fldCharType="end"/>
      </w:r>
      <w:r>
        <w:rPr>
          <w:rFonts w:hint="eastAsia"/>
        </w:rPr>
        <w:t>终端状态</w:t>
      </w:r>
    </w:p>
    <w:p w:rsidR="007A3E52" w:rsidRDefault="007A3E52" w:rsidP="007A3E52">
      <w:pPr>
        <w:pStyle w:val="3"/>
      </w:pPr>
      <w:bookmarkStart w:id="17" w:name="_Toc377049941"/>
      <w:r>
        <w:rPr>
          <w:rFonts w:hint="eastAsia"/>
        </w:rPr>
        <w:t>会议费用</w:t>
      </w:r>
      <w:bookmarkEnd w:id="17"/>
    </w:p>
    <w:p w:rsidR="00331C71" w:rsidRDefault="00331C71" w:rsidP="00FD1564">
      <w:pPr>
        <w:pStyle w:val="af1"/>
      </w:pPr>
      <w:r>
        <w:rPr>
          <w:rFonts w:hint="eastAsia"/>
        </w:rPr>
        <w:t>通过会议名称、会议开始时间查询会议费用信息</w:t>
      </w:r>
      <w:r w:rsidR="003B0251">
        <w:rPr>
          <w:rFonts w:hint="eastAsia"/>
        </w:rPr>
        <w:t>；还可选择某条会议费用信息，执行查看、修改操作，如</w:t>
      </w:r>
      <w:r w:rsidR="002015AC">
        <w:rPr>
          <w:rFonts w:hint="eastAsia"/>
        </w:rPr>
        <w:t>下图</w:t>
      </w:r>
      <w:r w:rsidR="003B0251"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61D526AB" wp14:editId="493947CF">
            <wp:extent cx="5219629" cy="2238375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848" t="20690" b="3852"/>
                    <a:stretch/>
                  </pic:blipFill>
                  <pic:spPr bwMode="auto">
                    <a:xfrm>
                      <a:off x="0" y="0"/>
                      <a:ext cx="5239847" cy="224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331C71" w:rsidRDefault="00AD5BBA" w:rsidP="00AD5BBA">
      <w:pPr>
        <w:pStyle w:val="af2"/>
      </w:pPr>
      <w:bookmarkStart w:id="18" w:name="_Ref35854092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</w:t>
      </w:r>
      <w:r>
        <w:fldChar w:fldCharType="end"/>
      </w:r>
      <w:bookmarkEnd w:id="18"/>
      <w:r>
        <w:rPr>
          <w:rFonts w:hint="eastAsia"/>
        </w:rPr>
        <w:t>会议费用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010508" w:rsidRDefault="00703E79" w:rsidP="00FD1564">
      <w:pPr>
        <w:pStyle w:val="af1"/>
      </w:pPr>
      <w:r>
        <w:rPr>
          <w:rFonts w:hint="eastAsia"/>
        </w:rPr>
        <w:t>在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_Ref358540923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</w:t>
      </w:r>
      <w:r w:rsidR="00D155B6">
        <w:fldChar w:fldCharType="end"/>
      </w:r>
      <w:r w:rsidR="00E84981" w:rsidRPr="00E84981">
        <w:rPr>
          <w:rFonts w:hint="eastAsia"/>
        </w:rPr>
        <w:t>中</w:t>
      </w:r>
      <w:r>
        <w:rPr>
          <w:rFonts w:hint="eastAsia"/>
        </w:rPr>
        <w:t>选择某条会议费用信息，点击</w:t>
      </w:r>
      <w:r w:rsidR="00E84981" w:rsidRPr="00E84981">
        <w:rPr>
          <w:rFonts w:hint="eastAsia"/>
        </w:rPr>
        <w:t>“查看”按钮，可查看该会议费用的详细信息。如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_Ref358540937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</w:t>
      </w:r>
      <w:r w:rsidR="00D155B6">
        <w:fldChar w:fldCharType="end"/>
      </w:r>
      <w:r w:rsidR="00E84981" w:rsidRPr="00E84981"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3584BA4C" wp14:editId="3FEBD73E">
            <wp:extent cx="5429250" cy="248602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998" t="19791" b="3181"/>
                    <a:stretch/>
                  </pic:blipFill>
                  <pic:spPr bwMode="auto">
                    <a:xfrm>
                      <a:off x="0" y="0"/>
                      <a:ext cx="5440680" cy="249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E84981" w:rsidRDefault="00AD5BBA" w:rsidP="00AD5BBA">
      <w:pPr>
        <w:pStyle w:val="af2"/>
        <w:rPr>
          <w:rFonts w:asciiTheme="minorEastAsia" w:eastAsiaTheme="minorEastAsia" w:hAnsiTheme="minorEastAsia"/>
        </w:rPr>
      </w:pPr>
      <w:bookmarkStart w:id="19" w:name="_Ref35854093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</w:t>
      </w:r>
      <w:r>
        <w:fldChar w:fldCharType="end"/>
      </w:r>
      <w:bookmarkEnd w:id="19"/>
      <w:r>
        <w:rPr>
          <w:rFonts w:hint="eastAsia"/>
        </w:rPr>
        <w:t>会议费用详情</w:t>
      </w:r>
    </w:p>
    <w:p w:rsidR="00E84981" w:rsidRDefault="00703E79" w:rsidP="00FD1564">
      <w:pPr>
        <w:pStyle w:val="af1"/>
      </w:pPr>
      <w:r w:rsidRPr="00703E79">
        <w:rPr>
          <w:rFonts w:hint="eastAsia"/>
        </w:rPr>
        <w:t>在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_Ref358540923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</w:t>
      </w:r>
      <w:r w:rsidR="00D155B6">
        <w:fldChar w:fldCharType="end"/>
      </w:r>
      <w:r w:rsidRPr="00703E79">
        <w:rPr>
          <w:rFonts w:hint="eastAsia"/>
        </w:rPr>
        <w:t>中选择某条会议费用信息，点击“</w:t>
      </w:r>
      <w:r>
        <w:rPr>
          <w:rFonts w:hint="eastAsia"/>
        </w:rPr>
        <w:t>修改</w:t>
      </w:r>
      <w:r w:rsidRPr="00703E79">
        <w:rPr>
          <w:rFonts w:hint="eastAsia"/>
        </w:rPr>
        <w:t>”按钮，可</w:t>
      </w:r>
      <w:r>
        <w:rPr>
          <w:rFonts w:hint="eastAsia"/>
        </w:rPr>
        <w:t>修改</w:t>
      </w:r>
      <w:r w:rsidRPr="00703E79">
        <w:rPr>
          <w:rFonts w:hint="eastAsia"/>
        </w:rPr>
        <w:t>该会议</w:t>
      </w:r>
      <w:r w:rsidR="00C3705E">
        <w:rPr>
          <w:rFonts w:hint="eastAsia"/>
        </w:rPr>
        <w:t>的</w:t>
      </w:r>
      <w:r w:rsidRPr="00703E79">
        <w:rPr>
          <w:rFonts w:hint="eastAsia"/>
        </w:rPr>
        <w:t>费用信息。如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_Ref358540962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</w:t>
      </w:r>
      <w:r w:rsidR="00D155B6">
        <w:fldChar w:fldCharType="end"/>
      </w:r>
      <w:r w:rsidRPr="00703E79"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5AD3300" wp14:editId="708A59CB">
            <wp:extent cx="5258533" cy="240030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6998" t="19805" b="3354"/>
                    <a:stretch/>
                  </pic:blipFill>
                  <pic:spPr bwMode="auto">
                    <a:xfrm>
                      <a:off x="0" y="0"/>
                      <a:ext cx="5267484" cy="240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  <w:rPr>
          <w:rFonts w:asciiTheme="minorEastAsia" w:eastAsiaTheme="minorEastAsia" w:hAnsiTheme="minorEastAsia"/>
        </w:rPr>
      </w:pPr>
      <w:bookmarkStart w:id="20" w:name="_Ref35854096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</w:t>
      </w:r>
      <w:r>
        <w:fldChar w:fldCharType="end"/>
      </w:r>
      <w:bookmarkEnd w:id="20"/>
      <w:r w:rsidRPr="000E09CB">
        <w:rPr>
          <w:rFonts w:hint="eastAsia"/>
        </w:rPr>
        <w:t>修改</w:t>
      </w:r>
      <w:r>
        <w:rPr>
          <w:rFonts w:hint="eastAsia"/>
        </w:rPr>
        <w:t>会议费用</w:t>
      </w:r>
    </w:p>
    <w:p w:rsidR="007A3E52" w:rsidRDefault="007A3E52" w:rsidP="007A3E52">
      <w:pPr>
        <w:pStyle w:val="3"/>
      </w:pPr>
      <w:bookmarkStart w:id="21" w:name="_Toc377049942"/>
      <w:r>
        <w:rPr>
          <w:rFonts w:hint="eastAsia"/>
        </w:rPr>
        <w:t>会议调试</w:t>
      </w:r>
      <w:bookmarkEnd w:id="21"/>
    </w:p>
    <w:p w:rsidR="0083599F" w:rsidRPr="0083599F" w:rsidRDefault="0083599F" w:rsidP="00FD1564">
      <w:pPr>
        <w:pStyle w:val="af1"/>
      </w:pPr>
      <w:r>
        <w:rPr>
          <w:rFonts w:hint="eastAsia"/>
        </w:rPr>
        <w:t>通过会议名称、通知状态、起止时间查询会议调试通知信息；还可选择某条会议信息，执行通知操作，如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_Ref358540975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06A3B5F0" wp14:editId="51876EF6">
            <wp:extent cx="5905142" cy="2543175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6848" t="20463" b="3147"/>
                    <a:stretch/>
                  </pic:blipFill>
                  <pic:spPr bwMode="auto">
                    <a:xfrm>
                      <a:off x="0" y="0"/>
                      <a:ext cx="5916081" cy="254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22" w:name="_Ref35854097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</w:t>
      </w:r>
      <w:r>
        <w:fldChar w:fldCharType="end"/>
      </w:r>
      <w:bookmarkEnd w:id="22"/>
      <w:r>
        <w:rPr>
          <w:rFonts w:hint="eastAsia"/>
        </w:rPr>
        <w:t>会议调试</w:t>
      </w:r>
    </w:p>
    <w:p w:rsidR="007A3E52" w:rsidRDefault="007A3E52" w:rsidP="007A3E52">
      <w:pPr>
        <w:pStyle w:val="3"/>
      </w:pPr>
      <w:bookmarkStart w:id="23" w:name="_Toc377049943"/>
      <w:r>
        <w:rPr>
          <w:rFonts w:hint="eastAsia"/>
        </w:rPr>
        <w:t>会议室日历</w:t>
      </w:r>
      <w:bookmarkEnd w:id="23"/>
    </w:p>
    <w:p w:rsidR="000C5100" w:rsidRDefault="000C5100" w:rsidP="00FD1564">
      <w:pPr>
        <w:pStyle w:val="af1"/>
      </w:pPr>
      <w:r>
        <w:rPr>
          <w:rFonts w:hint="eastAsia"/>
        </w:rPr>
        <w:t>可通过开始时间或会议室查询会议室的占用情况，若会议室在某段时间内空闲，则可以预约</w:t>
      </w:r>
      <w:r w:rsidR="00795AC6"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_Ref358540987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</w:t>
      </w:r>
      <w:r w:rsidR="00D155B6">
        <w:fldChar w:fldCharType="end"/>
      </w:r>
      <w:r w:rsidR="00795AC6">
        <w:rPr>
          <w:rFonts w:hint="eastAsia"/>
        </w:rPr>
        <w:t>所示。</w:t>
      </w:r>
    </w:p>
    <w:p w:rsidR="008A71BC" w:rsidRDefault="008A71BC" w:rsidP="00FD1564">
      <w:pPr>
        <w:pStyle w:val="af1"/>
      </w:pPr>
      <w:r>
        <w:rPr>
          <w:rFonts w:hint="eastAsia"/>
        </w:rPr>
        <w:t>年视图：</w:t>
      </w:r>
    </w:p>
    <w:p w:rsidR="008A71BC" w:rsidRDefault="008A71BC" w:rsidP="00FD1564">
      <w:pPr>
        <w:pStyle w:val="af1"/>
      </w:pPr>
      <w:r>
        <w:rPr>
          <w:noProof/>
        </w:rPr>
        <w:lastRenderedPageBreak/>
        <w:drawing>
          <wp:inline distT="0" distB="0" distL="0" distR="0" wp14:anchorId="53B8A4BD" wp14:editId="6D94CA8A">
            <wp:extent cx="5267325" cy="1821007"/>
            <wp:effectExtent l="0" t="0" r="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BC" w:rsidRDefault="008A71BC" w:rsidP="00FD1564">
      <w:pPr>
        <w:pStyle w:val="af1"/>
      </w:pPr>
      <w:r>
        <w:rPr>
          <w:rFonts w:hint="eastAsia"/>
        </w:rPr>
        <w:t>月视图：</w:t>
      </w:r>
    </w:p>
    <w:p w:rsidR="008A71BC" w:rsidRDefault="008A71BC" w:rsidP="00FD1564">
      <w:pPr>
        <w:pStyle w:val="af1"/>
      </w:pPr>
      <w:r>
        <w:rPr>
          <w:noProof/>
        </w:rPr>
        <w:drawing>
          <wp:inline distT="0" distB="0" distL="0" distR="0" wp14:anchorId="002AEED9" wp14:editId="0A199EBA">
            <wp:extent cx="5267325" cy="2562944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BC" w:rsidRDefault="008A71BC" w:rsidP="00FD1564">
      <w:pPr>
        <w:pStyle w:val="af1"/>
        <w:rPr>
          <w:rFonts w:hint="eastAsia"/>
        </w:rPr>
      </w:pPr>
      <w:r>
        <w:rPr>
          <w:rFonts w:hint="eastAsia"/>
        </w:rPr>
        <w:t>日视图：</w:t>
      </w:r>
    </w:p>
    <w:p w:rsidR="00AD5BBA" w:rsidRDefault="000B03F6" w:rsidP="000B03F6">
      <w:pPr>
        <w:pStyle w:val="af1"/>
      </w:pPr>
      <w:r>
        <w:rPr>
          <w:noProof/>
        </w:rPr>
        <w:drawing>
          <wp:inline distT="0" distB="0" distL="0" distR="0" wp14:anchorId="3C0F3689" wp14:editId="2EABECA7">
            <wp:extent cx="5267325" cy="2718403"/>
            <wp:effectExtent l="0" t="0" r="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24" w:name="_Ref35854098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</w:t>
      </w:r>
      <w:r>
        <w:fldChar w:fldCharType="end"/>
      </w:r>
      <w:bookmarkEnd w:id="24"/>
      <w:r>
        <w:rPr>
          <w:rFonts w:hint="eastAsia"/>
        </w:rPr>
        <w:t>会议室日历</w:t>
      </w:r>
    </w:p>
    <w:p w:rsidR="007A3E52" w:rsidRDefault="007A3E52" w:rsidP="007A3E52">
      <w:pPr>
        <w:pStyle w:val="3"/>
      </w:pPr>
      <w:bookmarkStart w:id="25" w:name="_Toc377049944"/>
      <w:r>
        <w:rPr>
          <w:rFonts w:hint="eastAsia"/>
        </w:rPr>
        <w:lastRenderedPageBreak/>
        <w:t>高级模板管理</w:t>
      </w:r>
      <w:bookmarkEnd w:id="25"/>
    </w:p>
    <w:p w:rsidR="00504887" w:rsidRPr="00504887" w:rsidRDefault="00504887" w:rsidP="00FD1564">
      <w:pPr>
        <w:pStyle w:val="af1"/>
      </w:pPr>
      <w:r>
        <w:rPr>
          <w:rFonts w:hint="eastAsia"/>
        </w:rPr>
        <w:t>通过模板名称查询高级模板信息，查询列表显示当前查询结果，如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_Ref358540997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11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0B03F6" w:rsidP="00AD5BBA">
      <w:pPr>
        <w:pStyle w:val="af2"/>
        <w:keepNext/>
      </w:pPr>
      <w:r>
        <w:rPr>
          <w:noProof/>
        </w:rPr>
        <w:drawing>
          <wp:inline distT="0" distB="0" distL="0" distR="0" wp14:anchorId="79357E38" wp14:editId="4B6B9BAB">
            <wp:extent cx="5267325" cy="2439796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</w:pPr>
      <w:bookmarkStart w:id="26" w:name="_Ref3585409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11</w:t>
      </w:r>
      <w:r>
        <w:fldChar w:fldCharType="end"/>
      </w:r>
      <w:bookmarkEnd w:id="26"/>
      <w:r>
        <w:rPr>
          <w:rFonts w:hint="eastAsia"/>
        </w:rPr>
        <w:t>高级模板管理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AD5BBA" w:rsidRPr="00AD5BBA" w:rsidRDefault="00203EE8" w:rsidP="00FD1564">
      <w:pPr>
        <w:pStyle w:val="af1"/>
      </w:pPr>
      <w:r>
        <w:rPr>
          <w:rFonts w:hint="eastAsia"/>
        </w:rPr>
        <w:t>点击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_Ref358540997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11</w:t>
      </w:r>
      <w:r w:rsidR="00D155B6">
        <w:fldChar w:fldCharType="end"/>
      </w:r>
      <w:r>
        <w:rPr>
          <w:rFonts w:hint="eastAsia"/>
        </w:rPr>
        <w:t>中的“添加”按钮，进入模板增加页面，在此页面输入模板名称、会议名称、会议号码，选择会议时长、建会MCU、会议模板、参会会场组，点击确定按钮，新增一条模板信息。如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_Ref358541018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7F5CD5AD" wp14:editId="277E48BB">
            <wp:extent cx="5162464" cy="2152650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6998" t="20699" b="5937"/>
                    <a:stretch/>
                  </pic:blipFill>
                  <pic:spPr bwMode="auto">
                    <a:xfrm>
                      <a:off x="0" y="0"/>
                      <a:ext cx="5166480" cy="215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08" w:rsidRDefault="00AD5BBA" w:rsidP="00AD5BBA">
      <w:pPr>
        <w:pStyle w:val="af2"/>
      </w:pPr>
      <w:bookmarkStart w:id="27" w:name="_Ref35854101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</w:t>
      </w:r>
      <w:r>
        <w:fldChar w:fldCharType="end"/>
      </w:r>
      <w:bookmarkEnd w:id="27"/>
      <w:r>
        <w:rPr>
          <w:rFonts w:hint="eastAsia"/>
        </w:rPr>
        <w:t>高级模板管理</w:t>
      </w:r>
      <w:r>
        <w:rPr>
          <w:rFonts w:hint="eastAsia"/>
        </w:rPr>
        <w:t>-</w:t>
      </w:r>
      <w:r w:rsidR="00745D39">
        <w:rPr>
          <w:rFonts w:hint="eastAsia"/>
        </w:rPr>
        <w:t>增加</w:t>
      </w:r>
    </w:p>
    <w:p w:rsidR="007A3E52" w:rsidRDefault="007A3E52" w:rsidP="007A3E52">
      <w:pPr>
        <w:pStyle w:val="3"/>
      </w:pPr>
      <w:bookmarkStart w:id="28" w:name="_Toc377049945"/>
      <w:r>
        <w:rPr>
          <w:rFonts w:hint="eastAsia"/>
        </w:rPr>
        <w:t>会议预约</w:t>
      </w:r>
      <w:bookmarkEnd w:id="28"/>
    </w:p>
    <w:p w:rsidR="000D1E69" w:rsidRPr="000D1E69" w:rsidRDefault="000D1E69" w:rsidP="00FD1564">
      <w:pPr>
        <w:pStyle w:val="af1"/>
      </w:pPr>
      <w:r>
        <w:rPr>
          <w:rFonts w:hint="eastAsia"/>
        </w:rPr>
        <w:t>用户可以预约本地会议和视频会议，下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_Ref358541033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</w:t>
      </w:r>
      <w:r w:rsidR="00D155B6">
        <w:fldChar w:fldCharType="end"/>
      </w:r>
      <w:r>
        <w:rPr>
          <w:rFonts w:hint="eastAsia"/>
        </w:rPr>
        <w:t>为本地会议预约页面，</w:t>
      </w:r>
      <w:r w:rsidR="00D62069">
        <w:rPr>
          <w:rFonts w:hint="eastAsia"/>
        </w:rPr>
        <w:t>输入会议名称，选择会议室、起止时间、举办单位等信息，</w:t>
      </w:r>
      <w:r>
        <w:rPr>
          <w:rFonts w:hint="eastAsia"/>
        </w:rPr>
        <w:t>点击“预约会议”按钮提交预约信息，此时系统会自动检查所约会议室是否空闲，若被占用则提示该会议室被占用，需要重新选择会议室。预约成功后会自动发送邮件告知与会人员。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2B90394" wp14:editId="7ECB0FD7">
            <wp:extent cx="4934345" cy="2590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6998" t="17377" b="5066"/>
                    <a:stretch/>
                  </pic:blipFill>
                  <pic:spPr bwMode="auto">
                    <a:xfrm>
                      <a:off x="0" y="0"/>
                      <a:ext cx="4944275" cy="259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29" w:name="_Ref35854103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</w:t>
      </w:r>
      <w:r>
        <w:fldChar w:fldCharType="end"/>
      </w:r>
      <w:bookmarkEnd w:id="29"/>
      <w:r>
        <w:rPr>
          <w:rFonts w:hint="eastAsia"/>
        </w:rPr>
        <w:t>本地会议预约</w:t>
      </w:r>
    </w:p>
    <w:p w:rsidR="00F51B50" w:rsidRDefault="00D62069" w:rsidP="00FD1564">
      <w:pPr>
        <w:pStyle w:val="af1"/>
      </w:pPr>
      <w:r>
        <w:rPr>
          <w:rFonts w:hint="eastAsia"/>
        </w:rPr>
        <w:t>选择视频会议标签，输入会议名称，选择主会议室、起止时间、会议模式等信息，点击“预约会议”按钮提交预约信息，此时系统会自动检查所约会议室是否空闲，若被占用则提示会议室被占用，需要重新选择会议室。预约成功后会自动发送邮件告知与会人员。</w:t>
      </w:r>
      <w:r w:rsidR="00F10E30"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_Ref358541044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14</w:t>
      </w:r>
      <w:r w:rsidR="00D155B6">
        <w:fldChar w:fldCharType="end"/>
      </w:r>
      <w:r w:rsidR="00F10E30"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4F2BAB75" wp14:editId="595D8730">
            <wp:extent cx="5073015" cy="269363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6818" t="17377" r="1447" b="5388"/>
                    <a:stretch/>
                  </pic:blipFill>
                  <pic:spPr bwMode="auto">
                    <a:xfrm>
                      <a:off x="0" y="0"/>
                      <a:ext cx="5069036" cy="269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B50" w:rsidRDefault="00AD5BBA" w:rsidP="00AD5BBA">
      <w:pPr>
        <w:pStyle w:val="af2"/>
      </w:pPr>
      <w:bookmarkStart w:id="30" w:name="_Ref35854104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14</w:t>
      </w:r>
      <w:r>
        <w:fldChar w:fldCharType="end"/>
      </w:r>
      <w:bookmarkEnd w:id="30"/>
      <w:r>
        <w:rPr>
          <w:rFonts w:hint="eastAsia"/>
        </w:rPr>
        <w:t>视频会议预约</w:t>
      </w:r>
    </w:p>
    <w:p w:rsidR="00C5460F" w:rsidRDefault="00C5460F" w:rsidP="00C5460F">
      <w:pPr>
        <w:pStyle w:val="3"/>
      </w:pPr>
      <w:bookmarkStart w:id="31" w:name="_Toc377049946"/>
      <w:r>
        <w:rPr>
          <w:rFonts w:hint="eastAsia"/>
        </w:rPr>
        <w:t>预约审批</w:t>
      </w:r>
      <w:bookmarkEnd w:id="31"/>
    </w:p>
    <w:p w:rsidR="00C5460F" w:rsidRPr="00970BA1" w:rsidRDefault="00C5460F" w:rsidP="00970BA1">
      <w:pPr>
        <w:spacing w:line="360" w:lineRule="auto"/>
        <w:ind w:firstLineChars="200" w:firstLine="480"/>
      </w:pPr>
      <w:r>
        <w:rPr>
          <w:rFonts w:hint="eastAsia"/>
        </w:rPr>
        <w:t>进入如下图界面，对预约的会议进行查看、审批等操作。在查询条件中输入\选择“会议名称”、“会议状态”、“开始时间”、“结束时间”，点击“查询”按钮，查询结果将显示在列表中。列表中每项会议均可进行“查看”操作，对</w:t>
      </w:r>
      <w:r w:rsidR="00970BA1">
        <w:rPr>
          <w:rFonts w:hint="eastAsia"/>
        </w:rPr>
        <w:t>未审批的会议可执行“取消申请”操作，点击“取消申请”后系统提示是否确定取消，再</w:t>
      </w:r>
      <w:r w:rsidR="00970BA1">
        <w:rPr>
          <w:rFonts w:hint="eastAsia"/>
        </w:rPr>
        <w:lastRenderedPageBreak/>
        <w:t>次确定后即实现取消申请操作。</w:t>
      </w:r>
    </w:p>
    <w:p w:rsidR="00C5460F" w:rsidRDefault="00C5460F" w:rsidP="00C5460F">
      <w:r>
        <w:rPr>
          <w:noProof/>
        </w:rPr>
        <w:drawing>
          <wp:inline distT="0" distB="0" distL="0" distR="0" wp14:anchorId="307A768F" wp14:editId="0C6E3619">
            <wp:extent cx="5267325" cy="1652136"/>
            <wp:effectExtent l="0" t="0" r="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A1" w:rsidRPr="00970BA1" w:rsidRDefault="00970BA1" w:rsidP="00970BA1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图　</w:t>
      </w:r>
      <w:r w:rsidRPr="00970BA1">
        <w:rPr>
          <w:rFonts w:hint="eastAsia"/>
          <w:sz w:val="18"/>
          <w:szCs w:val="18"/>
        </w:rPr>
        <w:t>预约审批－查询列表</w:t>
      </w:r>
    </w:p>
    <w:p w:rsidR="00970BA1" w:rsidRDefault="00970BA1" w:rsidP="00C5460F">
      <w:r>
        <w:rPr>
          <w:noProof/>
        </w:rPr>
        <w:drawing>
          <wp:inline distT="0" distB="0" distL="0" distR="0" wp14:anchorId="7BCB0988" wp14:editId="0B6264A8">
            <wp:extent cx="5267325" cy="1842954"/>
            <wp:effectExtent l="0" t="0" r="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4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A1" w:rsidRPr="00970BA1" w:rsidRDefault="00970BA1" w:rsidP="00970BA1">
      <w:pPr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图　</w:t>
      </w:r>
      <w:r w:rsidRPr="00970BA1">
        <w:rPr>
          <w:rFonts w:hint="eastAsia"/>
          <w:sz w:val="18"/>
          <w:szCs w:val="18"/>
        </w:rPr>
        <w:t>预约审批－查看</w:t>
      </w:r>
    </w:p>
    <w:p w:rsidR="007A3E52" w:rsidRDefault="007A3E52" w:rsidP="007A3E52">
      <w:pPr>
        <w:pStyle w:val="3"/>
      </w:pPr>
      <w:bookmarkStart w:id="32" w:name="_Toc377049947"/>
      <w:r>
        <w:rPr>
          <w:rFonts w:hint="eastAsia"/>
        </w:rPr>
        <w:t>会议控制</w:t>
      </w:r>
      <w:bookmarkEnd w:id="32"/>
    </w:p>
    <w:p w:rsidR="00036560" w:rsidRPr="00036560" w:rsidRDefault="00036560" w:rsidP="00FD1564">
      <w:pPr>
        <w:pStyle w:val="af1"/>
      </w:pP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_Ref358541053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15</w:t>
      </w:r>
      <w:r w:rsidR="00D155B6">
        <w:fldChar w:fldCharType="end"/>
      </w:r>
      <w:r>
        <w:rPr>
          <w:rFonts w:hint="eastAsia"/>
        </w:rPr>
        <w:t>所示为会议控制页面，选择会议后，可对该会议执行各项控制，包括“会议分屏”、“轮询”、“暂停轮询”、“恢复轮询”、“停止轮询”、“延时会议”、“显示字幕”、“开始录制”、“结束录制”、“结束会议”、“连接”、“挂断”、“静音”、“取消静音”、“闭音”、“取消闭音”、“闭视”、“取消闭视”、“添加会场”、“删除会场”、“终端备份”</w:t>
      </w:r>
      <w:r w:rsidR="009C0B69">
        <w:rPr>
          <w:rFonts w:hint="eastAsia"/>
        </w:rPr>
        <w:t>等</w:t>
      </w:r>
      <w:r>
        <w:rPr>
          <w:rFonts w:hint="eastAsia"/>
        </w:rPr>
        <w:t>。</w:t>
      </w:r>
    </w:p>
    <w:p w:rsidR="00036560" w:rsidRDefault="00636FD2" w:rsidP="00036560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418148D" wp14:editId="5AD95670">
            <wp:extent cx="5030232" cy="2264163"/>
            <wp:effectExtent l="0" t="0" r="0" b="317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6848" t="19485" r="1449" b="5875"/>
                    <a:stretch/>
                  </pic:blipFill>
                  <pic:spPr bwMode="auto">
                    <a:xfrm>
                      <a:off x="0" y="0"/>
                      <a:ext cx="5040354" cy="226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036560" w:rsidP="00036560">
      <w:pPr>
        <w:pStyle w:val="af2"/>
      </w:pPr>
      <w:bookmarkStart w:id="33" w:name="_Ref35854105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15</w:t>
      </w:r>
      <w:r>
        <w:fldChar w:fldCharType="end"/>
      </w:r>
      <w:bookmarkEnd w:id="33"/>
      <w:r>
        <w:rPr>
          <w:rFonts w:hint="eastAsia"/>
        </w:rPr>
        <w:t>会议控制</w:t>
      </w:r>
    </w:p>
    <w:p w:rsidR="007A3E52" w:rsidRDefault="007A3E52" w:rsidP="007A3E52">
      <w:pPr>
        <w:pStyle w:val="3"/>
      </w:pPr>
      <w:bookmarkStart w:id="34" w:name="_Toc377049948"/>
      <w:r>
        <w:rPr>
          <w:rFonts w:hint="eastAsia"/>
        </w:rPr>
        <w:t>会议管理</w:t>
      </w:r>
      <w:bookmarkEnd w:id="34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_Ref358541068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16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8F41BB">
        <w:rPr>
          <w:rFonts w:hint="eastAsia"/>
        </w:rPr>
        <w:t>会议名称</w:t>
      </w:r>
      <w:r w:rsidRPr="00ED5F1C">
        <w:rPr>
          <w:rFonts w:hint="eastAsia"/>
        </w:rPr>
        <w:t>”</w:t>
      </w:r>
      <w:r w:rsidR="008F41BB">
        <w:rPr>
          <w:rFonts w:hint="eastAsia"/>
        </w:rPr>
        <w:t>或选择“会议状态”、“起止时间”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5ED5F235" wp14:editId="50B9CE31">
            <wp:extent cx="5168420" cy="22098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644" t="20770" b="3461"/>
                    <a:stretch/>
                  </pic:blipFill>
                  <pic:spPr bwMode="auto">
                    <a:xfrm>
                      <a:off x="0" y="0"/>
                      <a:ext cx="5177544" cy="2213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35" w:name="_Ref35854106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16</w:t>
      </w:r>
      <w:r>
        <w:fldChar w:fldCharType="end"/>
      </w:r>
      <w:bookmarkEnd w:id="35"/>
      <w:r>
        <w:rPr>
          <w:rFonts w:hint="eastAsia"/>
        </w:rPr>
        <w:t>会议管理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</w:t>
      </w:r>
      <w:r w:rsidR="008F41BB">
        <w:rPr>
          <w:rFonts w:hint="eastAsia"/>
        </w:rPr>
        <w:t>导出</w:t>
      </w:r>
      <w:r w:rsidR="00CE1C46">
        <w:rPr>
          <w:rFonts w:hint="eastAsia"/>
        </w:rPr>
        <w:t>”按钮</w:t>
      </w:r>
      <w:r>
        <w:rPr>
          <w:rFonts w:hint="eastAsia"/>
        </w:rPr>
        <w:t>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8F41BB" w:rsidRDefault="00D62069" w:rsidP="00FD1564">
      <w:pPr>
        <w:pStyle w:val="af1"/>
      </w:pPr>
      <w:r>
        <w:rPr>
          <w:rFonts w:hint="eastAsia"/>
        </w:rPr>
        <w:t>列表中的每条数据后面的操作栏中，</w:t>
      </w:r>
      <w:r w:rsidR="008F41BB">
        <w:rPr>
          <w:rFonts w:hint="eastAsia"/>
        </w:rPr>
        <w:t>会议状态为“预约成功”的会议</w:t>
      </w:r>
      <w:r>
        <w:rPr>
          <w:rFonts w:hint="eastAsia"/>
        </w:rPr>
        <w:t>有</w:t>
      </w:r>
      <w:r w:rsidR="008F41BB">
        <w:rPr>
          <w:rFonts w:hint="eastAsia"/>
        </w:rPr>
        <w:t xml:space="preserve"> </w:t>
      </w:r>
      <w:r>
        <w:rPr>
          <w:rFonts w:hint="eastAsia"/>
        </w:rPr>
        <w:t>“删除”、“修改”、“查看”</w:t>
      </w:r>
      <w:r w:rsidR="008F41BB">
        <w:rPr>
          <w:rFonts w:hint="eastAsia"/>
        </w:rPr>
        <w:t>三个选项；会议状态为“会议中”的会议有“查看”、“结束会议”两个选项；会议状态为“会议结束”的会议有“查看”、“删除”两个选项。</w:t>
      </w:r>
    </w:p>
    <w:p w:rsidR="00010508" w:rsidRDefault="00D62069" w:rsidP="00FD1564">
      <w:pPr>
        <w:pStyle w:val="af1"/>
      </w:pPr>
      <w:r>
        <w:rPr>
          <w:rFonts w:hint="eastAsia"/>
        </w:rPr>
        <w:t>点击“删除”将弹出</w:t>
      </w:r>
      <w:r w:rsidR="00CE1C46">
        <w:rPr>
          <w:rFonts w:hint="eastAsia"/>
        </w:rPr>
        <w:t>确认</w:t>
      </w:r>
      <w:r>
        <w:rPr>
          <w:rFonts w:hint="eastAsia"/>
        </w:rPr>
        <w:t>框，点击确定，该</w:t>
      </w:r>
      <w:r w:rsidR="008F41BB">
        <w:rPr>
          <w:rFonts w:hint="eastAsia"/>
        </w:rPr>
        <w:t>会议</w:t>
      </w:r>
      <w:r>
        <w:rPr>
          <w:rFonts w:hint="eastAsia"/>
        </w:rPr>
        <w:t>将被删除；点击“修改”，</w:t>
      </w:r>
      <w:r>
        <w:rPr>
          <w:rFonts w:hint="eastAsia"/>
        </w:rPr>
        <w:lastRenderedPageBreak/>
        <w:t>即进入</w:t>
      </w:r>
      <w:r w:rsidR="008F41BB">
        <w:rPr>
          <w:rFonts w:hint="eastAsia"/>
        </w:rPr>
        <w:t>会议</w:t>
      </w:r>
      <w:r>
        <w:rPr>
          <w:rFonts w:hint="eastAsia"/>
        </w:rPr>
        <w:t>信息修改界面，输入相应信息，点</w:t>
      </w:r>
      <w:r w:rsidR="00BA7159">
        <w:rPr>
          <w:rFonts w:hint="eastAsia"/>
        </w:rPr>
        <w:t>击</w:t>
      </w:r>
      <w:r>
        <w:rPr>
          <w:rFonts w:hint="eastAsia"/>
        </w:rPr>
        <w:t>确定，该</w:t>
      </w:r>
      <w:r w:rsidR="008F41BB">
        <w:rPr>
          <w:rFonts w:hint="eastAsia"/>
        </w:rPr>
        <w:t>会议</w:t>
      </w:r>
      <w:r>
        <w:rPr>
          <w:rFonts w:hint="eastAsia"/>
        </w:rPr>
        <w:t>修改后的信息将覆盖原有信息；点</w:t>
      </w:r>
      <w:r w:rsidR="00BA7159">
        <w:rPr>
          <w:rFonts w:hint="eastAsia"/>
        </w:rPr>
        <w:t>击</w:t>
      </w:r>
      <w:r>
        <w:rPr>
          <w:rFonts w:hint="eastAsia"/>
        </w:rPr>
        <w:t>“查看”，即可查看相应</w:t>
      </w:r>
      <w:r w:rsidR="008F41BB">
        <w:rPr>
          <w:rFonts w:hint="eastAsia"/>
        </w:rPr>
        <w:t>会议</w:t>
      </w:r>
      <w:r>
        <w:rPr>
          <w:rFonts w:hint="eastAsia"/>
        </w:rPr>
        <w:t>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_Ref358541083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17</w:t>
      </w:r>
      <w:r w:rsidR="00D155B6">
        <w:fldChar w:fldCharType="end"/>
      </w:r>
      <w:r w:rsidR="008A27E7">
        <w:rPr>
          <w:rFonts w:hint="eastAsia"/>
        </w:rPr>
        <w:t>所示；点击“结束会议”则可结束正在进行中的会议。</w:t>
      </w:r>
    </w:p>
    <w:p w:rsidR="008F41BB" w:rsidRDefault="008F41BB" w:rsidP="008F41BB">
      <w:pPr>
        <w:pStyle w:val="af2"/>
        <w:keepNext/>
      </w:pPr>
      <w:r>
        <w:rPr>
          <w:noProof/>
        </w:rPr>
        <w:drawing>
          <wp:inline distT="0" distB="0" distL="0" distR="0" wp14:anchorId="03282012" wp14:editId="35630617">
            <wp:extent cx="5288061" cy="2407854"/>
            <wp:effectExtent l="0" t="0" r="825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6848" t="20147" b="3224"/>
                    <a:stretch/>
                  </pic:blipFill>
                  <pic:spPr bwMode="auto">
                    <a:xfrm>
                      <a:off x="0" y="0"/>
                      <a:ext cx="5303338" cy="241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1BB" w:rsidRPr="008F41BB" w:rsidRDefault="008F41BB" w:rsidP="008F41BB">
      <w:pPr>
        <w:pStyle w:val="af2"/>
      </w:pPr>
      <w:bookmarkStart w:id="36" w:name="_Ref35854108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17</w:t>
      </w:r>
      <w:r>
        <w:fldChar w:fldCharType="end"/>
      </w:r>
      <w:bookmarkEnd w:id="36"/>
      <w:r>
        <w:rPr>
          <w:rFonts w:hint="eastAsia"/>
        </w:rPr>
        <w:t>查看会议详情</w:t>
      </w:r>
    </w:p>
    <w:p w:rsidR="007A3E52" w:rsidRDefault="007A3E52" w:rsidP="007A3E52">
      <w:pPr>
        <w:pStyle w:val="3"/>
      </w:pPr>
      <w:bookmarkStart w:id="37" w:name="_Toc377049949"/>
      <w:r>
        <w:rPr>
          <w:rFonts w:hint="eastAsia"/>
        </w:rPr>
        <w:t>立即点名</w:t>
      </w:r>
      <w:bookmarkEnd w:id="37"/>
    </w:p>
    <w:p w:rsidR="00FB490F" w:rsidRPr="00FB490F" w:rsidRDefault="00FB490F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_Ref358541093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18</w:t>
      </w:r>
      <w:r w:rsidR="00D155B6">
        <w:fldChar w:fldCharType="end"/>
      </w:r>
      <w:r>
        <w:rPr>
          <w:rFonts w:hint="eastAsia"/>
        </w:rPr>
        <w:t>所示界面。选择会议后，对该会议的所有会场可选择“音视频”或“视频”点名，点击“点名”则可对所有会场执行点名操作；点名过程中，实时显示当前点名进度，还可执行“终止点名”和“刷新操作”；点名结束后，显示点名结果，选择某个会场，可查看该会场的详细点名结果信息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32ED7900" wp14:editId="5B47BAE8">
            <wp:extent cx="5628985" cy="241592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6998" t="20632" b="4095"/>
                    <a:stretch/>
                  </pic:blipFill>
                  <pic:spPr bwMode="auto">
                    <a:xfrm>
                      <a:off x="0" y="0"/>
                      <a:ext cx="5631483" cy="241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38" w:name="_Ref35854109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18</w:t>
      </w:r>
      <w:r>
        <w:fldChar w:fldCharType="end"/>
      </w:r>
      <w:bookmarkEnd w:id="38"/>
      <w:r>
        <w:rPr>
          <w:rFonts w:hint="eastAsia"/>
        </w:rPr>
        <w:t>立即点名</w:t>
      </w:r>
    </w:p>
    <w:p w:rsidR="007A3E52" w:rsidRDefault="007A3E52" w:rsidP="007A3E52">
      <w:pPr>
        <w:pStyle w:val="3"/>
      </w:pPr>
      <w:bookmarkStart w:id="39" w:name="_Toc377049950"/>
      <w:r>
        <w:rPr>
          <w:rFonts w:hint="eastAsia"/>
        </w:rPr>
        <w:t>模板管理</w:t>
      </w:r>
      <w:bookmarkEnd w:id="39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点击</w:t>
      </w:r>
      <w:r w:rsidR="00604C33">
        <w:rPr>
          <w:rFonts w:hint="eastAsia"/>
        </w:rPr>
        <w:t>视频会议</w:t>
      </w:r>
      <w:r w:rsidRPr="00ED5F1C">
        <w:rPr>
          <w:rFonts w:hint="eastAsia"/>
        </w:rPr>
        <w:t>左侧菜单下的</w:t>
      </w:r>
      <w:r w:rsidR="00604C33">
        <w:rPr>
          <w:rFonts w:hint="eastAsia"/>
        </w:rPr>
        <w:t>模板</w:t>
      </w:r>
      <w:r w:rsidRPr="00ED5F1C">
        <w:rPr>
          <w:rFonts w:hint="eastAsia"/>
        </w:rPr>
        <w:t>管理，即可进入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_Ref358541106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19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</w:t>
      </w:r>
      <w:r w:rsidRPr="00ED5F1C">
        <w:rPr>
          <w:rFonts w:hint="eastAsia"/>
        </w:rPr>
        <w:lastRenderedPageBreak/>
        <w:t>边的查询栏中，输入“</w:t>
      </w:r>
      <w:r w:rsidR="00604C33">
        <w:rPr>
          <w:rFonts w:hint="eastAsia"/>
        </w:rPr>
        <w:t>会议名称</w:t>
      </w:r>
      <w:r w:rsidRPr="00ED5F1C">
        <w:rPr>
          <w:rFonts w:hint="eastAsia"/>
        </w:rPr>
        <w:t>”</w:t>
      </w:r>
      <w:r w:rsidR="00727BDA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AD5BBA" w:rsidRDefault="00604C33" w:rsidP="00AD5BBA">
      <w:pPr>
        <w:pStyle w:val="af2"/>
        <w:keepNext/>
      </w:pPr>
      <w:r>
        <w:rPr>
          <w:noProof/>
        </w:rPr>
        <w:drawing>
          <wp:inline distT="0" distB="0" distL="0" distR="0" wp14:anchorId="69DA422D" wp14:editId="7529A7C3">
            <wp:extent cx="5410018" cy="2463385"/>
            <wp:effectExtent l="0" t="0" r="635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6848" t="19485" b="3670"/>
                    <a:stretch/>
                  </pic:blipFill>
                  <pic:spPr bwMode="auto">
                    <a:xfrm>
                      <a:off x="0" y="0"/>
                      <a:ext cx="5427998" cy="2471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</w:pPr>
      <w:bookmarkStart w:id="40" w:name="_Ref35854110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19</w:t>
      </w:r>
      <w:r>
        <w:fldChar w:fldCharType="end"/>
      </w:r>
      <w:bookmarkEnd w:id="40"/>
      <w:r>
        <w:rPr>
          <w:rFonts w:hint="eastAsia"/>
        </w:rPr>
        <w:t>模板管理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该页面的查询栏下的右下方有“增加”和“导出”两个链接，点击“增加”，即可增加</w:t>
      </w:r>
      <w:r w:rsidR="00604C33">
        <w:rPr>
          <w:rFonts w:hint="eastAsia"/>
        </w:rPr>
        <w:t>模板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_Ref358541114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20</w:t>
      </w:r>
      <w:r w:rsidR="00D155B6">
        <w:fldChar w:fldCharType="end"/>
      </w:r>
      <w:r>
        <w:rPr>
          <w:rFonts w:hint="eastAsia"/>
        </w:rPr>
        <w:t>所示。点“导出”即可导出查询结果的相应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41207A" w:rsidRPr="0041207A" w:rsidRDefault="00D62069" w:rsidP="00FD1564">
      <w:pPr>
        <w:pStyle w:val="af1"/>
      </w:pPr>
      <w:r>
        <w:rPr>
          <w:rFonts w:hint="eastAsia"/>
        </w:rPr>
        <w:t>列表中的每条数据后面的操作栏中，都有</w:t>
      </w:r>
      <w:r w:rsidR="00604C33">
        <w:rPr>
          <w:rFonts w:hint="eastAsia"/>
        </w:rPr>
        <w:t>两个</w:t>
      </w:r>
      <w:r>
        <w:rPr>
          <w:rFonts w:hint="eastAsia"/>
        </w:rPr>
        <w:t>选项“删除”、“修改”。点击“删除”将弹出验证框，点击确定，该</w:t>
      </w:r>
      <w:r w:rsidR="00604C33">
        <w:rPr>
          <w:rFonts w:hint="eastAsia"/>
        </w:rPr>
        <w:t>模板</w:t>
      </w:r>
      <w:r>
        <w:rPr>
          <w:rFonts w:hint="eastAsia"/>
        </w:rPr>
        <w:t>将被删除；点击“修改”，即进入</w:t>
      </w:r>
      <w:r w:rsidR="00604C33">
        <w:rPr>
          <w:rFonts w:hint="eastAsia"/>
        </w:rPr>
        <w:t>模板</w:t>
      </w:r>
      <w:r>
        <w:rPr>
          <w:rFonts w:hint="eastAsia"/>
        </w:rPr>
        <w:t>信息修改界面，输入相应信息，点</w:t>
      </w:r>
      <w:r w:rsidR="00BA7159">
        <w:rPr>
          <w:rFonts w:hint="eastAsia"/>
        </w:rPr>
        <w:t>击</w:t>
      </w:r>
      <w:r>
        <w:rPr>
          <w:rFonts w:hint="eastAsia"/>
        </w:rPr>
        <w:t>确定，该</w:t>
      </w:r>
      <w:r w:rsidR="00604C33">
        <w:rPr>
          <w:rFonts w:hint="eastAsia"/>
        </w:rPr>
        <w:t>模板</w:t>
      </w:r>
      <w:r>
        <w:rPr>
          <w:rFonts w:hint="eastAsia"/>
        </w:rPr>
        <w:t>修改后的信息将覆盖原有信息；</w:t>
      </w:r>
      <w:r w:rsidR="00604C33">
        <w:rPr>
          <w:rFonts w:hint="eastAsia"/>
        </w:rPr>
        <w:t>点击模板信息后的“立即召开”，则立即召开会议并进入会议控制页面。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5A15E7DD" wp14:editId="156CE53A">
            <wp:extent cx="5170915" cy="22193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998" t="20699" b="3788"/>
                    <a:stretch/>
                  </pic:blipFill>
                  <pic:spPr bwMode="auto">
                    <a:xfrm>
                      <a:off x="0" y="0"/>
                      <a:ext cx="517091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08" w:rsidRDefault="00AD5BBA" w:rsidP="00AD5BBA">
      <w:pPr>
        <w:pStyle w:val="af2"/>
      </w:pPr>
      <w:bookmarkStart w:id="41" w:name="_Ref35854111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20</w:t>
      </w:r>
      <w:r>
        <w:fldChar w:fldCharType="end"/>
      </w:r>
      <w:bookmarkEnd w:id="41"/>
      <w:r>
        <w:rPr>
          <w:rFonts w:hint="eastAsia"/>
        </w:rPr>
        <w:t>模板管理</w:t>
      </w:r>
      <w:r>
        <w:rPr>
          <w:rFonts w:hint="eastAsia"/>
        </w:rPr>
        <w:t>-</w:t>
      </w:r>
      <w:r w:rsidR="00745D39">
        <w:rPr>
          <w:rFonts w:hint="eastAsia"/>
        </w:rPr>
        <w:t>增加</w:t>
      </w:r>
      <w:r>
        <w:rPr>
          <w:rFonts w:hint="eastAsia"/>
        </w:rPr>
        <w:t>模板</w:t>
      </w:r>
    </w:p>
    <w:p w:rsidR="007A3E52" w:rsidRDefault="007A3E52" w:rsidP="007A3E52">
      <w:pPr>
        <w:pStyle w:val="3"/>
      </w:pPr>
      <w:bookmarkStart w:id="42" w:name="_Toc377049951"/>
      <w:r>
        <w:rPr>
          <w:rFonts w:hint="eastAsia"/>
        </w:rPr>
        <w:lastRenderedPageBreak/>
        <w:t>视频终端控制</w:t>
      </w:r>
      <w:bookmarkEnd w:id="42"/>
    </w:p>
    <w:p w:rsidR="00A74F81" w:rsidRPr="00A74F81" w:rsidRDefault="00DD4695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_Ref358541125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21</w:t>
      </w:r>
      <w:r w:rsidR="00D155B6">
        <w:fldChar w:fldCharType="end"/>
      </w:r>
      <w:r>
        <w:rPr>
          <w:rFonts w:hint="eastAsia"/>
        </w:rPr>
        <w:t>所示界面。选择</w:t>
      </w:r>
      <w:r w:rsidR="00A017FA">
        <w:rPr>
          <w:rFonts w:hint="eastAsia"/>
        </w:rPr>
        <w:t>会场</w:t>
      </w:r>
      <w:r>
        <w:rPr>
          <w:rFonts w:hint="eastAsia"/>
        </w:rPr>
        <w:t>，可以实现对视频终端的控制，包括设置画中画、调节摄像头等。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0DA290AE" wp14:editId="309515F0">
            <wp:extent cx="5009186" cy="2695575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998" t="17378" b="3135"/>
                    <a:stretch/>
                  </pic:blipFill>
                  <pic:spPr bwMode="auto">
                    <a:xfrm>
                      <a:off x="0" y="0"/>
                      <a:ext cx="5009186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</w:pPr>
      <w:bookmarkStart w:id="43" w:name="_Ref35854112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21</w:t>
      </w:r>
      <w:r>
        <w:fldChar w:fldCharType="end"/>
      </w:r>
      <w:bookmarkEnd w:id="43"/>
      <w:r>
        <w:rPr>
          <w:rFonts w:hint="eastAsia"/>
        </w:rPr>
        <w:t>视频终端控制</w:t>
      </w:r>
    </w:p>
    <w:p w:rsidR="00D57332" w:rsidRDefault="00D57332" w:rsidP="00D57332">
      <w:pPr>
        <w:pStyle w:val="3"/>
      </w:pPr>
      <w:bookmarkStart w:id="44" w:name="_Toc376944586"/>
      <w:bookmarkStart w:id="45" w:name="_Toc377049952"/>
      <w:r>
        <w:rPr>
          <w:rFonts w:hint="eastAsia"/>
        </w:rPr>
        <w:t>我的会议</w:t>
      </w:r>
      <w:bookmarkEnd w:id="44"/>
      <w:bookmarkEnd w:id="45"/>
    </w:p>
    <w:p w:rsidR="00D57332" w:rsidRPr="00A649F7" w:rsidRDefault="00D57332" w:rsidP="00D57332">
      <w:pPr>
        <w:pStyle w:val="af1"/>
      </w:pPr>
      <w:r>
        <w:rPr>
          <w:rFonts w:hint="eastAsia"/>
        </w:rPr>
        <w:t>进入如下图所示界面。选择\输入“会议名称”、“会议状态”、“开始时间”、“结束时间”，点击“查询”可在列表中显示相关信息；点击“查看”可查看会议的详细信息；点击“修改”可重新输入相关会议信息；点击“删除”确定系统提示信息后可删除该会议记录；点击“导出”可将列表信息生成EXCEL格式文件，在本地进行保存。</w:t>
      </w:r>
    </w:p>
    <w:p w:rsidR="00D57332" w:rsidRDefault="00D57332" w:rsidP="00D57332">
      <w:r>
        <w:rPr>
          <w:noProof/>
        </w:rPr>
        <w:drawing>
          <wp:inline distT="0" distB="0" distL="0" distR="0" wp14:anchorId="627770E7" wp14:editId="1B332A28">
            <wp:extent cx="5267325" cy="2042308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D57332">
      <w:pPr>
        <w:jc w:val="center"/>
      </w:pPr>
      <w:r>
        <w:rPr>
          <w:rFonts w:hint="eastAsia"/>
        </w:rPr>
        <w:t>图 我的会议-查询列表</w:t>
      </w:r>
    </w:p>
    <w:p w:rsidR="00D57332" w:rsidRDefault="00D57332" w:rsidP="00D57332">
      <w:pPr>
        <w:jc w:val="center"/>
      </w:pPr>
      <w:r>
        <w:rPr>
          <w:noProof/>
        </w:rPr>
        <w:lastRenderedPageBreak/>
        <w:drawing>
          <wp:inline distT="0" distB="0" distL="0" distR="0" wp14:anchorId="14E50B03" wp14:editId="31E43AB2">
            <wp:extent cx="3888954" cy="2418223"/>
            <wp:effectExtent l="0" t="0" r="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5039" cy="241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D57332">
      <w:pPr>
        <w:jc w:val="center"/>
      </w:pPr>
      <w:r>
        <w:rPr>
          <w:rFonts w:hint="eastAsia"/>
        </w:rPr>
        <w:t>图 我的会议-查看</w:t>
      </w:r>
    </w:p>
    <w:p w:rsidR="00D57332" w:rsidRDefault="00D57332" w:rsidP="00D57332">
      <w:pPr>
        <w:jc w:val="center"/>
      </w:pPr>
      <w:r>
        <w:rPr>
          <w:noProof/>
        </w:rPr>
        <w:drawing>
          <wp:inline distT="0" distB="0" distL="0" distR="0" wp14:anchorId="1BAC98E1" wp14:editId="4771BDE3">
            <wp:extent cx="5267325" cy="170456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D57332">
      <w:pPr>
        <w:jc w:val="center"/>
      </w:pPr>
      <w:r>
        <w:rPr>
          <w:rFonts w:hint="eastAsia"/>
        </w:rPr>
        <w:t>图 我的会议-修改</w:t>
      </w:r>
    </w:p>
    <w:p w:rsidR="00D57332" w:rsidRDefault="00D57332" w:rsidP="00D57332">
      <w:pPr>
        <w:jc w:val="center"/>
      </w:pPr>
      <w:r>
        <w:rPr>
          <w:noProof/>
        </w:rPr>
        <w:drawing>
          <wp:inline distT="0" distB="0" distL="0" distR="0" wp14:anchorId="718E989C" wp14:editId="06818F23">
            <wp:extent cx="3027467" cy="1994053"/>
            <wp:effectExtent l="0" t="0" r="1905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6136" cy="19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D57332">
      <w:pPr>
        <w:jc w:val="center"/>
      </w:pPr>
      <w:r>
        <w:rPr>
          <w:rFonts w:hint="eastAsia"/>
        </w:rPr>
        <w:t>图 我的会议-导出</w:t>
      </w:r>
    </w:p>
    <w:p w:rsidR="00D57332" w:rsidRDefault="00D57332" w:rsidP="00D57332">
      <w:pPr>
        <w:pStyle w:val="3"/>
      </w:pPr>
      <w:bookmarkStart w:id="46" w:name="_Toc376944587"/>
      <w:bookmarkStart w:id="47" w:name="_Toc377049953"/>
      <w:r>
        <w:rPr>
          <w:rFonts w:hint="eastAsia"/>
        </w:rPr>
        <w:t>会场记录</w:t>
      </w:r>
      <w:bookmarkEnd w:id="46"/>
      <w:bookmarkEnd w:id="47"/>
    </w:p>
    <w:p w:rsidR="00D57332" w:rsidRPr="0042144D" w:rsidRDefault="00D57332" w:rsidP="00D57332">
      <w:pPr>
        <w:pStyle w:val="af1"/>
      </w:pPr>
      <w:r>
        <w:rPr>
          <w:rFonts w:hint="eastAsia"/>
        </w:rPr>
        <w:t>进入如下图所示界面。选择\输入“会议名称”、“通知状态”、“开始时间”、“结束时间”，点击“查询”按钮，列表中显示查询结果，对每条会议调试信息可进行“通知”、“调试”；点击“通知”按钮弹出如下图窗口，进行通知；点击“调试”按钮，系统提醒是否立刻调试，按提示确定即可。</w:t>
      </w:r>
    </w:p>
    <w:p w:rsidR="00D57332" w:rsidRDefault="00D57332" w:rsidP="00D57332">
      <w:r>
        <w:rPr>
          <w:noProof/>
        </w:rPr>
        <w:lastRenderedPageBreak/>
        <w:drawing>
          <wp:inline distT="0" distB="0" distL="0" distR="0" wp14:anchorId="335CEBEF" wp14:editId="0ED40ED6">
            <wp:extent cx="5267325" cy="1101627"/>
            <wp:effectExtent l="0" t="0" r="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D57332">
      <w:pPr>
        <w:jc w:val="center"/>
      </w:pPr>
      <w:r>
        <w:rPr>
          <w:rFonts w:hint="eastAsia"/>
        </w:rPr>
        <w:t>图  会场记录-查询列表</w:t>
      </w:r>
    </w:p>
    <w:p w:rsidR="00D57332" w:rsidRDefault="00D57332" w:rsidP="00D57332">
      <w:r>
        <w:rPr>
          <w:noProof/>
        </w:rPr>
        <w:drawing>
          <wp:inline distT="0" distB="0" distL="0" distR="0" wp14:anchorId="7849E781" wp14:editId="46432FCE">
            <wp:extent cx="5267325" cy="2284955"/>
            <wp:effectExtent l="0" t="0" r="0" b="127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332" w:rsidRDefault="00D57332" w:rsidP="00E47B9D">
      <w:pPr>
        <w:jc w:val="center"/>
      </w:pPr>
      <w:r>
        <w:rPr>
          <w:rFonts w:hint="eastAsia"/>
        </w:rPr>
        <w:t>图 会场记录-通知</w:t>
      </w:r>
    </w:p>
    <w:p w:rsidR="003F3136" w:rsidRDefault="003F3136" w:rsidP="003F3136">
      <w:pPr>
        <w:pStyle w:val="3"/>
      </w:pPr>
      <w:bookmarkStart w:id="48" w:name="_Toc377049954"/>
      <w:r>
        <w:rPr>
          <w:rFonts w:hint="eastAsia"/>
        </w:rPr>
        <w:t>公告管理</w:t>
      </w:r>
      <w:bookmarkEnd w:id="48"/>
    </w:p>
    <w:p w:rsidR="003F3136" w:rsidRPr="00504887" w:rsidRDefault="003F3136" w:rsidP="003F3136">
      <w:pPr>
        <w:pStyle w:val="af1"/>
      </w:pPr>
      <w:r>
        <w:rPr>
          <w:rFonts w:hint="eastAsia"/>
        </w:rPr>
        <w:t>进入如下图所示界面。通过输入\选择“公告标题”、“发布人”、“开始时间”、“结束时间”，点击“查询”按钮，查询结果显示在列表中，如下图示。</w:t>
      </w:r>
    </w:p>
    <w:p w:rsidR="003F3136" w:rsidRDefault="003F3136" w:rsidP="003F3136">
      <w:pPr>
        <w:pStyle w:val="af2"/>
        <w:keepNext/>
      </w:pPr>
      <w:r>
        <w:rPr>
          <w:noProof/>
        </w:rPr>
        <w:drawing>
          <wp:inline distT="0" distB="0" distL="0" distR="0" wp14:anchorId="25FBD7F8" wp14:editId="00967384">
            <wp:extent cx="5267325" cy="2078277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36" w:rsidRDefault="003F3136" w:rsidP="003F3136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公告管理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3F3136" w:rsidRPr="00AD5BBA" w:rsidRDefault="003F3136" w:rsidP="003F3136">
      <w:pPr>
        <w:pStyle w:val="af1"/>
      </w:pPr>
      <w:r>
        <w:rPr>
          <w:rFonts w:hint="eastAsia"/>
        </w:rPr>
        <w:t>点击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_Ref358540997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上图</w:t>
      </w:r>
      <w:r>
        <w:fldChar w:fldCharType="end"/>
      </w:r>
      <w:r>
        <w:rPr>
          <w:rFonts w:hint="eastAsia"/>
        </w:rPr>
        <w:t>中的“添加”按钮，进入</w:t>
      </w:r>
      <w:r w:rsidR="00C52BC8">
        <w:rPr>
          <w:rFonts w:hint="eastAsia"/>
        </w:rPr>
        <w:t>公告添加页面</w:t>
      </w:r>
      <w:r>
        <w:rPr>
          <w:rFonts w:hint="eastAsia"/>
        </w:rPr>
        <w:t>，在此页面输入</w:t>
      </w:r>
      <w:r w:rsidR="00C52BC8">
        <w:rPr>
          <w:rFonts w:hint="eastAsia"/>
        </w:rPr>
        <w:t>公告信息</w:t>
      </w:r>
      <w:r>
        <w:rPr>
          <w:rFonts w:hint="eastAsia"/>
        </w:rPr>
        <w:t>，点击</w:t>
      </w:r>
      <w:r w:rsidR="00C52BC8">
        <w:rPr>
          <w:rFonts w:hint="eastAsia"/>
        </w:rPr>
        <w:t>“发布”</w:t>
      </w:r>
      <w:r>
        <w:rPr>
          <w:rFonts w:hint="eastAsia"/>
        </w:rPr>
        <w:t>按钮，</w:t>
      </w:r>
      <w:r w:rsidR="00C52BC8">
        <w:rPr>
          <w:rFonts w:hint="eastAsia"/>
        </w:rPr>
        <w:t>即可发布一条新的公告信息</w:t>
      </w:r>
      <w:r>
        <w:rPr>
          <w:rFonts w:hint="eastAsia"/>
        </w:rPr>
        <w:t>。</w:t>
      </w:r>
      <w:r w:rsidR="00C52BC8">
        <w:rPr>
          <w:rFonts w:hint="eastAsia"/>
        </w:rPr>
        <w:t>如下图</w:t>
      </w:r>
      <w:r>
        <w:rPr>
          <w:rFonts w:hint="eastAsia"/>
        </w:rPr>
        <w:t>示。</w:t>
      </w:r>
      <w:r w:rsidR="00C52BC8">
        <w:rPr>
          <w:rFonts w:hint="eastAsia"/>
        </w:rPr>
        <w:t>点击“查看”可查看该公告的详细信息；点击“删除”可再确认系统的删除提示后，删除该条公告。</w:t>
      </w:r>
    </w:p>
    <w:p w:rsidR="003F3136" w:rsidRDefault="00C52BC8" w:rsidP="003F3136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6249D465" wp14:editId="4C096B41">
            <wp:extent cx="5267325" cy="981527"/>
            <wp:effectExtent l="0" t="0" r="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8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136" w:rsidRDefault="003F3136" w:rsidP="003F3136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="00C52BC8">
        <w:rPr>
          <w:rFonts w:hint="eastAsia"/>
        </w:rPr>
        <w:t>公告</w:t>
      </w:r>
      <w:r>
        <w:rPr>
          <w:rFonts w:hint="eastAsia"/>
        </w:rPr>
        <w:t>管理</w:t>
      </w:r>
      <w:r>
        <w:rPr>
          <w:rFonts w:hint="eastAsia"/>
        </w:rPr>
        <w:t>-</w:t>
      </w:r>
      <w:r w:rsidR="00C52BC8">
        <w:rPr>
          <w:rFonts w:hint="eastAsia"/>
        </w:rPr>
        <w:t>添加</w:t>
      </w:r>
    </w:p>
    <w:p w:rsidR="00C5460F" w:rsidRDefault="00C5460F" w:rsidP="00970BA1">
      <w:pPr>
        <w:pStyle w:val="3"/>
        <w:spacing w:line="480" w:lineRule="auto"/>
      </w:pPr>
      <w:bookmarkStart w:id="49" w:name="_Toc377049955"/>
      <w:r>
        <w:rPr>
          <w:rFonts w:hint="eastAsia"/>
        </w:rPr>
        <w:t>MCU使用率</w:t>
      </w:r>
      <w:bookmarkEnd w:id="49"/>
    </w:p>
    <w:p w:rsidR="00C5460F" w:rsidRPr="00C5460F" w:rsidRDefault="00C5460F" w:rsidP="00970BA1">
      <w:pPr>
        <w:spacing w:line="480" w:lineRule="auto"/>
      </w:pPr>
      <w:r>
        <w:rPr>
          <w:rFonts w:hint="eastAsia"/>
        </w:rPr>
        <w:t xml:space="preserve">   进入如下图界面，查看MCU</w:t>
      </w:r>
      <w:r w:rsidR="00E54D58">
        <w:rPr>
          <w:rFonts w:hint="eastAsia"/>
        </w:rPr>
        <w:t>资源</w:t>
      </w:r>
      <w:r>
        <w:rPr>
          <w:rFonts w:hint="eastAsia"/>
        </w:rPr>
        <w:t>的使用情况。</w:t>
      </w:r>
    </w:p>
    <w:p w:rsidR="003F3136" w:rsidRPr="00D57332" w:rsidRDefault="00C5460F" w:rsidP="00E47B9D">
      <w:pPr>
        <w:jc w:val="center"/>
      </w:pPr>
      <w:r>
        <w:rPr>
          <w:noProof/>
        </w:rPr>
        <w:drawing>
          <wp:inline distT="0" distB="0" distL="0" distR="0" wp14:anchorId="0012167F" wp14:editId="2EF39E13">
            <wp:extent cx="5267325" cy="890080"/>
            <wp:effectExtent l="0" t="0" r="0" b="571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94" w:rsidRDefault="00E45094" w:rsidP="00E45094">
      <w:pPr>
        <w:pStyle w:val="2"/>
      </w:pPr>
      <w:bookmarkStart w:id="50" w:name="_Toc377049956"/>
      <w:r>
        <w:rPr>
          <w:rFonts w:hint="eastAsia"/>
        </w:rPr>
        <w:t>智能中控</w:t>
      </w:r>
      <w:bookmarkEnd w:id="50"/>
    </w:p>
    <w:p w:rsidR="007E5924" w:rsidRPr="007E5924" w:rsidRDefault="00E54D58" w:rsidP="00FD1564">
      <w:pPr>
        <w:pStyle w:val="af1"/>
      </w:pPr>
      <w:r>
        <w:rPr>
          <w:rFonts w:hint="eastAsia"/>
        </w:rPr>
        <w:t>智能中控</w:t>
      </w:r>
      <w:r w:rsidR="00FE3E1B">
        <w:rPr>
          <w:rFonts w:hint="eastAsia"/>
        </w:rPr>
        <w:t>先选择会场，再控制这个会场的所有设备；还可以通过设备分类进行控制，即选择设备类型后，再选择会场，然后控制会场内该类型设备。</w:t>
      </w:r>
    </w:p>
    <w:p w:rsidR="00010508" w:rsidRDefault="00010508" w:rsidP="00010508">
      <w:pPr>
        <w:pStyle w:val="3"/>
      </w:pPr>
      <w:bookmarkStart w:id="51" w:name="_Toc377049957"/>
      <w:r>
        <w:rPr>
          <w:rFonts w:hint="eastAsia"/>
        </w:rPr>
        <w:t>会场控制</w:t>
      </w:r>
      <w:bookmarkEnd w:id="51"/>
    </w:p>
    <w:p w:rsidR="00010508" w:rsidRDefault="00DC3767" w:rsidP="00010508">
      <w:pPr>
        <w:pStyle w:val="4"/>
      </w:pPr>
      <w:bookmarkStart w:id="52" w:name="_Toc377049958"/>
      <w:r>
        <w:rPr>
          <w:rFonts w:hint="eastAsia"/>
        </w:rPr>
        <w:t>升降屏控制</w:t>
      </w:r>
      <w:bookmarkEnd w:id="52"/>
    </w:p>
    <w:p w:rsidR="00FE3E1B" w:rsidRPr="00FE3E1B" w:rsidRDefault="00FE3E1B" w:rsidP="00FD1564">
      <w:pPr>
        <w:pStyle w:val="af1"/>
      </w:pPr>
      <w:r>
        <w:rPr>
          <w:rFonts w:hint="eastAsia"/>
        </w:rPr>
        <w:t>选择某个会场后，选择标签“升降屏”，能够对该会场的所有升降</w:t>
      </w:r>
      <w:proofErr w:type="gramStart"/>
      <w:r>
        <w:rPr>
          <w:rFonts w:hint="eastAsia"/>
        </w:rPr>
        <w:t>屏执行</w:t>
      </w:r>
      <w:proofErr w:type="gramEnd"/>
      <w:r>
        <w:rPr>
          <w:rFonts w:hint="eastAsia"/>
        </w:rPr>
        <w:t>全开、全关、编组开、编组关操作。如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_Ref358541153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23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1A8DDA10" wp14:editId="4EF364B0">
            <wp:extent cx="5008141" cy="2209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999" t="20316" r="1446" b="3405"/>
                    <a:stretch/>
                  </pic:blipFill>
                  <pic:spPr bwMode="auto">
                    <a:xfrm>
                      <a:off x="0" y="0"/>
                      <a:ext cx="5009547" cy="221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53" w:name="_Ref35854115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23</w:t>
      </w:r>
      <w:r>
        <w:fldChar w:fldCharType="end"/>
      </w:r>
      <w:bookmarkEnd w:id="53"/>
      <w:r>
        <w:rPr>
          <w:rFonts w:hint="eastAsia"/>
        </w:rPr>
        <w:t>升降屏控制</w:t>
      </w:r>
    </w:p>
    <w:p w:rsidR="00010508" w:rsidRDefault="00010508" w:rsidP="00010508">
      <w:pPr>
        <w:pStyle w:val="4"/>
      </w:pPr>
      <w:bookmarkStart w:id="54" w:name="_Toc377049959"/>
      <w:r>
        <w:rPr>
          <w:rFonts w:hint="eastAsia"/>
        </w:rPr>
        <w:t>系统电源控制</w:t>
      </w:r>
      <w:bookmarkEnd w:id="54"/>
    </w:p>
    <w:p w:rsidR="00FE3E1B" w:rsidRPr="00FE3E1B" w:rsidRDefault="00FE3E1B" w:rsidP="00FD1564">
      <w:pPr>
        <w:pStyle w:val="af1"/>
      </w:pPr>
      <w:r>
        <w:rPr>
          <w:rFonts w:hint="eastAsia"/>
        </w:rPr>
        <w:t>选择某个会场后，选择标签“系统电源”，能够对该会场的系统电源执行打</w:t>
      </w:r>
      <w:r>
        <w:rPr>
          <w:rFonts w:hint="eastAsia"/>
        </w:rPr>
        <w:lastRenderedPageBreak/>
        <w:t>开、关闭操作。如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_Ref358541170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24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6A6A9BB6" wp14:editId="16E484EA">
            <wp:extent cx="5207000" cy="2286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6851" t="20690" r="1430" b="3448"/>
                    <a:stretch/>
                  </pic:blipFill>
                  <pic:spPr bwMode="auto">
                    <a:xfrm>
                      <a:off x="0" y="0"/>
                      <a:ext cx="5216338" cy="229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55" w:name="_Ref35854117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24</w:t>
      </w:r>
      <w:r>
        <w:fldChar w:fldCharType="end"/>
      </w:r>
      <w:bookmarkEnd w:id="55"/>
      <w:r>
        <w:rPr>
          <w:rFonts w:hint="eastAsia"/>
        </w:rPr>
        <w:t>系统电源控制</w:t>
      </w:r>
    </w:p>
    <w:p w:rsidR="00010508" w:rsidRDefault="00010508" w:rsidP="00010508">
      <w:pPr>
        <w:pStyle w:val="4"/>
      </w:pPr>
      <w:bookmarkStart w:id="56" w:name="_Toc377049960"/>
      <w:r>
        <w:rPr>
          <w:rFonts w:hint="eastAsia"/>
        </w:rPr>
        <w:t>矩阵控制</w:t>
      </w:r>
      <w:bookmarkEnd w:id="56"/>
    </w:p>
    <w:p w:rsidR="00FE3E1B" w:rsidRPr="00FE3E1B" w:rsidRDefault="00FE3E1B" w:rsidP="00FD1564">
      <w:pPr>
        <w:pStyle w:val="af1"/>
      </w:pPr>
      <w:r>
        <w:rPr>
          <w:rFonts w:hint="eastAsia"/>
        </w:rPr>
        <w:t>选择某个会场后，选择标签“矩阵”，能够设置该会场矩阵的输入输出信号。如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_Ref358541178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25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57CBB8C8" wp14:editId="3D7CBE34">
            <wp:extent cx="5120217" cy="2247900"/>
            <wp:effectExtent l="0" t="0" r="444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999" t="20316" r="1446" b="3788"/>
                    <a:stretch/>
                  </pic:blipFill>
                  <pic:spPr bwMode="auto">
                    <a:xfrm>
                      <a:off x="0" y="0"/>
                      <a:ext cx="5120217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57" w:name="_Ref35854117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25</w:t>
      </w:r>
      <w:r>
        <w:fldChar w:fldCharType="end"/>
      </w:r>
      <w:bookmarkEnd w:id="57"/>
      <w:r>
        <w:rPr>
          <w:rFonts w:hint="eastAsia"/>
        </w:rPr>
        <w:t>矩阵控制</w:t>
      </w:r>
    </w:p>
    <w:p w:rsidR="00010508" w:rsidRDefault="00010508" w:rsidP="00010508">
      <w:pPr>
        <w:pStyle w:val="4"/>
      </w:pPr>
      <w:bookmarkStart w:id="58" w:name="_Toc377049961"/>
      <w:r>
        <w:rPr>
          <w:rFonts w:hint="eastAsia"/>
        </w:rPr>
        <w:t>音频控制</w:t>
      </w:r>
      <w:bookmarkEnd w:id="58"/>
    </w:p>
    <w:p w:rsidR="00FE3E1B" w:rsidRPr="00FE3E1B" w:rsidRDefault="00FE3E1B" w:rsidP="00FD1564">
      <w:pPr>
        <w:pStyle w:val="af1"/>
      </w:pPr>
      <w:r>
        <w:rPr>
          <w:rFonts w:hint="eastAsia"/>
        </w:rPr>
        <w:t>选择某个会场后，选择标签“音频”，能够对该会场的音频执行静音、取消静音操作。如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_Ref358541185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26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59999CB" wp14:editId="20ADF6D6">
            <wp:extent cx="5062586" cy="2200148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6850" t="20769" r="1439" b="3845"/>
                    <a:stretch/>
                  </pic:blipFill>
                  <pic:spPr bwMode="auto">
                    <a:xfrm>
                      <a:off x="0" y="0"/>
                      <a:ext cx="5074506" cy="220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59" w:name="_Ref3585411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26</w:t>
      </w:r>
      <w:r>
        <w:fldChar w:fldCharType="end"/>
      </w:r>
      <w:bookmarkEnd w:id="59"/>
      <w:r>
        <w:rPr>
          <w:rFonts w:hint="eastAsia"/>
        </w:rPr>
        <w:t>音频控制</w:t>
      </w:r>
    </w:p>
    <w:p w:rsidR="00010508" w:rsidRDefault="00010508" w:rsidP="00010508">
      <w:pPr>
        <w:pStyle w:val="4"/>
      </w:pPr>
      <w:bookmarkStart w:id="60" w:name="_Toc377049962"/>
      <w:r>
        <w:rPr>
          <w:rFonts w:hint="eastAsia"/>
        </w:rPr>
        <w:t>摄像头控制</w:t>
      </w:r>
      <w:bookmarkEnd w:id="60"/>
    </w:p>
    <w:p w:rsidR="00C82A23" w:rsidRPr="00C82A23" w:rsidRDefault="00C82A23" w:rsidP="00FD1564">
      <w:pPr>
        <w:pStyle w:val="af1"/>
      </w:pPr>
      <w:r>
        <w:rPr>
          <w:rFonts w:hint="eastAsia"/>
        </w:rPr>
        <w:t>选择某个会场后，选择标签“摄像头”，能够设置该会场摄像头的转速、变焦、</w:t>
      </w:r>
      <w:proofErr w:type="gramStart"/>
      <w:r>
        <w:rPr>
          <w:rFonts w:hint="eastAsia"/>
        </w:rPr>
        <w:t>预置位</w:t>
      </w:r>
      <w:proofErr w:type="gramEnd"/>
      <w:r>
        <w:rPr>
          <w:rFonts w:hint="eastAsia"/>
        </w:rPr>
        <w:t>的存储和调用。如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_Ref358541194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27</w:t>
      </w:r>
      <w:r w:rsidR="00D155B6">
        <w:fldChar w:fldCharType="end"/>
      </w:r>
      <w:r>
        <w:rPr>
          <w:rFonts w:hint="eastAsia"/>
        </w:rPr>
        <w:t>所示。</w:t>
      </w:r>
    </w:p>
    <w:p w:rsidR="00C755F4" w:rsidRDefault="00C755F4" w:rsidP="00AD5BBA">
      <w:pPr>
        <w:pStyle w:val="af2"/>
        <w:keepNext/>
        <w:rPr>
          <w:noProof/>
        </w:rPr>
      </w:pP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4CE32D68" wp14:editId="4251DB6D">
            <wp:extent cx="5318379" cy="23145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7236" t="20902" r="1262" b="3912"/>
                    <a:stretch/>
                  </pic:blipFill>
                  <pic:spPr bwMode="auto">
                    <a:xfrm>
                      <a:off x="0" y="0"/>
                      <a:ext cx="5331034" cy="2320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61" w:name="_Ref35854119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27</w:t>
      </w:r>
      <w:r>
        <w:fldChar w:fldCharType="end"/>
      </w:r>
      <w:bookmarkEnd w:id="61"/>
      <w:r>
        <w:rPr>
          <w:rFonts w:hint="eastAsia"/>
        </w:rPr>
        <w:t>摄像头控制</w:t>
      </w:r>
    </w:p>
    <w:p w:rsidR="00010508" w:rsidRDefault="00010508" w:rsidP="00010508">
      <w:pPr>
        <w:pStyle w:val="4"/>
      </w:pPr>
      <w:bookmarkStart w:id="62" w:name="_Toc377049963"/>
      <w:r>
        <w:rPr>
          <w:rFonts w:hint="eastAsia"/>
        </w:rPr>
        <w:t>灯光控制</w:t>
      </w:r>
      <w:bookmarkEnd w:id="62"/>
    </w:p>
    <w:p w:rsidR="00C82A23" w:rsidRPr="00C82A23" w:rsidRDefault="00C82A23" w:rsidP="00FD1564">
      <w:pPr>
        <w:pStyle w:val="af1"/>
      </w:pPr>
      <w:r>
        <w:rPr>
          <w:rFonts w:hint="eastAsia"/>
        </w:rPr>
        <w:t>选择某个会场后，选择标签“灯光”，能够对该会场的所有灯光执行编组开、编组关、全开、全关操作。如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_Ref358541201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28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95BCCF9" wp14:editId="31D34745">
            <wp:extent cx="5171883" cy="226556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998" t="20471" r="1266" b="3051"/>
                    <a:stretch/>
                  </pic:blipFill>
                  <pic:spPr bwMode="auto">
                    <a:xfrm>
                      <a:off x="0" y="0"/>
                      <a:ext cx="5181697" cy="226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63" w:name="_Ref35854120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28</w:t>
      </w:r>
      <w:r>
        <w:fldChar w:fldCharType="end"/>
      </w:r>
      <w:bookmarkEnd w:id="63"/>
      <w:r>
        <w:rPr>
          <w:rFonts w:hint="eastAsia"/>
        </w:rPr>
        <w:t>灯光控制</w:t>
      </w:r>
    </w:p>
    <w:p w:rsidR="00010508" w:rsidRDefault="00010508" w:rsidP="00010508">
      <w:pPr>
        <w:pStyle w:val="4"/>
      </w:pPr>
      <w:bookmarkStart w:id="64" w:name="_Toc377049964"/>
      <w:r>
        <w:rPr>
          <w:rFonts w:hint="eastAsia"/>
        </w:rPr>
        <w:t>等离子控制</w:t>
      </w:r>
      <w:bookmarkEnd w:id="64"/>
    </w:p>
    <w:p w:rsidR="00EF4EE4" w:rsidRPr="00EF4EE4" w:rsidRDefault="00EF4EE4" w:rsidP="00FD1564">
      <w:pPr>
        <w:pStyle w:val="af1"/>
      </w:pPr>
      <w:r>
        <w:rPr>
          <w:rFonts w:hint="eastAsia"/>
        </w:rPr>
        <w:t>选择某个会场后，选择标签“等离子”，能够对该会场的所有等离子执行编组开、编组关、全开、全关操作。如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_Ref358541209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29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1162019A" wp14:editId="77E43B1F">
            <wp:extent cx="5288116" cy="2309886"/>
            <wp:effectExtent l="0" t="0" r="825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848" t="20850" r="1449" b="3034"/>
                    <a:stretch/>
                  </pic:blipFill>
                  <pic:spPr bwMode="auto">
                    <a:xfrm>
                      <a:off x="0" y="0"/>
                      <a:ext cx="5301096" cy="231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65" w:name="_Ref35854120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29</w:t>
      </w:r>
      <w:r>
        <w:fldChar w:fldCharType="end"/>
      </w:r>
      <w:bookmarkEnd w:id="65"/>
      <w:r>
        <w:rPr>
          <w:rFonts w:hint="eastAsia"/>
        </w:rPr>
        <w:t>等离子控制</w:t>
      </w:r>
    </w:p>
    <w:p w:rsidR="00010508" w:rsidRDefault="00010508" w:rsidP="00010508">
      <w:pPr>
        <w:pStyle w:val="4"/>
      </w:pPr>
      <w:bookmarkStart w:id="66" w:name="_Toc377049965"/>
      <w:r>
        <w:rPr>
          <w:rFonts w:hint="eastAsia"/>
        </w:rPr>
        <w:t>投影仪控制</w:t>
      </w:r>
      <w:bookmarkEnd w:id="66"/>
    </w:p>
    <w:p w:rsidR="00226DB4" w:rsidRPr="00226DB4" w:rsidRDefault="00226DB4" w:rsidP="00FD1564">
      <w:pPr>
        <w:pStyle w:val="af1"/>
      </w:pPr>
      <w:r>
        <w:rPr>
          <w:rFonts w:hint="eastAsia"/>
        </w:rPr>
        <w:t>选择某个会场后，选择标签“投影仪”，能够对该会场的所有投影仪执行编组开、编组关、全开、全关操作。如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_Ref358541216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30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09BD0DB9" wp14:editId="34C4369E">
            <wp:extent cx="5106420" cy="221919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7006" t="20769" r="1404" b="3845"/>
                    <a:stretch/>
                  </pic:blipFill>
                  <pic:spPr bwMode="auto">
                    <a:xfrm>
                      <a:off x="0" y="0"/>
                      <a:ext cx="5109048" cy="2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67" w:name="_Ref35854121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30</w:t>
      </w:r>
      <w:r>
        <w:fldChar w:fldCharType="end"/>
      </w:r>
      <w:bookmarkEnd w:id="67"/>
      <w:r>
        <w:rPr>
          <w:rFonts w:hint="eastAsia"/>
        </w:rPr>
        <w:t>投影仪控制</w:t>
      </w:r>
    </w:p>
    <w:p w:rsidR="00010508" w:rsidRDefault="00010508" w:rsidP="00010508">
      <w:pPr>
        <w:pStyle w:val="4"/>
      </w:pPr>
      <w:bookmarkStart w:id="68" w:name="_Toc377049966"/>
      <w:r>
        <w:rPr>
          <w:rFonts w:hint="eastAsia"/>
        </w:rPr>
        <w:t>DVD控制</w:t>
      </w:r>
      <w:bookmarkEnd w:id="68"/>
    </w:p>
    <w:p w:rsidR="00660A7D" w:rsidRPr="00660A7D" w:rsidRDefault="00660A7D" w:rsidP="00FD1564">
      <w:pPr>
        <w:pStyle w:val="af1"/>
      </w:pPr>
      <w:r>
        <w:rPr>
          <w:rFonts w:hint="eastAsia"/>
        </w:rPr>
        <w:t>选择某个会场后，选择标签“DVD”，能够对该会场的DVD执行开始、暂停、停止、前进、后退、上一曲、下一曲、开/关仓、电源、菜单、声道等操作。如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_Ref358541224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31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66701F04" wp14:editId="7662D190">
            <wp:extent cx="5138585" cy="2819400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6818" t="17102" r="1447" b="2875"/>
                    <a:stretch/>
                  </pic:blipFill>
                  <pic:spPr bwMode="auto">
                    <a:xfrm>
                      <a:off x="0" y="0"/>
                      <a:ext cx="5146687" cy="282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69" w:name="_Ref35854122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31</w:t>
      </w:r>
      <w:r>
        <w:fldChar w:fldCharType="end"/>
      </w:r>
      <w:bookmarkEnd w:id="69"/>
      <w:r>
        <w:rPr>
          <w:rFonts w:hint="eastAsia"/>
        </w:rPr>
        <w:t>DVD</w:t>
      </w:r>
      <w:r>
        <w:rPr>
          <w:rFonts w:hint="eastAsia"/>
        </w:rPr>
        <w:t>控制</w:t>
      </w:r>
    </w:p>
    <w:p w:rsidR="00DC3767" w:rsidRDefault="00DC3767" w:rsidP="00010508">
      <w:pPr>
        <w:pStyle w:val="4"/>
      </w:pPr>
      <w:bookmarkStart w:id="70" w:name="_Toc377049967"/>
      <w:r>
        <w:rPr>
          <w:rFonts w:hint="eastAsia"/>
        </w:rPr>
        <w:t>会议模式</w:t>
      </w:r>
      <w:bookmarkEnd w:id="70"/>
    </w:p>
    <w:p w:rsidR="00F92C63" w:rsidRPr="00F92C63" w:rsidRDefault="00F92C63" w:rsidP="00FD1564">
      <w:pPr>
        <w:pStyle w:val="af1"/>
      </w:pPr>
      <w:r>
        <w:rPr>
          <w:rFonts w:hint="eastAsia"/>
        </w:rPr>
        <w:t>选择某个会场后，选择标签“会议模式”，能够调用该会场的会议模式如本地会议、视频会议。如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_Ref358541239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33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8DE2C9D" wp14:editId="3E625D2D">
            <wp:extent cx="5484176" cy="239022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848" t="20690" r="1268" b="3790"/>
                    <a:stretch/>
                  </pic:blipFill>
                  <pic:spPr bwMode="auto">
                    <a:xfrm>
                      <a:off x="0" y="0"/>
                      <a:ext cx="5496802" cy="239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71" w:name="_Ref35854123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33</w:t>
      </w:r>
      <w:r>
        <w:fldChar w:fldCharType="end"/>
      </w:r>
      <w:bookmarkEnd w:id="71"/>
      <w:r>
        <w:rPr>
          <w:rFonts w:hint="eastAsia"/>
        </w:rPr>
        <w:t>会议模式</w:t>
      </w:r>
    </w:p>
    <w:p w:rsidR="00010508" w:rsidRDefault="00010508" w:rsidP="00010508">
      <w:pPr>
        <w:pStyle w:val="4"/>
      </w:pPr>
      <w:bookmarkStart w:id="72" w:name="_Toc377049968"/>
      <w:r>
        <w:rPr>
          <w:rFonts w:hint="eastAsia"/>
        </w:rPr>
        <w:t>窗帘控制</w:t>
      </w:r>
      <w:bookmarkEnd w:id="72"/>
    </w:p>
    <w:p w:rsidR="00F92C63" w:rsidRPr="00F92C63" w:rsidRDefault="00F92C63" w:rsidP="00FD1564">
      <w:pPr>
        <w:pStyle w:val="af1"/>
      </w:pPr>
      <w:r>
        <w:rPr>
          <w:rFonts w:hint="eastAsia"/>
        </w:rPr>
        <w:t>选择某个会场后，选择标签“窗帘”，能够对该会场的所有窗帘执行编组开、编组关、全开、全关操作。如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_Ref358541245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34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5E9D4E87" wp14:editId="53DA8050">
            <wp:extent cx="5153314" cy="2257425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6818" t="21082" r="1447" b="3022"/>
                    <a:stretch/>
                  </pic:blipFill>
                  <pic:spPr bwMode="auto">
                    <a:xfrm>
                      <a:off x="0" y="0"/>
                      <a:ext cx="5155329" cy="225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73" w:name="_Ref35854124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34</w:t>
      </w:r>
      <w:r>
        <w:fldChar w:fldCharType="end"/>
      </w:r>
      <w:bookmarkEnd w:id="73"/>
      <w:r>
        <w:rPr>
          <w:rFonts w:hint="eastAsia"/>
        </w:rPr>
        <w:t>窗帘控制</w:t>
      </w:r>
    </w:p>
    <w:p w:rsidR="00010508" w:rsidRDefault="00010508" w:rsidP="00010508">
      <w:pPr>
        <w:pStyle w:val="4"/>
      </w:pPr>
      <w:bookmarkStart w:id="74" w:name="_Toc377049969"/>
      <w:r>
        <w:rPr>
          <w:rFonts w:hint="eastAsia"/>
        </w:rPr>
        <w:t>画面分割器</w:t>
      </w:r>
      <w:bookmarkEnd w:id="74"/>
    </w:p>
    <w:p w:rsidR="00F92C63" w:rsidRPr="00F92C63" w:rsidRDefault="00F92C63" w:rsidP="00FD1564">
      <w:pPr>
        <w:pStyle w:val="af1"/>
      </w:pPr>
      <w:r>
        <w:rPr>
          <w:rFonts w:hint="eastAsia"/>
        </w:rPr>
        <w:t>选择某个会场后，选择标签“画面分割器”，能够调用该会场的画面</w:t>
      </w:r>
      <w:proofErr w:type="gramStart"/>
      <w:r>
        <w:rPr>
          <w:rFonts w:hint="eastAsia"/>
        </w:rPr>
        <w:t>分割器</w:t>
      </w:r>
      <w:proofErr w:type="gramEnd"/>
      <w:r>
        <w:rPr>
          <w:rFonts w:hint="eastAsia"/>
        </w:rPr>
        <w:t>的分割模式如四分屏AV、四分屏RGB。如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_Ref358541252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35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00794CCA" wp14:editId="48839F0C">
            <wp:extent cx="5053474" cy="2207392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6848" t="20384" r="1449" b="3799"/>
                    <a:stretch/>
                  </pic:blipFill>
                  <pic:spPr bwMode="auto">
                    <a:xfrm>
                      <a:off x="0" y="0"/>
                      <a:ext cx="5066971" cy="221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75" w:name="_Ref35854125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35</w:t>
      </w:r>
      <w:r>
        <w:fldChar w:fldCharType="end"/>
      </w:r>
      <w:bookmarkEnd w:id="75"/>
      <w:r>
        <w:rPr>
          <w:rFonts w:hint="eastAsia"/>
        </w:rPr>
        <w:t>画面分割器</w:t>
      </w:r>
    </w:p>
    <w:p w:rsidR="00010508" w:rsidRDefault="00010508" w:rsidP="00010508">
      <w:pPr>
        <w:pStyle w:val="3"/>
      </w:pPr>
      <w:bookmarkStart w:id="76" w:name="_Toc377049970"/>
      <w:r>
        <w:rPr>
          <w:rFonts w:hint="eastAsia"/>
        </w:rPr>
        <w:t>中控状态</w:t>
      </w:r>
      <w:bookmarkEnd w:id="76"/>
    </w:p>
    <w:p w:rsidR="00F92C63" w:rsidRPr="00F92C63" w:rsidRDefault="00F92C63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>
        <w:rPr>
          <w:rFonts w:hint="eastAsia"/>
        </w:rPr>
        <w:t>中控状态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_Ref358541264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36</w:t>
      </w:r>
      <w:r w:rsidR="00D155B6">
        <w:fldChar w:fldCharType="end"/>
      </w:r>
      <w:r>
        <w:rPr>
          <w:rFonts w:hint="eastAsia"/>
        </w:rPr>
        <w:t>所示界面，可查看所有中</w:t>
      </w:r>
      <w:proofErr w:type="gramStart"/>
      <w:r>
        <w:rPr>
          <w:rFonts w:hint="eastAsia"/>
        </w:rPr>
        <w:t>控当前</w:t>
      </w:r>
      <w:proofErr w:type="gramEnd"/>
      <w:r>
        <w:rPr>
          <w:rFonts w:hint="eastAsia"/>
        </w:rPr>
        <w:t>的状态。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7C797C01" wp14:editId="5B972633">
            <wp:extent cx="5182126" cy="227647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7179" t="20623" r="904" b="3377"/>
                    <a:stretch/>
                  </pic:blipFill>
                  <pic:spPr bwMode="auto">
                    <a:xfrm>
                      <a:off x="0" y="0"/>
                      <a:ext cx="5182274" cy="227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77" w:name="_Ref35854126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36</w:t>
      </w:r>
      <w:r>
        <w:fldChar w:fldCharType="end"/>
      </w:r>
      <w:bookmarkEnd w:id="77"/>
      <w:r>
        <w:rPr>
          <w:rFonts w:hint="eastAsia"/>
        </w:rPr>
        <w:t>中控状态</w:t>
      </w:r>
    </w:p>
    <w:p w:rsidR="00010508" w:rsidRDefault="00010508" w:rsidP="00010508">
      <w:pPr>
        <w:pStyle w:val="3"/>
      </w:pPr>
      <w:bookmarkStart w:id="78" w:name="_Toc377049971"/>
      <w:r>
        <w:rPr>
          <w:rFonts w:hint="eastAsia"/>
        </w:rPr>
        <w:t>系统电源控制</w:t>
      </w:r>
      <w:bookmarkEnd w:id="78"/>
    </w:p>
    <w:p w:rsidR="00F92C63" w:rsidRPr="00F92C63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>
        <w:rPr>
          <w:rFonts w:hint="eastAsia"/>
        </w:rPr>
        <w:t>系统电源控制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_Ref358541271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37</w:t>
      </w:r>
      <w:r w:rsidR="00D155B6">
        <w:fldChar w:fldCharType="end"/>
      </w:r>
      <w:r>
        <w:rPr>
          <w:rFonts w:hint="eastAsia"/>
        </w:rPr>
        <w:t>所示界面，选择某个会场后，能够对该会场的系统电源执行打开、关闭操作。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0A16BD6" wp14:editId="5BB2CD81">
            <wp:extent cx="5043728" cy="2209421"/>
            <wp:effectExtent l="0" t="0" r="508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6998" t="20796" r="1266" b="2953"/>
                    <a:stretch/>
                  </pic:blipFill>
                  <pic:spPr bwMode="auto">
                    <a:xfrm>
                      <a:off x="0" y="0"/>
                      <a:ext cx="5044658" cy="220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79" w:name="_Ref35854127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37</w:t>
      </w:r>
      <w:r>
        <w:fldChar w:fldCharType="end"/>
      </w:r>
      <w:bookmarkEnd w:id="79"/>
      <w:r>
        <w:rPr>
          <w:rFonts w:hint="eastAsia"/>
        </w:rPr>
        <w:t>系统电源控制</w:t>
      </w:r>
    </w:p>
    <w:p w:rsidR="00010508" w:rsidRDefault="00010508" w:rsidP="00010508">
      <w:pPr>
        <w:pStyle w:val="3"/>
      </w:pPr>
      <w:bookmarkStart w:id="80" w:name="_Toc377049972"/>
      <w:r>
        <w:rPr>
          <w:rFonts w:hint="eastAsia"/>
        </w:rPr>
        <w:t>矩阵控制</w:t>
      </w:r>
      <w:bookmarkEnd w:id="80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>
        <w:rPr>
          <w:rFonts w:hint="eastAsia"/>
        </w:rPr>
        <w:t>矩阵控制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_Ref358541279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38</w:t>
      </w:r>
      <w:r w:rsidR="00D155B6">
        <w:fldChar w:fldCharType="end"/>
      </w:r>
      <w:r>
        <w:rPr>
          <w:rFonts w:hint="eastAsia"/>
        </w:rPr>
        <w:t>所示界面，选择某个会场后，能够设置该会场矩阵的输入输出信号。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7582A2C1" wp14:editId="2FAABE99">
            <wp:extent cx="5139272" cy="2223614"/>
            <wp:effectExtent l="0" t="0" r="4445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6848" t="20690" r="1087" b="4173"/>
                    <a:stretch/>
                  </pic:blipFill>
                  <pic:spPr bwMode="auto">
                    <a:xfrm>
                      <a:off x="0" y="0"/>
                      <a:ext cx="5152065" cy="222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81" w:name="_Ref3585412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38</w:t>
      </w:r>
      <w:r>
        <w:fldChar w:fldCharType="end"/>
      </w:r>
      <w:bookmarkEnd w:id="81"/>
      <w:r>
        <w:rPr>
          <w:rFonts w:hint="eastAsia"/>
        </w:rPr>
        <w:t>矩阵控制</w:t>
      </w:r>
    </w:p>
    <w:p w:rsidR="00010508" w:rsidRDefault="00010508" w:rsidP="00010508">
      <w:pPr>
        <w:pStyle w:val="3"/>
      </w:pPr>
      <w:bookmarkStart w:id="82" w:name="_Toc377049973"/>
      <w:r>
        <w:rPr>
          <w:rFonts w:hint="eastAsia"/>
        </w:rPr>
        <w:t>音频控制</w:t>
      </w:r>
      <w:bookmarkEnd w:id="82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7C39F1">
        <w:rPr>
          <w:rFonts w:hint="eastAsia"/>
        </w:rPr>
        <w:t>音频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_Ref358541286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39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能够对该会场的音频执行静音、取消静音操作。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45ED06B" wp14:editId="046E74BD">
            <wp:extent cx="5052940" cy="21974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6825" t="20770" r="1222" b="3461"/>
                    <a:stretch/>
                  </pic:blipFill>
                  <pic:spPr bwMode="auto">
                    <a:xfrm>
                      <a:off x="0" y="0"/>
                      <a:ext cx="5055172" cy="219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83" w:name="_Ref35854128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39</w:t>
      </w:r>
      <w:r>
        <w:fldChar w:fldCharType="end"/>
      </w:r>
      <w:bookmarkEnd w:id="83"/>
      <w:r>
        <w:rPr>
          <w:rFonts w:hint="eastAsia"/>
        </w:rPr>
        <w:t>音频控制</w:t>
      </w:r>
    </w:p>
    <w:p w:rsidR="00010508" w:rsidRDefault="00010508" w:rsidP="00010508">
      <w:pPr>
        <w:pStyle w:val="3"/>
      </w:pPr>
      <w:bookmarkStart w:id="84" w:name="_Toc377049974"/>
      <w:r>
        <w:rPr>
          <w:rFonts w:hint="eastAsia"/>
        </w:rPr>
        <w:t>摄像头控制</w:t>
      </w:r>
      <w:bookmarkEnd w:id="84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7C39F1">
        <w:rPr>
          <w:rFonts w:hint="eastAsia"/>
        </w:rPr>
        <w:t>摄像头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_Ref358541310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40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能够设置该会场摄像头的转速、变焦、</w:t>
      </w:r>
      <w:proofErr w:type="gramStart"/>
      <w:r w:rsidR="007C39F1">
        <w:rPr>
          <w:rFonts w:hint="eastAsia"/>
        </w:rPr>
        <w:t>预置位</w:t>
      </w:r>
      <w:proofErr w:type="gramEnd"/>
      <w:r w:rsidR="007C39F1">
        <w:rPr>
          <w:rFonts w:hint="eastAsia"/>
        </w:rPr>
        <w:t>的存储和调用。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1C811E4D" wp14:editId="207426D3">
            <wp:extent cx="5058983" cy="2209800"/>
            <wp:effectExtent l="0" t="0" r="889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16999" t="20699" r="1446" b="3788"/>
                    <a:stretch/>
                  </pic:blipFill>
                  <pic:spPr bwMode="auto">
                    <a:xfrm>
                      <a:off x="0" y="0"/>
                      <a:ext cx="5064125" cy="221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85" w:name="_Ref35854131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40</w:t>
      </w:r>
      <w:r>
        <w:fldChar w:fldCharType="end"/>
      </w:r>
      <w:bookmarkEnd w:id="85"/>
      <w:r>
        <w:rPr>
          <w:rFonts w:hint="eastAsia"/>
        </w:rPr>
        <w:t>摄像头控制</w:t>
      </w:r>
    </w:p>
    <w:p w:rsidR="00010508" w:rsidRDefault="00010508" w:rsidP="00010508">
      <w:pPr>
        <w:pStyle w:val="3"/>
      </w:pPr>
      <w:bookmarkStart w:id="86" w:name="_Toc377049975"/>
      <w:r>
        <w:rPr>
          <w:rFonts w:hint="eastAsia"/>
        </w:rPr>
        <w:t>灯光控制</w:t>
      </w:r>
      <w:bookmarkEnd w:id="86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7C39F1">
        <w:rPr>
          <w:rFonts w:hint="eastAsia"/>
        </w:rPr>
        <w:t>灯光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_Ref358541319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41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能够对该会场的所有灯光执行编组开、编组关、全开、全关操作。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23021EA2" wp14:editId="235DE640">
            <wp:extent cx="5221021" cy="22574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7187" t="20769" r="1223" b="4230"/>
                    <a:stretch/>
                  </pic:blipFill>
                  <pic:spPr bwMode="auto">
                    <a:xfrm>
                      <a:off x="0" y="0"/>
                      <a:ext cx="5223328" cy="225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87" w:name="_Ref35854131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41</w:t>
      </w:r>
      <w:r>
        <w:fldChar w:fldCharType="end"/>
      </w:r>
      <w:bookmarkEnd w:id="87"/>
      <w:r>
        <w:rPr>
          <w:rFonts w:hint="eastAsia"/>
        </w:rPr>
        <w:t>灯光控制</w:t>
      </w:r>
    </w:p>
    <w:p w:rsidR="00010508" w:rsidRDefault="00010508" w:rsidP="00010508">
      <w:pPr>
        <w:pStyle w:val="3"/>
      </w:pPr>
      <w:bookmarkStart w:id="88" w:name="_Toc377049976"/>
      <w:r>
        <w:rPr>
          <w:rFonts w:hint="eastAsia"/>
        </w:rPr>
        <w:t>等离子控制</w:t>
      </w:r>
      <w:bookmarkEnd w:id="88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EE272C">
        <w:rPr>
          <w:rFonts w:hint="eastAsia"/>
        </w:rPr>
        <w:t>等离子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_Ref358541326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42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能够对该会场的所有等离子执行编组开、编组关、全开、全关操作。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6456DDF8" wp14:editId="738E6030">
            <wp:extent cx="5081417" cy="2209800"/>
            <wp:effectExtent l="0" t="0" r="508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6818" t="20471" r="1266" b="3437"/>
                    <a:stretch/>
                  </pic:blipFill>
                  <pic:spPr bwMode="auto">
                    <a:xfrm>
                      <a:off x="0" y="0"/>
                      <a:ext cx="5088621" cy="221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89" w:name="_Ref35854132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42</w:t>
      </w:r>
      <w:r>
        <w:fldChar w:fldCharType="end"/>
      </w:r>
      <w:bookmarkEnd w:id="89"/>
      <w:r>
        <w:rPr>
          <w:rFonts w:hint="eastAsia"/>
        </w:rPr>
        <w:t>等离子控制</w:t>
      </w:r>
    </w:p>
    <w:p w:rsidR="00010508" w:rsidRDefault="00010508" w:rsidP="00010508">
      <w:pPr>
        <w:pStyle w:val="3"/>
      </w:pPr>
      <w:bookmarkStart w:id="90" w:name="_Toc377049977"/>
      <w:r>
        <w:rPr>
          <w:rFonts w:hint="eastAsia"/>
        </w:rPr>
        <w:t>投影仪控制</w:t>
      </w:r>
      <w:bookmarkEnd w:id="90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EE272C">
        <w:rPr>
          <w:rFonts w:hint="eastAsia"/>
        </w:rPr>
        <w:t>投影仪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_Ref358541334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43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能够对该会场的所有投影仪执行编组开、编组关、全开、全关操作。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80CFD43" wp14:editId="655CB580">
            <wp:extent cx="5179002" cy="2263669"/>
            <wp:effectExtent l="0" t="0" r="317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16636" t="20472" r="1447" b="3047"/>
                    <a:stretch/>
                  </pic:blipFill>
                  <pic:spPr bwMode="auto">
                    <a:xfrm>
                      <a:off x="0" y="0"/>
                      <a:ext cx="5187019" cy="226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91" w:name="_Ref35854133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43</w:t>
      </w:r>
      <w:r>
        <w:fldChar w:fldCharType="end"/>
      </w:r>
      <w:bookmarkEnd w:id="91"/>
      <w:r>
        <w:rPr>
          <w:rFonts w:hint="eastAsia"/>
        </w:rPr>
        <w:t>投影仪控制</w:t>
      </w:r>
    </w:p>
    <w:p w:rsidR="00010508" w:rsidRDefault="00010508" w:rsidP="00010508">
      <w:pPr>
        <w:pStyle w:val="3"/>
      </w:pPr>
      <w:bookmarkStart w:id="92" w:name="_Toc377049978"/>
      <w:r>
        <w:rPr>
          <w:rFonts w:hint="eastAsia"/>
        </w:rPr>
        <w:t>DVD控制</w:t>
      </w:r>
      <w:bookmarkEnd w:id="92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EE272C">
        <w:rPr>
          <w:rFonts w:hint="eastAsia"/>
        </w:rPr>
        <w:t>DVD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_Ref358541341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44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能够对该会场的DVD执行开始、暂停、停止、前进、后退、上一曲、下一曲、开/关仓、电源、菜单、声道等操作。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30ABD840" wp14:editId="4B93E68B">
            <wp:extent cx="4918256" cy="2681698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6818" t="17378" r="1266" b="3135"/>
                    <a:stretch/>
                  </pic:blipFill>
                  <pic:spPr bwMode="auto">
                    <a:xfrm>
                      <a:off x="0" y="0"/>
                      <a:ext cx="4934670" cy="269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93" w:name="_Ref35854134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44</w:t>
      </w:r>
      <w:r>
        <w:fldChar w:fldCharType="end"/>
      </w:r>
      <w:bookmarkEnd w:id="93"/>
      <w:r>
        <w:rPr>
          <w:rFonts w:hint="eastAsia"/>
        </w:rPr>
        <w:t>DVD</w:t>
      </w:r>
      <w:r>
        <w:rPr>
          <w:rFonts w:hint="eastAsia"/>
        </w:rPr>
        <w:t>控制</w:t>
      </w:r>
    </w:p>
    <w:p w:rsidR="00010508" w:rsidRDefault="00010508" w:rsidP="00010508">
      <w:pPr>
        <w:pStyle w:val="3"/>
      </w:pPr>
      <w:bookmarkStart w:id="94" w:name="_Toc377049979"/>
      <w:r>
        <w:rPr>
          <w:rFonts w:hint="eastAsia"/>
        </w:rPr>
        <w:t>窗帘控制</w:t>
      </w:r>
      <w:bookmarkEnd w:id="94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EE272C">
        <w:rPr>
          <w:rFonts w:hint="eastAsia"/>
        </w:rPr>
        <w:t>窗帘</w:t>
      </w:r>
      <w:r>
        <w:rPr>
          <w:rFonts w:hint="eastAsia"/>
        </w:rPr>
        <w:t>控制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_Ref358541366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46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能够对该会场的所有窗帘执行编组开、编组关、全开、全关操作。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1FFD1A28" wp14:editId="4BE140EE">
            <wp:extent cx="4964275" cy="2152650"/>
            <wp:effectExtent l="0" t="0" r="825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16998" t="20796" r="1266" b="3723"/>
                    <a:stretch/>
                  </pic:blipFill>
                  <pic:spPr bwMode="auto">
                    <a:xfrm>
                      <a:off x="0" y="0"/>
                      <a:ext cx="49642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95" w:name="_Ref35854136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46</w:t>
      </w:r>
      <w:r>
        <w:fldChar w:fldCharType="end"/>
      </w:r>
      <w:bookmarkEnd w:id="95"/>
      <w:r>
        <w:rPr>
          <w:rFonts w:hint="eastAsia"/>
        </w:rPr>
        <w:t>窗帘控制</w:t>
      </w:r>
    </w:p>
    <w:p w:rsidR="00010508" w:rsidRDefault="00010508" w:rsidP="00010508">
      <w:pPr>
        <w:pStyle w:val="3"/>
      </w:pPr>
      <w:bookmarkStart w:id="96" w:name="_Toc377049980"/>
      <w:r>
        <w:rPr>
          <w:rFonts w:hint="eastAsia"/>
        </w:rPr>
        <w:t>画面分割器</w:t>
      </w:r>
      <w:bookmarkEnd w:id="96"/>
    </w:p>
    <w:p w:rsidR="00523A02" w:rsidRPr="00523A02" w:rsidRDefault="00523A02" w:rsidP="00FD1564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智能中控</w:t>
      </w:r>
      <w:r w:rsidRPr="00ED5F1C">
        <w:rPr>
          <w:rFonts w:hint="eastAsia"/>
        </w:rPr>
        <w:t>左侧菜单下的</w:t>
      </w:r>
      <w:r w:rsidR="00EE272C">
        <w:rPr>
          <w:rFonts w:hint="eastAsia"/>
        </w:rPr>
        <w:t>画面分割器</w:t>
      </w:r>
      <w:r w:rsidRPr="00ED5F1C">
        <w:rPr>
          <w:rFonts w:hint="eastAsia"/>
        </w:rPr>
        <w:t>，即可进入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_Ref358541374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47</w:t>
      </w:r>
      <w:r w:rsidR="00D155B6">
        <w:fldChar w:fldCharType="end"/>
      </w:r>
      <w:r>
        <w:rPr>
          <w:rFonts w:hint="eastAsia"/>
        </w:rPr>
        <w:t>所示界面，选择某个会场后，</w:t>
      </w:r>
      <w:r w:rsidR="007C39F1">
        <w:rPr>
          <w:rFonts w:hint="eastAsia"/>
        </w:rPr>
        <w:t>能够调用该会场的画面</w:t>
      </w:r>
      <w:proofErr w:type="gramStart"/>
      <w:r w:rsidR="007C39F1">
        <w:rPr>
          <w:rFonts w:hint="eastAsia"/>
        </w:rPr>
        <w:t>分割器</w:t>
      </w:r>
      <w:proofErr w:type="gramEnd"/>
      <w:r w:rsidR="007C39F1">
        <w:rPr>
          <w:rFonts w:hint="eastAsia"/>
        </w:rPr>
        <w:t>的分割模式如四分屏AV、四分屏RGB。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1B84C07B" wp14:editId="4ED8F63D">
            <wp:extent cx="4891795" cy="2647950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6818" t="17056" b="2813"/>
                    <a:stretch/>
                  </pic:blipFill>
                  <pic:spPr bwMode="auto">
                    <a:xfrm>
                      <a:off x="0" y="0"/>
                      <a:ext cx="489179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97" w:name="_Ref35854137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47</w:t>
      </w:r>
      <w:r>
        <w:fldChar w:fldCharType="end"/>
      </w:r>
      <w:bookmarkEnd w:id="97"/>
      <w:r>
        <w:rPr>
          <w:rFonts w:hint="eastAsia"/>
        </w:rPr>
        <w:t>画面分割器</w:t>
      </w:r>
    </w:p>
    <w:p w:rsidR="00FB00AE" w:rsidRDefault="00FB00AE" w:rsidP="00FB00AE">
      <w:pPr>
        <w:pStyle w:val="2"/>
      </w:pPr>
      <w:bookmarkStart w:id="98" w:name="_Toc377049981"/>
      <w:r>
        <w:rPr>
          <w:rFonts w:hint="eastAsia"/>
        </w:rPr>
        <w:t>设备维护</w:t>
      </w:r>
      <w:bookmarkEnd w:id="98"/>
    </w:p>
    <w:p w:rsidR="00010508" w:rsidRDefault="00010508" w:rsidP="00010508">
      <w:pPr>
        <w:pStyle w:val="3"/>
      </w:pPr>
      <w:bookmarkStart w:id="99" w:name="_Toc377049982"/>
      <w:r>
        <w:rPr>
          <w:rFonts w:hint="eastAsia"/>
        </w:rPr>
        <w:t>维修记录查询</w:t>
      </w:r>
      <w:bookmarkEnd w:id="99"/>
    </w:p>
    <w:p w:rsid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_Ref358541388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49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8C11C1">
        <w:rPr>
          <w:rFonts w:hint="eastAsia"/>
        </w:rPr>
        <w:t>设备类型</w:t>
      </w:r>
      <w:r w:rsidRPr="00ED5F1C">
        <w:rPr>
          <w:rFonts w:hint="eastAsia"/>
        </w:rPr>
        <w:t>”或者“</w:t>
      </w:r>
      <w:r w:rsidR="008C11C1">
        <w:rPr>
          <w:rFonts w:hint="eastAsia"/>
        </w:rPr>
        <w:t>所属会议室</w:t>
      </w:r>
      <w:r w:rsidRPr="00ED5F1C">
        <w:rPr>
          <w:rFonts w:hint="eastAsia"/>
        </w:rPr>
        <w:t>”</w:t>
      </w:r>
      <w:r w:rsidR="008C11C1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8C11C1" w:rsidRDefault="008C11C1" w:rsidP="00FD1564">
      <w:pPr>
        <w:pStyle w:val="af1"/>
      </w:pPr>
      <w:r>
        <w:rPr>
          <w:rFonts w:hint="eastAsia"/>
        </w:rPr>
        <w:t>该页面的查询栏下的右下方有 “导出”链接，点“导出”即可导出查询结果的相应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8C11C1" w:rsidRPr="00D62069" w:rsidRDefault="008C11C1" w:rsidP="00FD1564">
      <w:pPr>
        <w:pStyle w:val="af1"/>
      </w:pPr>
      <w:r>
        <w:rPr>
          <w:rFonts w:hint="eastAsia"/>
        </w:rPr>
        <w:lastRenderedPageBreak/>
        <w:t>列表中的每条数据后面的操作栏中，都有“查看详细”选项。点击“查看详细”，即可查看该设备维修的详细信息。如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_Ref358541397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50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746B6DE7" wp14:editId="58643EC3">
            <wp:extent cx="5279799" cy="2266058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6848" t="21073" b="3407"/>
                    <a:stretch/>
                  </pic:blipFill>
                  <pic:spPr bwMode="auto">
                    <a:xfrm>
                      <a:off x="0" y="0"/>
                      <a:ext cx="5291649" cy="2271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</w:pPr>
      <w:bookmarkStart w:id="100" w:name="_Ref35854138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49</w:t>
      </w:r>
      <w:r>
        <w:fldChar w:fldCharType="end"/>
      </w:r>
      <w:bookmarkEnd w:id="100"/>
      <w:r>
        <w:rPr>
          <w:rFonts w:hint="eastAsia"/>
        </w:rPr>
        <w:t>维修记录查询</w:t>
      </w:r>
    </w:p>
    <w:p w:rsidR="008C11C1" w:rsidRDefault="008C11C1" w:rsidP="00FD1564">
      <w:pPr>
        <w:pStyle w:val="af1"/>
      </w:pPr>
      <w:r>
        <w:rPr>
          <w:rFonts w:hint="eastAsia"/>
        </w:rPr>
        <w:t>设备维修查看详情页面，查询栏中输入“填写时间”，点击“查询”</w:t>
      </w:r>
      <w:r w:rsidRPr="00ED5F1C">
        <w:rPr>
          <w:rFonts w:hint="eastAsia"/>
        </w:rPr>
        <w:t>按钮，即可得到相应的结果集，显示在列表中。</w:t>
      </w:r>
      <w:r>
        <w:rPr>
          <w:rFonts w:hint="eastAsia"/>
        </w:rPr>
        <w:t>该页面的查询栏下的右下方有 “导出”和“返回”链接，点“导出”即可导出查询结果的相应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表；点击“返回”则返回到设备维修记录查询界面。</w:t>
      </w:r>
    </w:p>
    <w:p w:rsidR="008C11C1" w:rsidRPr="008C11C1" w:rsidRDefault="008C11C1" w:rsidP="00FD1564">
      <w:pPr>
        <w:pStyle w:val="af1"/>
      </w:pPr>
      <w:r>
        <w:rPr>
          <w:rFonts w:hint="eastAsia"/>
        </w:rPr>
        <w:t>列表中的每条数据后面的操作栏中，都有“删除”选项，点击“删除”将弹出验证框，点击确定，该条设备维修记录信息将被删除。</w:t>
      </w:r>
    </w:p>
    <w:p w:rsidR="008C11C1" w:rsidRDefault="008C11C1" w:rsidP="008C11C1">
      <w:pPr>
        <w:pStyle w:val="af2"/>
        <w:keepNext/>
      </w:pPr>
      <w:r>
        <w:rPr>
          <w:noProof/>
        </w:rPr>
        <w:drawing>
          <wp:inline distT="0" distB="0" distL="0" distR="0" wp14:anchorId="18C8A4D2" wp14:editId="6467C7EE">
            <wp:extent cx="5163092" cy="236220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16848" t="19484" b="3302"/>
                    <a:stretch/>
                  </pic:blipFill>
                  <pic:spPr bwMode="auto">
                    <a:xfrm>
                      <a:off x="0" y="0"/>
                      <a:ext cx="5183717" cy="237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08" w:rsidRDefault="008C11C1" w:rsidP="008C11C1">
      <w:pPr>
        <w:pStyle w:val="af2"/>
      </w:pPr>
      <w:bookmarkStart w:id="101" w:name="_Ref3585413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50</w:t>
      </w:r>
      <w:r>
        <w:fldChar w:fldCharType="end"/>
      </w:r>
      <w:bookmarkEnd w:id="101"/>
      <w:r>
        <w:rPr>
          <w:rFonts w:hint="eastAsia"/>
        </w:rPr>
        <w:t>设备维修记录查看详细</w:t>
      </w:r>
    </w:p>
    <w:p w:rsidR="00010508" w:rsidRDefault="00010508" w:rsidP="00010508">
      <w:pPr>
        <w:pStyle w:val="3"/>
      </w:pPr>
      <w:bookmarkStart w:id="102" w:name="_Toc377049983"/>
      <w:r>
        <w:rPr>
          <w:rFonts w:hint="eastAsia"/>
        </w:rPr>
        <w:t>维保期查询</w:t>
      </w:r>
      <w:bookmarkEnd w:id="102"/>
    </w:p>
    <w:p w:rsidR="00D62069" w:rsidRDefault="00BA715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_Ref358541421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51</w:t>
      </w:r>
      <w:r w:rsidR="00D155B6">
        <w:fldChar w:fldCharType="end"/>
      </w:r>
      <w:r>
        <w:rPr>
          <w:rFonts w:hint="eastAsia"/>
        </w:rPr>
        <w:t>所示界面。</w:t>
      </w:r>
      <w:r w:rsidR="00D62069"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="00D62069" w:rsidRPr="00ED5F1C">
        <w:rPr>
          <w:rFonts w:hint="eastAsia"/>
        </w:rPr>
        <w:t>“</w:t>
      </w:r>
      <w:r>
        <w:rPr>
          <w:rFonts w:hint="eastAsia"/>
        </w:rPr>
        <w:t>设备类型</w:t>
      </w:r>
      <w:r w:rsidR="00D62069" w:rsidRPr="00ED5F1C">
        <w:rPr>
          <w:rFonts w:hint="eastAsia"/>
        </w:rPr>
        <w:t>”或者“</w:t>
      </w:r>
      <w:r>
        <w:rPr>
          <w:rFonts w:hint="eastAsia"/>
        </w:rPr>
        <w:t>维保起止时间</w:t>
      </w:r>
      <w:r w:rsidR="00D62069" w:rsidRPr="00ED5F1C">
        <w:rPr>
          <w:rFonts w:hint="eastAsia"/>
        </w:rPr>
        <w:t>”</w:t>
      </w:r>
      <w:r>
        <w:rPr>
          <w:rFonts w:hint="eastAsia"/>
        </w:rPr>
        <w:t>，</w:t>
      </w:r>
      <w:r w:rsidR="00D62069" w:rsidRPr="00ED5F1C">
        <w:rPr>
          <w:rFonts w:hint="eastAsia"/>
        </w:rPr>
        <w:t>点击“查询</w:t>
      </w:r>
      <w:r w:rsidR="00D62069">
        <w:rPr>
          <w:rFonts w:hint="eastAsia"/>
        </w:rPr>
        <w:t>”</w:t>
      </w:r>
      <w:r w:rsidR="00D62069" w:rsidRPr="00ED5F1C">
        <w:rPr>
          <w:rFonts w:hint="eastAsia"/>
        </w:rPr>
        <w:t>按钮，即可得到相应的结果集，显示在列表中。</w:t>
      </w:r>
    </w:p>
    <w:p w:rsidR="00BA7159" w:rsidRDefault="00BA7159" w:rsidP="00FD1564">
      <w:pPr>
        <w:pStyle w:val="af1"/>
      </w:pPr>
      <w:r>
        <w:rPr>
          <w:rFonts w:hint="eastAsia"/>
        </w:rPr>
        <w:lastRenderedPageBreak/>
        <w:t>该页面的查询栏下的右下方有 “导出”链接，点“导出”即可导出查询结果的相应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BA7159" w:rsidRPr="00D62069" w:rsidRDefault="00BA7159" w:rsidP="00FD1564">
      <w:pPr>
        <w:pStyle w:val="af1"/>
      </w:pPr>
      <w:r>
        <w:rPr>
          <w:rFonts w:hint="eastAsia"/>
        </w:rPr>
        <w:t>列表中的每条数据后面的操作栏中，都有“查看”选项。点击“查看”，即可查看该设备维保期的详细信息。如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_Ref358541428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52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7C6DE5C6" wp14:editId="1F14E7D9">
            <wp:extent cx="5032602" cy="2177461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6850" t="20769" r="1077" b="3845"/>
                    <a:stretch/>
                  </pic:blipFill>
                  <pic:spPr bwMode="auto">
                    <a:xfrm>
                      <a:off x="0" y="0"/>
                      <a:ext cx="5042255" cy="218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103" w:name="_Ref35854142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51</w:t>
      </w:r>
      <w:r>
        <w:fldChar w:fldCharType="end"/>
      </w:r>
      <w:bookmarkEnd w:id="103"/>
      <w:r>
        <w:rPr>
          <w:rFonts w:hint="eastAsia"/>
        </w:rPr>
        <w:t>维保期查询</w:t>
      </w:r>
    </w:p>
    <w:p w:rsidR="00BA7159" w:rsidRDefault="00BA7159" w:rsidP="00BA7159">
      <w:pPr>
        <w:pStyle w:val="af2"/>
        <w:keepNext/>
      </w:pPr>
      <w:r>
        <w:rPr>
          <w:noProof/>
        </w:rPr>
        <w:drawing>
          <wp:inline distT="0" distB="0" distL="0" distR="0" wp14:anchorId="000F40AF" wp14:editId="64312CAC">
            <wp:extent cx="4949765" cy="2321571"/>
            <wp:effectExtent l="0" t="0" r="381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17001" t="19781" r="1250" b="2565"/>
                    <a:stretch/>
                  </pic:blipFill>
                  <pic:spPr bwMode="auto">
                    <a:xfrm>
                      <a:off x="0" y="0"/>
                      <a:ext cx="4952394" cy="2322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08" w:rsidRPr="00010508" w:rsidRDefault="00BA7159" w:rsidP="00BA7159">
      <w:pPr>
        <w:pStyle w:val="af2"/>
      </w:pPr>
      <w:bookmarkStart w:id="104" w:name="_Ref35854142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52</w:t>
      </w:r>
      <w:r>
        <w:fldChar w:fldCharType="end"/>
      </w:r>
      <w:bookmarkEnd w:id="104"/>
      <w:r>
        <w:rPr>
          <w:rFonts w:hint="eastAsia"/>
        </w:rPr>
        <w:t>维保期查看详情</w:t>
      </w:r>
    </w:p>
    <w:p w:rsidR="00010508" w:rsidRDefault="00010508" w:rsidP="00010508">
      <w:pPr>
        <w:pStyle w:val="3"/>
      </w:pPr>
      <w:bookmarkStart w:id="105" w:name="_Toc377049984"/>
      <w:r>
        <w:rPr>
          <w:rFonts w:hint="eastAsia"/>
        </w:rPr>
        <w:t>报废设备查询</w:t>
      </w:r>
      <w:bookmarkEnd w:id="105"/>
    </w:p>
    <w:p w:rsid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_Ref358541435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53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 w:rsidR="00727BDA">
        <w:rPr>
          <w:rFonts w:hint="eastAsia"/>
        </w:rPr>
        <w:t>选择</w:t>
      </w:r>
      <w:r w:rsidRPr="00ED5F1C">
        <w:rPr>
          <w:rFonts w:hint="eastAsia"/>
        </w:rPr>
        <w:t>“</w:t>
      </w:r>
      <w:r w:rsidR="00727BDA">
        <w:rPr>
          <w:rFonts w:hint="eastAsia"/>
        </w:rPr>
        <w:t>设备类型</w:t>
      </w:r>
      <w:r w:rsidRPr="00ED5F1C">
        <w:rPr>
          <w:rFonts w:hint="eastAsia"/>
        </w:rPr>
        <w:t>”或者“</w:t>
      </w:r>
      <w:r w:rsidR="00727BDA">
        <w:rPr>
          <w:rFonts w:hint="eastAsia"/>
        </w:rPr>
        <w:t>所属会议室</w:t>
      </w:r>
      <w:r w:rsidRPr="00ED5F1C">
        <w:rPr>
          <w:rFonts w:hint="eastAsia"/>
        </w:rPr>
        <w:t>”</w:t>
      </w:r>
      <w:r w:rsidR="00727BDA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727BDA" w:rsidRDefault="00727BDA" w:rsidP="00FD1564">
      <w:pPr>
        <w:pStyle w:val="af1"/>
      </w:pPr>
      <w:r>
        <w:rPr>
          <w:rFonts w:hint="eastAsia"/>
        </w:rPr>
        <w:t>该页面的查询栏下的右下方有 “导出”链接，点“导出”即可导出查询结果的相应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727BDA" w:rsidRPr="00D62069" w:rsidRDefault="00727BDA" w:rsidP="00FD1564">
      <w:pPr>
        <w:pStyle w:val="af1"/>
      </w:pPr>
      <w:r>
        <w:rPr>
          <w:rFonts w:hint="eastAsia"/>
        </w:rPr>
        <w:t>列表中的每条数据后面的操作栏中，都有“查看”选项。点击“查看”，即可查看该报废设备的详细信息。如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_Ref358541442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54</w:t>
      </w:r>
      <w:r w:rsidR="00D155B6">
        <w:fldChar w:fldCharType="end"/>
      </w:r>
      <w:r>
        <w:rPr>
          <w:rFonts w:hint="eastAsia"/>
        </w:rPr>
        <w:t>所示。</w:t>
      </w:r>
    </w:p>
    <w:p w:rsidR="00AD5BBA" w:rsidRDefault="0041207A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D8BBE0B" wp14:editId="05068145">
            <wp:extent cx="5149369" cy="2216467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6818" t="20699" b="3405"/>
                    <a:stretch/>
                  </pic:blipFill>
                  <pic:spPr bwMode="auto">
                    <a:xfrm>
                      <a:off x="0" y="0"/>
                      <a:ext cx="5156263" cy="2219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106" w:name="_Ref35854143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53</w:t>
      </w:r>
      <w:r>
        <w:fldChar w:fldCharType="end"/>
      </w:r>
      <w:bookmarkEnd w:id="106"/>
      <w:r>
        <w:rPr>
          <w:rFonts w:hint="eastAsia"/>
        </w:rPr>
        <w:t>报废设备查询</w:t>
      </w:r>
    </w:p>
    <w:p w:rsidR="00727BDA" w:rsidRDefault="00727BDA" w:rsidP="00727BDA">
      <w:pPr>
        <w:pStyle w:val="af2"/>
        <w:keepNext/>
      </w:pPr>
      <w:r>
        <w:rPr>
          <w:noProof/>
        </w:rPr>
        <w:drawing>
          <wp:inline distT="0" distB="0" distL="0" distR="0" wp14:anchorId="6599DC4D" wp14:editId="5AA56491">
            <wp:extent cx="5098704" cy="2333191"/>
            <wp:effectExtent l="0" t="0" r="698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17001" t="20147" b="2930"/>
                    <a:stretch/>
                  </pic:blipFill>
                  <pic:spPr bwMode="auto">
                    <a:xfrm>
                      <a:off x="0" y="0"/>
                      <a:ext cx="5098618" cy="233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0508" w:rsidRPr="00010508" w:rsidRDefault="00727BDA" w:rsidP="00727BDA">
      <w:pPr>
        <w:pStyle w:val="af2"/>
      </w:pPr>
      <w:bookmarkStart w:id="107" w:name="_Ref35854144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54</w:t>
      </w:r>
      <w:r>
        <w:fldChar w:fldCharType="end"/>
      </w:r>
      <w:bookmarkEnd w:id="107"/>
      <w:r>
        <w:rPr>
          <w:rFonts w:hint="eastAsia"/>
        </w:rPr>
        <w:t>报废设备查看详情</w:t>
      </w:r>
    </w:p>
    <w:p w:rsidR="00FB00AE" w:rsidRDefault="00FB00AE" w:rsidP="00FB00AE">
      <w:pPr>
        <w:pStyle w:val="2"/>
      </w:pPr>
      <w:bookmarkStart w:id="108" w:name="_Toc377049985"/>
      <w:r>
        <w:rPr>
          <w:rFonts w:hint="eastAsia"/>
        </w:rPr>
        <w:t>资料管理</w:t>
      </w:r>
      <w:bookmarkEnd w:id="108"/>
    </w:p>
    <w:p w:rsidR="00010508" w:rsidRDefault="00010508" w:rsidP="00010508">
      <w:pPr>
        <w:pStyle w:val="3"/>
      </w:pPr>
      <w:bookmarkStart w:id="109" w:name="_Toc377049986"/>
      <w:r>
        <w:rPr>
          <w:rFonts w:hint="eastAsia"/>
        </w:rPr>
        <w:t>规章制度</w:t>
      </w:r>
      <w:bookmarkEnd w:id="109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_Ref358541462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56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727BDA">
        <w:rPr>
          <w:rFonts w:hint="eastAsia"/>
        </w:rPr>
        <w:t>文件名称</w:t>
      </w:r>
      <w:r w:rsidRPr="00ED5F1C">
        <w:rPr>
          <w:rFonts w:hint="eastAsia"/>
        </w:rPr>
        <w:t>”或者</w:t>
      </w:r>
      <w:r w:rsidR="00727BDA">
        <w:rPr>
          <w:rFonts w:hint="eastAsia"/>
        </w:rPr>
        <w:t>选择</w:t>
      </w:r>
      <w:r w:rsidRPr="00ED5F1C">
        <w:rPr>
          <w:rFonts w:hint="eastAsia"/>
        </w:rPr>
        <w:t>“用户</w:t>
      </w:r>
      <w:r>
        <w:rPr>
          <w:rFonts w:hint="eastAsia"/>
        </w:rPr>
        <w:t>名</w:t>
      </w:r>
      <w:r w:rsidRPr="00ED5F1C">
        <w:rPr>
          <w:rFonts w:hint="eastAsia"/>
        </w:rPr>
        <w:t>”</w:t>
      </w:r>
      <w:r w:rsidR="00A910C8">
        <w:rPr>
          <w:rFonts w:hint="eastAsia"/>
        </w:rPr>
        <w:t>、“颁发单位”、“发布人”，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AD5BBA" w:rsidRDefault="00A910C8" w:rsidP="00AD5BBA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160FEC6A" wp14:editId="7BED5AE6">
            <wp:extent cx="5142275" cy="2352675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16848" t="19484" b="3302"/>
                    <a:stretch/>
                  </pic:blipFill>
                  <pic:spPr bwMode="auto">
                    <a:xfrm>
                      <a:off x="0" y="0"/>
                      <a:ext cx="51422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Default="00AD5BBA" w:rsidP="00AD5BBA">
      <w:pPr>
        <w:pStyle w:val="af2"/>
      </w:pPr>
      <w:bookmarkStart w:id="110" w:name="_Ref35854146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56</w:t>
      </w:r>
      <w:r>
        <w:fldChar w:fldCharType="end"/>
      </w:r>
      <w:bookmarkEnd w:id="110"/>
      <w:r>
        <w:rPr>
          <w:rFonts w:hint="eastAsia"/>
        </w:rPr>
        <w:t>规章制度</w:t>
      </w:r>
      <w:r w:rsidR="00A910C8">
        <w:rPr>
          <w:rFonts w:hint="eastAsia"/>
        </w:rPr>
        <w:t>-</w:t>
      </w:r>
      <w:r w:rsidR="00A910C8"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该页面的查询栏下的右下方有“增加”链接，点击“增加”，即可增加</w:t>
      </w:r>
      <w:r w:rsidR="00A910C8">
        <w:rPr>
          <w:rFonts w:hint="eastAsia"/>
        </w:rPr>
        <w:t>规章制度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_Ref358541470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57</w:t>
      </w:r>
      <w:r w:rsidR="00D155B6">
        <w:fldChar w:fldCharType="end"/>
      </w:r>
      <w:r>
        <w:rPr>
          <w:rFonts w:hint="eastAsia"/>
        </w:rPr>
        <w:t>所示。</w:t>
      </w:r>
    </w:p>
    <w:p w:rsidR="00D62069" w:rsidRPr="00D62069" w:rsidRDefault="00D62069" w:rsidP="00FD1564">
      <w:pPr>
        <w:pStyle w:val="af1"/>
      </w:pPr>
      <w:r>
        <w:rPr>
          <w:rFonts w:hint="eastAsia"/>
        </w:rPr>
        <w:t>列表中的每条数据后面的操作栏中，都有三个选项“</w:t>
      </w:r>
      <w:r w:rsidR="00A910C8">
        <w:rPr>
          <w:rFonts w:hint="eastAsia"/>
        </w:rPr>
        <w:t>下载</w:t>
      </w:r>
      <w:r>
        <w:rPr>
          <w:rFonts w:hint="eastAsia"/>
        </w:rPr>
        <w:t>”、“</w:t>
      </w:r>
      <w:r w:rsidR="00A910C8">
        <w:rPr>
          <w:rFonts w:hint="eastAsia"/>
        </w:rPr>
        <w:t>授权</w:t>
      </w:r>
      <w:r>
        <w:rPr>
          <w:rFonts w:hint="eastAsia"/>
        </w:rPr>
        <w:t>”、“</w:t>
      </w:r>
      <w:r w:rsidR="00A910C8">
        <w:rPr>
          <w:rFonts w:hint="eastAsia"/>
        </w:rPr>
        <w:t>删除</w:t>
      </w:r>
      <w:r>
        <w:rPr>
          <w:rFonts w:hint="eastAsia"/>
        </w:rPr>
        <w:t>”。点击“</w:t>
      </w:r>
      <w:r w:rsidR="00A910C8">
        <w:rPr>
          <w:rFonts w:hint="eastAsia"/>
        </w:rPr>
        <w:t>下载</w:t>
      </w:r>
      <w:r>
        <w:rPr>
          <w:rFonts w:hint="eastAsia"/>
        </w:rPr>
        <w:t>”将弹出验证框，点击</w:t>
      </w:r>
      <w:r w:rsidR="00A910C8">
        <w:rPr>
          <w:rFonts w:hint="eastAsia"/>
        </w:rPr>
        <w:t>“打开”则直接打开文件，点击“保存”则将文件保存到本地</w:t>
      </w:r>
      <w:r>
        <w:rPr>
          <w:rFonts w:hint="eastAsia"/>
        </w:rPr>
        <w:t>；</w:t>
      </w:r>
      <w:r w:rsidR="00A910C8">
        <w:rPr>
          <w:rFonts w:hint="eastAsia"/>
        </w:rPr>
        <w:t>点击“删除”将弹出验证框，点击确定，该规章制度将被删除</w:t>
      </w:r>
      <w:r w:rsidR="00544FC7">
        <w:rPr>
          <w:rFonts w:hint="eastAsia"/>
        </w:rPr>
        <w:t>；</w:t>
      </w:r>
      <w:r>
        <w:rPr>
          <w:rFonts w:hint="eastAsia"/>
        </w:rPr>
        <w:t>点</w:t>
      </w:r>
      <w:r w:rsidR="00A910C8">
        <w:rPr>
          <w:rFonts w:hint="eastAsia"/>
        </w:rPr>
        <w:t>击</w:t>
      </w:r>
      <w:r>
        <w:rPr>
          <w:rFonts w:hint="eastAsia"/>
        </w:rPr>
        <w:t>“</w:t>
      </w:r>
      <w:r w:rsidR="00A910C8">
        <w:rPr>
          <w:rFonts w:hint="eastAsia"/>
        </w:rPr>
        <w:t>授权</w:t>
      </w:r>
      <w:r>
        <w:rPr>
          <w:rFonts w:hint="eastAsia"/>
        </w:rPr>
        <w:t>”，即可</w:t>
      </w:r>
      <w:r w:rsidR="00A910C8">
        <w:rPr>
          <w:rFonts w:hint="eastAsia"/>
        </w:rPr>
        <w:t>选择用户并授予下载该规章制度的权限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_Ref358541477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58</w:t>
      </w:r>
      <w:r w:rsidR="00D155B6">
        <w:fldChar w:fldCharType="end"/>
      </w:r>
      <w:r>
        <w:rPr>
          <w:rFonts w:hint="eastAsia"/>
        </w:rPr>
        <w:t>所示。</w:t>
      </w:r>
    </w:p>
    <w:p w:rsidR="00EA44C1" w:rsidRDefault="00EA44C1" w:rsidP="00EA44C1">
      <w:pPr>
        <w:pStyle w:val="af2"/>
        <w:keepNext/>
      </w:pPr>
      <w:r>
        <w:rPr>
          <w:noProof/>
        </w:rPr>
        <w:drawing>
          <wp:inline distT="0" distB="0" distL="0" distR="0" wp14:anchorId="5BC512D4" wp14:editId="327030CC">
            <wp:extent cx="5201739" cy="2379881"/>
            <wp:effectExtent l="0" t="0" r="0" b="1905"/>
            <wp:docPr id="2" name="图片 2" descr="C:\Users\Liu Jiamin\AppData\Roaming\Tencent\Users\376907709\QQ\WinTemp\RichOle\9%I~{ZMC{UV6LFR[A}77~)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 Jiamin\AppData\Roaming\Tencent\Users\376907709\QQ\WinTemp\RichOle\9%I~{ZMC{UV6LFR[A}77~)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8" t="19808" b="3164"/>
                    <a:stretch/>
                  </pic:blipFill>
                  <pic:spPr bwMode="auto">
                    <a:xfrm>
                      <a:off x="0" y="0"/>
                      <a:ext cx="5204626" cy="238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4C1" w:rsidRPr="00EA44C1" w:rsidRDefault="00EA44C1" w:rsidP="00EA44C1">
      <w:pPr>
        <w:pStyle w:val="af2"/>
      </w:pPr>
      <w:bookmarkStart w:id="111" w:name="_Ref35854147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57</w:t>
      </w:r>
      <w:r>
        <w:fldChar w:fldCharType="end"/>
      </w:r>
      <w:bookmarkEnd w:id="111"/>
      <w:r>
        <w:rPr>
          <w:rFonts w:hint="eastAsia"/>
        </w:rPr>
        <w:t>新增规章制度</w:t>
      </w:r>
    </w:p>
    <w:p w:rsidR="00A910C8" w:rsidRDefault="00A910C8" w:rsidP="00A910C8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150CDD86" wp14:editId="299B283C">
            <wp:extent cx="5078095" cy="2359292"/>
            <wp:effectExtent l="0" t="0" r="8255" b="317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16848" t="19484" r="1268" b="3302"/>
                    <a:stretch/>
                  </pic:blipFill>
                  <pic:spPr bwMode="auto">
                    <a:xfrm>
                      <a:off x="0" y="0"/>
                      <a:ext cx="5087295" cy="2363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Pr="007A7B87" w:rsidRDefault="00A910C8" w:rsidP="00A910C8">
      <w:pPr>
        <w:pStyle w:val="af2"/>
      </w:pPr>
      <w:bookmarkStart w:id="112" w:name="_Ref3585414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58</w:t>
      </w:r>
      <w:r>
        <w:fldChar w:fldCharType="end"/>
      </w:r>
      <w:bookmarkEnd w:id="112"/>
      <w:r>
        <w:rPr>
          <w:rFonts w:hint="eastAsia"/>
        </w:rPr>
        <w:t>规章制度</w:t>
      </w:r>
      <w:r>
        <w:rPr>
          <w:rFonts w:hint="eastAsia"/>
        </w:rPr>
        <w:t>-</w:t>
      </w:r>
      <w:r>
        <w:rPr>
          <w:rFonts w:hint="eastAsia"/>
        </w:rPr>
        <w:t>下载授权</w:t>
      </w:r>
    </w:p>
    <w:p w:rsidR="00010508" w:rsidRDefault="00010508" w:rsidP="00010508">
      <w:pPr>
        <w:pStyle w:val="3"/>
      </w:pPr>
      <w:bookmarkStart w:id="113" w:name="_Toc377049987"/>
      <w:r>
        <w:rPr>
          <w:rFonts w:hint="eastAsia"/>
        </w:rPr>
        <w:t>会议资料管理</w:t>
      </w:r>
      <w:bookmarkEnd w:id="113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_Ref358541484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59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9948E7">
        <w:rPr>
          <w:rFonts w:hint="eastAsia"/>
        </w:rPr>
        <w:t>会议名称</w:t>
      </w:r>
      <w:r w:rsidRPr="00ED5F1C">
        <w:rPr>
          <w:rFonts w:hint="eastAsia"/>
        </w:rPr>
        <w:t>”或者</w:t>
      </w:r>
      <w:r w:rsidR="009948E7">
        <w:rPr>
          <w:rFonts w:hint="eastAsia"/>
        </w:rPr>
        <w:t>选择</w:t>
      </w:r>
      <w:r w:rsidRPr="00ED5F1C">
        <w:rPr>
          <w:rFonts w:hint="eastAsia"/>
        </w:rPr>
        <w:t>“</w:t>
      </w:r>
      <w:r w:rsidR="009948E7">
        <w:rPr>
          <w:rFonts w:hint="eastAsia"/>
        </w:rPr>
        <w:t>会议状态”、“起止时间”，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AD5BBA" w:rsidRDefault="0041207A" w:rsidP="00AD5BBA">
      <w:pPr>
        <w:pStyle w:val="af2"/>
        <w:keepNext/>
      </w:pPr>
      <w:r>
        <w:rPr>
          <w:noProof/>
        </w:rPr>
        <w:drawing>
          <wp:inline distT="0" distB="0" distL="0" distR="0" wp14:anchorId="4063555F" wp14:editId="3DCEF39B">
            <wp:extent cx="5299526" cy="2264657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16636" t="20780" b="3409"/>
                    <a:stretch/>
                  </pic:blipFill>
                  <pic:spPr bwMode="auto">
                    <a:xfrm>
                      <a:off x="0" y="0"/>
                      <a:ext cx="5305371" cy="226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07A" w:rsidRPr="0041207A" w:rsidRDefault="00AD5BBA" w:rsidP="00AD5BBA">
      <w:pPr>
        <w:pStyle w:val="af2"/>
      </w:pPr>
      <w:bookmarkStart w:id="114" w:name="_Ref35854148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59</w:t>
      </w:r>
      <w:r>
        <w:fldChar w:fldCharType="end"/>
      </w:r>
      <w:bookmarkEnd w:id="114"/>
      <w:r>
        <w:rPr>
          <w:rFonts w:hint="eastAsia"/>
        </w:rPr>
        <w:t>会议资料管理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7A7B87" w:rsidRDefault="00D62069" w:rsidP="00FD1564">
      <w:pPr>
        <w:pStyle w:val="af1"/>
      </w:pPr>
      <w:r>
        <w:rPr>
          <w:rFonts w:hint="eastAsia"/>
        </w:rPr>
        <w:t>列表中的每条数据后面的操作栏中，都有</w:t>
      </w:r>
      <w:r w:rsidR="009948E7">
        <w:rPr>
          <w:rFonts w:hint="eastAsia"/>
        </w:rPr>
        <w:t>两个</w:t>
      </w:r>
      <w:r>
        <w:rPr>
          <w:rFonts w:hint="eastAsia"/>
        </w:rPr>
        <w:t>选项“</w:t>
      </w:r>
      <w:r w:rsidR="009948E7">
        <w:rPr>
          <w:rFonts w:hint="eastAsia"/>
        </w:rPr>
        <w:t>查看</w:t>
      </w:r>
      <w:r>
        <w:rPr>
          <w:rFonts w:hint="eastAsia"/>
        </w:rPr>
        <w:t>”、“</w:t>
      </w:r>
      <w:r w:rsidR="009948E7">
        <w:rPr>
          <w:rFonts w:hint="eastAsia"/>
        </w:rPr>
        <w:t>上传</w:t>
      </w:r>
      <w:r>
        <w:rPr>
          <w:rFonts w:hint="eastAsia"/>
        </w:rPr>
        <w:t>”。点</w:t>
      </w:r>
      <w:r w:rsidR="00CB3B2E">
        <w:rPr>
          <w:rFonts w:hint="eastAsia"/>
        </w:rPr>
        <w:t>击</w:t>
      </w:r>
      <w:r>
        <w:rPr>
          <w:rFonts w:hint="eastAsia"/>
        </w:rPr>
        <w:t>“查看”，即可查看</w:t>
      </w:r>
      <w:r w:rsidR="009948E7">
        <w:rPr>
          <w:rFonts w:hint="eastAsia"/>
        </w:rPr>
        <w:t>该会议的</w:t>
      </w:r>
      <w:r w:rsidR="00CB3B2E">
        <w:rPr>
          <w:rFonts w:hint="eastAsia"/>
        </w:rPr>
        <w:t>详细信息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_Ref358541491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60</w:t>
      </w:r>
      <w:r w:rsidR="00D155B6">
        <w:fldChar w:fldCharType="end"/>
      </w:r>
      <w:r>
        <w:rPr>
          <w:rFonts w:hint="eastAsia"/>
        </w:rPr>
        <w:t>所示。</w:t>
      </w:r>
    </w:p>
    <w:p w:rsidR="00CB3B2E" w:rsidRDefault="00CB3B2E" w:rsidP="00CB3B2E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7644FD5" wp14:editId="6E578601">
            <wp:extent cx="4983245" cy="2321115"/>
            <wp:effectExtent l="0" t="0" r="8255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16820" t="19781" r="1250" b="2930"/>
                    <a:stretch/>
                  </pic:blipFill>
                  <pic:spPr bwMode="auto">
                    <a:xfrm>
                      <a:off x="0" y="0"/>
                      <a:ext cx="4990764" cy="232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48E7" w:rsidRDefault="00CB3B2E" w:rsidP="00CB3B2E">
      <w:pPr>
        <w:pStyle w:val="af2"/>
      </w:pPr>
      <w:bookmarkStart w:id="115" w:name="_Ref35854149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60</w:t>
      </w:r>
      <w:r>
        <w:fldChar w:fldCharType="end"/>
      </w:r>
      <w:bookmarkEnd w:id="115"/>
      <w:r>
        <w:rPr>
          <w:rFonts w:hint="eastAsia"/>
        </w:rPr>
        <w:t>查看会议详细信息</w:t>
      </w:r>
    </w:p>
    <w:p w:rsidR="00CB3B2E" w:rsidRPr="00CB3B2E" w:rsidRDefault="00CB3B2E" w:rsidP="00FD1564">
      <w:pPr>
        <w:pStyle w:val="af1"/>
      </w:pPr>
      <w:r>
        <w:rPr>
          <w:rFonts w:hint="eastAsia"/>
        </w:rPr>
        <w:t>点</w:t>
      </w:r>
      <w:r w:rsidR="00FD1564">
        <w:rPr>
          <w:rFonts w:hint="eastAsia"/>
        </w:rPr>
        <w:t>击</w:t>
      </w:r>
      <w:r>
        <w:rPr>
          <w:rFonts w:hint="eastAsia"/>
        </w:rPr>
        <w:t>“</w:t>
      </w:r>
      <w:r w:rsidR="00FD1564">
        <w:rPr>
          <w:rFonts w:hint="eastAsia"/>
        </w:rPr>
        <w:t>上传</w:t>
      </w:r>
      <w:r>
        <w:rPr>
          <w:rFonts w:hint="eastAsia"/>
        </w:rPr>
        <w:t>”，即</w:t>
      </w:r>
      <w:proofErr w:type="gramStart"/>
      <w:r>
        <w:rPr>
          <w:rFonts w:hint="eastAsia"/>
        </w:rPr>
        <w:t>可</w:t>
      </w:r>
      <w:r w:rsidR="00FD1564">
        <w:rPr>
          <w:rFonts w:hint="eastAsia"/>
        </w:rPr>
        <w:t>上传该会议</w:t>
      </w:r>
      <w:proofErr w:type="gramEnd"/>
      <w:r w:rsidR="00FD1564">
        <w:rPr>
          <w:rFonts w:hint="eastAsia"/>
        </w:rPr>
        <w:t>的会议资料，如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_Ref358541497 \h</w:instrText>
      </w:r>
      <w:r w:rsidR="00D155B6">
        <w:instrText xml:space="preserve"> </w:instrText>
      </w:r>
      <w:r w:rsidR="00A46CEA">
        <w:instrText xml:space="preserve"> \* MERGEFORMAT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t>61</w:t>
      </w:r>
      <w:r w:rsidR="00D155B6">
        <w:fldChar w:fldCharType="end"/>
      </w:r>
      <w:r w:rsidR="00FD1564">
        <w:rPr>
          <w:rFonts w:hint="eastAsia"/>
        </w:rPr>
        <w:t>所示。</w:t>
      </w:r>
    </w:p>
    <w:p w:rsidR="00AD5BBA" w:rsidRDefault="00596891" w:rsidP="00AD5BBA">
      <w:pPr>
        <w:pStyle w:val="af2"/>
        <w:keepNext/>
      </w:pPr>
      <w:r>
        <w:rPr>
          <w:noProof/>
        </w:rPr>
        <w:drawing>
          <wp:inline distT="0" distB="0" distL="0" distR="0" wp14:anchorId="2EBCB639" wp14:editId="18A764E1">
            <wp:extent cx="5057195" cy="2170517"/>
            <wp:effectExtent l="0" t="0" r="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16998" t="20796" b="3337"/>
                    <a:stretch/>
                  </pic:blipFill>
                  <pic:spPr bwMode="auto">
                    <a:xfrm>
                      <a:off x="0" y="0"/>
                      <a:ext cx="5060187" cy="2171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AD5BBA" w:rsidP="00AD5BBA">
      <w:pPr>
        <w:pStyle w:val="af2"/>
      </w:pPr>
      <w:bookmarkStart w:id="116" w:name="_Ref35854149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61</w:t>
      </w:r>
      <w:r>
        <w:fldChar w:fldCharType="end"/>
      </w:r>
      <w:bookmarkEnd w:id="116"/>
      <w:r>
        <w:rPr>
          <w:rFonts w:hint="eastAsia"/>
        </w:rPr>
        <w:t>上</w:t>
      </w:r>
      <w:proofErr w:type="gramStart"/>
      <w:r>
        <w:rPr>
          <w:rFonts w:hint="eastAsia"/>
        </w:rPr>
        <w:t>传会议</w:t>
      </w:r>
      <w:proofErr w:type="gramEnd"/>
      <w:r>
        <w:rPr>
          <w:rFonts w:hint="eastAsia"/>
        </w:rPr>
        <w:t>资料</w:t>
      </w:r>
    </w:p>
    <w:p w:rsidR="00E41FCC" w:rsidRDefault="00FD1564" w:rsidP="00FD1564">
      <w:pPr>
        <w:pStyle w:val="af1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后，该条会议操作</w:t>
      </w:r>
      <w:proofErr w:type="gramStart"/>
      <w:r>
        <w:rPr>
          <w:rFonts w:hint="eastAsia"/>
        </w:rPr>
        <w:t>栏出现</w:t>
      </w:r>
      <w:proofErr w:type="gramEnd"/>
      <w:r>
        <w:rPr>
          <w:rFonts w:hint="eastAsia"/>
        </w:rPr>
        <w:t>“批量授权”选项，如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_Ref358541504 \h</w:instrText>
      </w:r>
      <w:r w:rsidR="00D155B6">
        <w:instrText xml:space="preserve"> </w:instrText>
      </w:r>
      <w:r w:rsidR="00A46CEA">
        <w:instrText xml:space="preserve"> \* MERGEFORMAT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t>62</w:t>
      </w:r>
      <w:r w:rsidR="00D155B6">
        <w:fldChar w:fldCharType="end"/>
      </w:r>
      <w:r>
        <w:rPr>
          <w:rFonts w:hint="eastAsia"/>
        </w:rPr>
        <w:t>所示。</w:t>
      </w:r>
    </w:p>
    <w:p w:rsidR="00AF42AB" w:rsidRDefault="00FD1564" w:rsidP="00AF42AB">
      <w:pPr>
        <w:pStyle w:val="af2"/>
        <w:keepNext/>
      </w:pPr>
      <w:r>
        <w:rPr>
          <w:noProof/>
        </w:rPr>
        <w:drawing>
          <wp:inline distT="0" distB="0" distL="0" distR="0" wp14:anchorId="68D5B9BE" wp14:editId="6A439C17">
            <wp:extent cx="5010150" cy="2338809"/>
            <wp:effectExtent l="0" t="0" r="0" b="444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16848" t="19485" r="1268" b="2934"/>
                    <a:stretch/>
                  </pic:blipFill>
                  <pic:spPr bwMode="auto">
                    <a:xfrm>
                      <a:off x="0" y="0"/>
                      <a:ext cx="5019226" cy="234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AF42AB" w:rsidP="00AF42AB">
      <w:pPr>
        <w:pStyle w:val="af2"/>
      </w:pPr>
      <w:bookmarkStart w:id="117" w:name="_Ref35854150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62</w:t>
      </w:r>
      <w:r>
        <w:fldChar w:fldCharType="end"/>
      </w:r>
      <w:bookmarkEnd w:id="117"/>
      <w:r>
        <w:rPr>
          <w:rFonts w:hint="eastAsia"/>
        </w:rPr>
        <w:t>批量授权</w:t>
      </w:r>
      <w:r w:rsidR="00CB4A03">
        <w:rPr>
          <w:rFonts w:hint="eastAsia"/>
        </w:rPr>
        <w:t>-</w:t>
      </w:r>
      <w:r w:rsidR="00CB4A03">
        <w:rPr>
          <w:rFonts w:hint="eastAsia"/>
        </w:rPr>
        <w:t>查询列表</w:t>
      </w:r>
    </w:p>
    <w:p w:rsidR="00811875" w:rsidRPr="00FD1564" w:rsidRDefault="00FD1564" w:rsidP="00FD1564">
      <w:pPr>
        <w:pStyle w:val="af1"/>
      </w:pPr>
      <w:r>
        <w:rPr>
          <w:rFonts w:hint="eastAsia"/>
        </w:rPr>
        <w:lastRenderedPageBreak/>
        <w:t>点击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_Ref358541504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62</w:t>
      </w:r>
      <w:r w:rsidR="00D155B6">
        <w:fldChar w:fldCharType="end"/>
      </w:r>
      <w:r>
        <w:rPr>
          <w:rFonts w:hint="eastAsia"/>
        </w:rPr>
        <w:t>中的“批量授权”，可批量选择该会议的会议资料授予某些用户下载的权限，如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_Ref358541521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63</w:t>
      </w:r>
      <w:r w:rsidR="00D155B6">
        <w:fldChar w:fldCharType="end"/>
      </w:r>
      <w:r>
        <w:rPr>
          <w:rFonts w:hint="eastAsia"/>
        </w:rPr>
        <w:t>所示。</w:t>
      </w:r>
    </w:p>
    <w:p w:rsidR="00AF42AB" w:rsidRDefault="00596891" w:rsidP="00AF42AB">
      <w:pPr>
        <w:pStyle w:val="af2"/>
        <w:keepNext/>
      </w:pPr>
      <w:r>
        <w:rPr>
          <w:noProof/>
        </w:rPr>
        <w:drawing>
          <wp:inline distT="0" distB="0" distL="0" distR="0" wp14:anchorId="3EC8180A" wp14:editId="1D4F10E0">
            <wp:extent cx="5260219" cy="2265384"/>
            <wp:effectExtent l="0" t="0" r="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16825" t="20385" b="3462"/>
                    <a:stretch/>
                  </pic:blipFill>
                  <pic:spPr bwMode="auto">
                    <a:xfrm>
                      <a:off x="0" y="0"/>
                      <a:ext cx="5266292" cy="226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AF42AB" w:rsidP="00AF42AB">
      <w:pPr>
        <w:pStyle w:val="af2"/>
      </w:pPr>
      <w:bookmarkStart w:id="118" w:name="_Ref35854152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63</w:t>
      </w:r>
      <w:r>
        <w:fldChar w:fldCharType="end"/>
      </w:r>
      <w:bookmarkEnd w:id="118"/>
      <w:r>
        <w:rPr>
          <w:rFonts w:hint="eastAsia"/>
        </w:rPr>
        <w:t>批量授权</w:t>
      </w:r>
    </w:p>
    <w:p w:rsidR="00010508" w:rsidRDefault="00010508" w:rsidP="00010508">
      <w:pPr>
        <w:pStyle w:val="3"/>
      </w:pPr>
      <w:bookmarkStart w:id="119" w:name="_Toc377049988"/>
      <w:r>
        <w:rPr>
          <w:rFonts w:hint="eastAsia"/>
        </w:rPr>
        <w:t>会议资料下载</w:t>
      </w:r>
      <w:bookmarkEnd w:id="119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_Ref358541534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64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FD1564">
        <w:rPr>
          <w:rFonts w:hint="eastAsia"/>
        </w:rPr>
        <w:t>会议名称</w:t>
      </w:r>
      <w:r w:rsidRPr="00ED5F1C">
        <w:rPr>
          <w:rFonts w:hint="eastAsia"/>
        </w:rPr>
        <w:t>”或者</w:t>
      </w:r>
      <w:r w:rsidR="00FD1564">
        <w:rPr>
          <w:rFonts w:hint="eastAsia"/>
        </w:rPr>
        <w:t>选择</w:t>
      </w:r>
      <w:r w:rsidRPr="00ED5F1C">
        <w:rPr>
          <w:rFonts w:hint="eastAsia"/>
        </w:rPr>
        <w:t>“</w:t>
      </w:r>
      <w:r w:rsidR="00FD1564">
        <w:rPr>
          <w:rFonts w:hint="eastAsia"/>
        </w:rPr>
        <w:t>发布人</w:t>
      </w:r>
      <w:r w:rsidRPr="00ED5F1C">
        <w:rPr>
          <w:rFonts w:hint="eastAsia"/>
        </w:rPr>
        <w:t>”</w:t>
      </w:r>
      <w:r w:rsidR="00FD1564">
        <w:rPr>
          <w:rFonts w:hint="eastAsia"/>
        </w:rPr>
        <w:t>、“会议开始时间”、“文件上传时间”，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AF42AB" w:rsidRDefault="00596891" w:rsidP="00AF42AB">
      <w:pPr>
        <w:pStyle w:val="af2"/>
        <w:keepNext/>
      </w:pPr>
      <w:r>
        <w:rPr>
          <w:noProof/>
        </w:rPr>
        <w:drawing>
          <wp:inline distT="0" distB="0" distL="0" distR="0" wp14:anchorId="7D4721A9" wp14:editId="2CE34AC1">
            <wp:extent cx="5228342" cy="225565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6850" t="20769" b="3077"/>
                    <a:stretch/>
                  </pic:blipFill>
                  <pic:spPr bwMode="auto">
                    <a:xfrm>
                      <a:off x="0" y="0"/>
                      <a:ext cx="5242706" cy="226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Pr="00596891" w:rsidRDefault="00AF42AB" w:rsidP="00AF42AB">
      <w:pPr>
        <w:pStyle w:val="af2"/>
      </w:pPr>
      <w:bookmarkStart w:id="120" w:name="_Ref35854153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64</w:t>
      </w:r>
      <w:r>
        <w:fldChar w:fldCharType="end"/>
      </w:r>
      <w:bookmarkEnd w:id="120"/>
      <w:r>
        <w:rPr>
          <w:rFonts w:hint="eastAsia"/>
        </w:rPr>
        <w:t>会议资料下载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7A7B87" w:rsidRDefault="00D62069" w:rsidP="00E76A71">
      <w:pPr>
        <w:pStyle w:val="af1"/>
      </w:pPr>
      <w:r>
        <w:rPr>
          <w:rFonts w:hint="eastAsia"/>
        </w:rPr>
        <w:t>列表中的每条数据后面的操作栏中，都有三个选项“删除”、“</w:t>
      </w:r>
      <w:r w:rsidR="00E76A71">
        <w:rPr>
          <w:rFonts w:hint="eastAsia"/>
        </w:rPr>
        <w:t>下载</w:t>
      </w:r>
      <w:r>
        <w:rPr>
          <w:rFonts w:hint="eastAsia"/>
        </w:rPr>
        <w:t>”、“</w:t>
      </w:r>
      <w:r w:rsidR="00E76A71">
        <w:rPr>
          <w:rFonts w:hint="eastAsia"/>
        </w:rPr>
        <w:t>授权</w:t>
      </w:r>
      <w:r>
        <w:rPr>
          <w:rFonts w:hint="eastAsia"/>
        </w:rPr>
        <w:t>”。点击“删除”将弹出验证框，点击确定，该</w:t>
      </w:r>
      <w:r w:rsidR="00E76A71">
        <w:rPr>
          <w:rFonts w:hint="eastAsia"/>
        </w:rPr>
        <w:t>文件</w:t>
      </w:r>
      <w:r>
        <w:rPr>
          <w:rFonts w:hint="eastAsia"/>
        </w:rPr>
        <w:t>将被删除；</w:t>
      </w:r>
      <w:r w:rsidR="00E76A71">
        <w:rPr>
          <w:rFonts w:hint="eastAsia"/>
        </w:rPr>
        <w:t>点击“下载”将弹出验证框，点击“打开”则直接打开文件，点击“保存”则将文件保存到本地，如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_Ref358541544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65</w:t>
      </w:r>
      <w:r w:rsidR="00D155B6">
        <w:fldChar w:fldCharType="end"/>
      </w:r>
      <w:r w:rsidR="00E76A71">
        <w:rPr>
          <w:rFonts w:hint="eastAsia"/>
        </w:rPr>
        <w:t>所示；</w:t>
      </w:r>
      <w:r>
        <w:rPr>
          <w:rFonts w:hint="eastAsia"/>
        </w:rPr>
        <w:t>点</w:t>
      </w:r>
      <w:r w:rsidR="00E76A71">
        <w:rPr>
          <w:rFonts w:hint="eastAsia"/>
        </w:rPr>
        <w:t>击</w:t>
      </w:r>
      <w:r>
        <w:rPr>
          <w:rFonts w:hint="eastAsia"/>
        </w:rPr>
        <w:t>“</w:t>
      </w:r>
      <w:r w:rsidR="00E76A71">
        <w:rPr>
          <w:rFonts w:hint="eastAsia"/>
        </w:rPr>
        <w:t>授权</w:t>
      </w:r>
      <w:r>
        <w:rPr>
          <w:rFonts w:hint="eastAsia"/>
        </w:rPr>
        <w:t>”，</w:t>
      </w:r>
      <w:r w:rsidR="00E76A71">
        <w:rPr>
          <w:rFonts w:hint="eastAsia"/>
        </w:rPr>
        <w:t>将该会议资料授予某些用户下载的权限，如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_Ref358541556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66</w:t>
      </w:r>
      <w:r w:rsidR="00D155B6">
        <w:fldChar w:fldCharType="end"/>
      </w:r>
      <w:r w:rsidR="00E76A71">
        <w:rPr>
          <w:rFonts w:hint="eastAsia"/>
        </w:rPr>
        <w:t>所示。</w:t>
      </w:r>
    </w:p>
    <w:p w:rsidR="00AF42AB" w:rsidRDefault="00596891" w:rsidP="00AF42AB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26B7996B" wp14:editId="6C856666">
            <wp:extent cx="5123769" cy="2438400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7029" t="19557"/>
                    <a:stretch/>
                  </pic:blipFill>
                  <pic:spPr bwMode="auto">
                    <a:xfrm>
                      <a:off x="0" y="0"/>
                      <a:ext cx="5159056" cy="245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AF42AB" w:rsidP="00AF42AB">
      <w:pPr>
        <w:pStyle w:val="af2"/>
      </w:pPr>
      <w:bookmarkStart w:id="121" w:name="_Ref35854154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65</w:t>
      </w:r>
      <w:r>
        <w:fldChar w:fldCharType="end"/>
      </w:r>
      <w:bookmarkEnd w:id="121"/>
      <w:r>
        <w:rPr>
          <w:rFonts w:hint="eastAsia"/>
        </w:rPr>
        <w:t>会议资料下载</w:t>
      </w:r>
    </w:p>
    <w:p w:rsidR="00AF42AB" w:rsidRDefault="00596891" w:rsidP="00AF42AB">
      <w:pPr>
        <w:pStyle w:val="af2"/>
        <w:keepNext/>
      </w:pPr>
      <w:r>
        <w:rPr>
          <w:noProof/>
        </w:rPr>
        <w:drawing>
          <wp:inline distT="0" distB="0" distL="0" distR="0" wp14:anchorId="54B650AA" wp14:editId="71415C1A">
            <wp:extent cx="5106711" cy="22193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17006" t="20769" r="1404" b="3845"/>
                    <a:stretch/>
                  </pic:blipFill>
                  <pic:spPr bwMode="auto">
                    <a:xfrm>
                      <a:off x="0" y="0"/>
                      <a:ext cx="5108968" cy="222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AF42AB" w:rsidP="00AF42AB">
      <w:pPr>
        <w:pStyle w:val="af2"/>
      </w:pPr>
      <w:bookmarkStart w:id="122" w:name="_Ref35854155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66</w:t>
      </w:r>
      <w:r>
        <w:fldChar w:fldCharType="end"/>
      </w:r>
      <w:bookmarkEnd w:id="122"/>
      <w:r>
        <w:rPr>
          <w:rFonts w:hint="eastAsia"/>
        </w:rPr>
        <w:t>下载授权</w:t>
      </w:r>
    </w:p>
    <w:p w:rsidR="00ED5957" w:rsidRDefault="00ED5957" w:rsidP="00ED5957">
      <w:pPr>
        <w:pStyle w:val="3"/>
      </w:pPr>
      <w:bookmarkStart w:id="123" w:name="_Toc376944623"/>
      <w:bookmarkStart w:id="124" w:name="_Toc377049989"/>
      <w:r>
        <w:rPr>
          <w:rFonts w:hint="eastAsia"/>
        </w:rPr>
        <w:t>会议室资料管理</w:t>
      </w:r>
      <w:bookmarkEnd w:id="123"/>
      <w:bookmarkEnd w:id="124"/>
    </w:p>
    <w:p w:rsidR="00ED5957" w:rsidRPr="00D62069" w:rsidRDefault="00ED5957" w:rsidP="00ED59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会议名称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会议室类型”，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</w:t>
      </w:r>
      <w:r w:rsidRPr="00ED5F1C">
        <w:rPr>
          <w:rFonts w:hint="eastAsia"/>
        </w:rPr>
        <w:t>，显示在列表中。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7377432F" wp14:editId="41595816">
            <wp:extent cx="5267325" cy="1998413"/>
            <wp:effectExtent l="0" t="0" r="0" b="190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Pr="0041207A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会议室资料管理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ED5957" w:rsidRDefault="00ED5957" w:rsidP="00ED5957">
      <w:pPr>
        <w:pStyle w:val="af1"/>
      </w:pPr>
      <w:r>
        <w:rPr>
          <w:rFonts w:hint="eastAsia"/>
        </w:rPr>
        <w:lastRenderedPageBreak/>
        <w:t>列表中的每条数据后面的操作栏中，都有两个选项“查看”、“上传”。点击“查看”，即可查看该会议的详细信息，如下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_Ref358541491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1"/>
        <w:jc w:val="center"/>
      </w:pPr>
      <w:r>
        <w:rPr>
          <w:noProof/>
        </w:rPr>
        <w:drawing>
          <wp:inline distT="0" distB="0" distL="0" distR="0" wp14:anchorId="1B952121" wp14:editId="4324C05C">
            <wp:extent cx="2964831" cy="1579184"/>
            <wp:effectExtent l="0" t="0" r="6985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6837" cy="15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 </w:t>
      </w:r>
      <w:r>
        <w:rPr>
          <w:rFonts w:hint="eastAsia"/>
        </w:rPr>
        <w:t>查看会议室详细信息</w:t>
      </w:r>
    </w:p>
    <w:p w:rsidR="00ED5957" w:rsidRPr="00CB3B2E" w:rsidRDefault="00ED5957" w:rsidP="00ED5957">
      <w:pPr>
        <w:pStyle w:val="af1"/>
      </w:pPr>
      <w:r>
        <w:rPr>
          <w:rFonts w:hint="eastAsia"/>
        </w:rPr>
        <w:t>点击“上传”，即</w:t>
      </w:r>
      <w:proofErr w:type="gramStart"/>
      <w:r>
        <w:rPr>
          <w:rFonts w:hint="eastAsia"/>
        </w:rPr>
        <w:t>可上传该会议室</w:t>
      </w:r>
      <w:proofErr w:type="gramEnd"/>
      <w:r>
        <w:rPr>
          <w:rFonts w:hint="eastAsia"/>
        </w:rPr>
        <w:t>资料，如下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_Ref358541497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73F46D4C" wp14:editId="031201B0">
            <wp:extent cx="3188393" cy="1192696"/>
            <wp:effectExtent l="0" t="0" r="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549" cy="11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上传会议室资料</w:t>
      </w:r>
    </w:p>
    <w:p w:rsidR="00ED5957" w:rsidRDefault="00ED5957" w:rsidP="00ED5957">
      <w:pPr>
        <w:pStyle w:val="af1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后，该条会议室操作</w:t>
      </w:r>
      <w:proofErr w:type="gramStart"/>
      <w:r>
        <w:rPr>
          <w:rFonts w:hint="eastAsia"/>
        </w:rPr>
        <w:t>栏出现</w:t>
      </w:r>
      <w:proofErr w:type="gramEnd"/>
      <w:r>
        <w:rPr>
          <w:rFonts w:hint="eastAsia"/>
        </w:rPr>
        <w:t>“下载”选项，如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_Ref358541504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图下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64D760D4" wp14:editId="35AA7F15">
            <wp:extent cx="5267325" cy="1325976"/>
            <wp:effectExtent l="0" t="0" r="0" b="762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下载列表</w:t>
      </w:r>
    </w:p>
    <w:p w:rsidR="00ED5957" w:rsidRPr="00FD1564" w:rsidRDefault="00ED5957" w:rsidP="00ED5957">
      <w:pPr>
        <w:pStyle w:val="af1"/>
      </w:pPr>
      <w:r>
        <w:rPr>
          <w:rFonts w:hint="eastAsia"/>
        </w:rPr>
        <w:t>点击上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_Ref358541504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中的“下载”，可下载该会议室资料，如下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_Ref358541521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68DA1FD8" wp14:editId="13048BCC">
            <wp:extent cx="2679589" cy="1748113"/>
            <wp:effectExtent l="0" t="0" r="6985" b="508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81461" cy="17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下载</w:t>
      </w:r>
    </w:p>
    <w:p w:rsidR="00ED5957" w:rsidRDefault="00ED5957" w:rsidP="00ED5957">
      <w:pPr>
        <w:pStyle w:val="3"/>
      </w:pPr>
      <w:bookmarkStart w:id="125" w:name="_Toc376944624"/>
      <w:bookmarkStart w:id="126" w:name="_Toc377049990"/>
      <w:r>
        <w:rPr>
          <w:rFonts w:hint="eastAsia"/>
        </w:rPr>
        <w:t>会议室资料下载</w:t>
      </w:r>
      <w:bookmarkEnd w:id="125"/>
      <w:bookmarkEnd w:id="126"/>
    </w:p>
    <w:p w:rsidR="00ED5957" w:rsidRPr="00D62069" w:rsidRDefault="00ED5957" w:rsidP="00ED59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会议名称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文件上传时间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</w:t>
      </w:r>
      <w:r>
        <w:rPr>
          <w:rFonts w:hint="eastAsia"/>
        </w:rPr>
        <w:t>结果</w:t>
      </w:r>
      <w:r w:rsidRPr="00ED5F1C">
        <w:rPr>
          <w:rFonts w:hint="eastAsia"/>
        </w:rPr>
        <w:t>，显示在列表中。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3073BAEC" wp14:editId="62D6B0D8">
            <wp:extent cx="5267325" cy="1208924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Pr="00596891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会议室资料下载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ED5957" w:rsidRDefault="00ED5957" w:rsidP="00ED5957">
      <w:pPr>
        <w:pStyle w:val="af1"/>
      </w:pPr>
      <w:r>
        <w:rPr>
          <w:rFonts w:hint="eastAsia"/>
        </w:rPr>
        <w:t>列表中的每条数据后面的操作栏中，都有三个选项“删除”、“下载”、“查看”。点击“删除”将弹出验证框，点击确定，该文件将被删除；点击“查看”将弹出查看窗口，查看会议室资料信息，如下图示；点击“下载”将弹出验证框，点击“打开”则直接打开文件，点击“保存”则将文件保存到本地，如下图示；</w:t>
      </w:r>
      <w:r>
        <w:t xml:space="preserve"> </w:t>
      </w:r>
    </w:p>
    <w:p w:rsidR="00ED5957" w:rsidRDefault="00ED5957" w:rsidP="00ED5957">
      <w:pPr>
        <w:jc w:val="center"/>
      </w:pPr>
      <w:r>
        <w:rPr>
          <w:noProof/>
        </w:rPr>
        <w:drawing>
          <wp:inline distT="0" distB="0" distL="0" distR="0" wp14:anchorId="614B48C0" wp14:editId="2032D860">
            <wp:extent cx="4665354" cy="1641513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71615" cy="16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会议室资料</w:t>
      </w:r>
      <w:r>
        <w:rPr>
          <w:rFonts w:hint="eastAsia"/>
        </w:rPr>
        <w:t>-</w:t>
      </w:r>
      <w:r>
        <w:rPr>
          <w:rFonts w:hint="eastAsia"/>
        </w:rPr>
        <w:t>查看</w:t>
      </w:r>
    </w:p>
    <w:p w:rsidR="00ED5957" w:rsidRDefault="00ED5957" w:rsidP="00ED5957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9A3A08F" wp14:editId="755364F0">
            <wp:extent cx="2480807" cy="156998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0494" cy="15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会议室资料</w:t>
      </w:r>
      <w:r>
        <w:rPr>
          <w:rFonts w:hint="eastAsia"/>
        </w:rPr>
        <w:t>-</w:t>
      </w:r>
      <w:r>
        <w:rPr>
          <w:rFonts w:hint="eastAsia"/>
        </w:rPr>
        <w:t>下载</w:t>
      </w:r>
    </w:p>
    <w:p w:rsidR="00ED5957" w:rsidRDefault="00ED5957" w:rsidP="00ED5957">
      <w:pPr>
        <w:pStyle w:val="af2"/>
        <w:keepNext/>
      </w:pPr>
    </w:p>
    <w:p w:rsidR="00ED5957" w:rsidRDefault="00ED5957" w:rsidP="00ED5957">
      <w:pPr>
        <w:pStyle w:val="3"/>
      </w:pPr>
      <w:bookmarkStart w:id="127" w:name="_Toc376944625"/>
      <w:bookmarkStart w:id="128" w:name="_Toc377049991"/>
      <w:r>
        <w:rPr>
          <w:rFonts w:hint="eastAsia"/>
        </w:rPr>
        <w:t>设备资料管理</w:t>
      </w:r>
      <w:bookmarkEnd w:id="127"/>
      <w:bookmarkEnd w:id="128"/>
    </w:p>
    <w:p w:rsidR="00ED5957" w:rsidRPr="00D62069" w:rsidRDefault="00ED5957" w:rsidP="00ED59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_Ref358541484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设备类型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所属会议室”，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</w:t>
      </w:r>
      <w:r w:rsidRPr="00ED5F1C">
        <w:rPr>
          <w:rFonts w:hint="eastAsia"/>
        </w:rPr>
        <w:t>，显示在列表中。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1B5446F9" wp14:editId="0B3374A2">
            <wp:extent cx="5267325" cy="2104491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Pr="0041207A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ED5957" w:rsidRDefault="00ED5957" w:rsidP="00ED5957">
      <w:pPr>
        <w:pStyle w:val="af1"/>
      </w:pPr>
      <w:r>
        <w:rPr>
          <w:rFonts w:hint="eastAsia"/>
        </w:rPr>
        <w:t>列表中的每条数据后面的操作栏中，都有两个选项“查看”、“上传”。点击“查看”，即可查看该设备的详细信息，如下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_Ref358541491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00E2AD7" wp14:editId="4A8E5897">
            <wp:extent cx="3792772" cy="2623773"/>
            <wp:effectExtent l="0" t="0" r="0" b="571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95339" cy="26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t>设备资料管理</w:t>
      </w:r>
      <w:r>
        <w:rPr>
          <w:rFonts w:hint="eastAsia"/>
        </w:rPr>
        <w:t>-</w:t>
      </w:r>
      <w:r>
        <w:rPr>
          <w:rFonts w:hint="eastAsia"/>
        </w:rPr>
        <w:t>查看</w:t>
      </w:r>
    </w:p>
    <w:p w:rsidR="00ED5957" w:rsidRPr="00CB3B2E" w:rsidRDefault="00ED5957" w:rsidP="00ED5957">
      <w:pPr>
        <w:pStyle w:val="af1"/>
      </w:pPr>
      <w:r>
        <w:rPr>
          <w:rFonts w:hint="eastAsia"/>
        </w:rPr>
        <w:t>点击“上传”，即可上</w:t>
      </w:r>
      <w:proofErr w:type="gramStart"/>
      <w:r>
        <w:rPr>
          <w:rFonts w:hint="eastAsia"/>
        </w:rPr>
        <w:t>传设备</w:t>
      </w:r>
      <w:proofErr w:type="gramEnd"/>
      <w:r>
        <w:rPr>
          <w:rFonts w:hint="eastAsia"/>
        </w:rPr>
        <w:t>资料，如下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_Ref358541497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51E97491" wp14:editId="0429C51B">
            <wp:extent cx="4007457" cy="147264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4619" cy="14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设备资料</w:t>
      </w:r>
      <w:r>
        <w:rPr>
          <w:rFonts w:hint="eastAsia"/>
        </w:rPr>
        <w:t>-</w:t>
      </w:r>
      <w:r>
        <w:rPr>
          <w:rFonts w:hint="eastAsia"/>
        </w:rPr>
        <w:t>上传</w:t>
      </w:r>
    </w:p>
    <w:p w:rsidR="00ED5957" w:rsidRDefault="00ED5957" w:rsidP="00ED5957">
      <w:pPr>
        <w:pStyle w:val="af1"/>
      </w:pP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后，该条操作</w:t>
      </w:r>
      <w:proofErr w:type="gramStart"/>
      <w:r>
        <w:rPr>
          <w:rFonts w:hint="eastAsia"/>
        </w:rPr>
        <w:t>栏出现</w:t>
      </w:r>
      <w:proofErr w:type="gramEnd"/>
      <w:r>
        <w:rPr>
          <w:rFonts w:hint="eastAsia"/>
        </w:rPr>
        <w:t>“下载”选项，如下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_Ref358541504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517B5BE6" wp14:editId="04815E26">
            <wp:extent cx="5267325" cy="1217459"/>
            <wp:effectExtent l="0" t="0" r="0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设备资料</w:t>
      </w:r>
      <w:r>
        <w:rPr>
          <w:rFonts w:hint="eastAsia"/>
        </w:rPr>
        <w:t>-</w:t>
      </w:r>
      <w:r>
        <w:rPr>
          <w:rFonts w:hint="eastAsia"/>
        </w:rPr>
        <w:t>下载列表</w:t>
      </w:r>
    </w:p>
    <w:p w:rsidR="00ED5957" w:rsidRPr="00FD1564" w:rsidRDefault="00ED5957" w:rsidP="00ED5957">
      <w:pPr>
        <w:pStyle w:val="af1"/>
      </w:pPr>
      <w:r>
        <w:rPr>
          <w:rFonts w:hint="eastAsia"/>
        </w:rPr>
        <w:t>点击上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_Ref358541504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中的“下载”，可下载该设备资料，如下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_Ref358541521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所示。</w:t>
      </w:r>
    </w:p>
    <w:p w:rsidR="00ED5957" w:rsidRDefault="00ED5957" w:rsidP="00ED5957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205983E" wp14:editId="5BAE6474">
            <wp:extent cx="2313829" cy="143847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14460" cy="143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设备资料</w:t>
      </w:r>
      <w:r>
        <w:rPr>
          <w:rFonts w:hint="eastAsia"/>
        </w:rPr>
        <w:t>-</w:t>
      </w:r>
      <w:r>
        <w:rPr>
          <w:rFonts w:hint="eastAsia"/>
        </w:rPr>
        <w:t>文件下载</w:t>
      </w:r>
    </w:p>
    <w:p w:rsidR="00ED5957" w:rsidRDefault="00ED5957" w:rsidP="00ED5957">
      <w:pPr>
        <w:pStyle w:val="3"/>
      </w:pPr>
      <w:bookmarkStart w:id="129" w:name="_Toc376944626"/>
      <w:bookmarkStart w:id="130" w:name="_Toc377049992"/>
      <w:r>
        <w:rPr>
          <w:rFonts w:hint="eastAsia"/>
        </w:rPr>
        <w:t>设备资料下载</w:t>
      </w:r>
      <w:bookmarkEnd w:id="129"/>
      <w:bookmarkEnd w:id="130"/>
    </w:p>
    <w:p w:rsidR="00ED5957" w:rsidRPr="00D62069" w:rsidRDefault="00ED5957" w:rsidP="00ED59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设备类型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文件上传时间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</w:t>
      </w:r>
      <w:r w:rsidRPr="00ED5F1C">
        <w:rPr>
          <w:rFonts w:hint="eastAsia"/>
        </w:rPr>
        <w:t>，显示在列表中。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4C509F90" wp14:editId="4C0646F5">
            <wp:extent cx="5267325" cy="1304029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Pr="00596891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设备资料下载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ED5957" w:rsidRDefault="00ED5957" w:rsidP="00ED5957">
      <w:pPr>
        <w:pStyle w:val="af1"/>
      </w:pPr>
      <w:r>
        <w:rPr>
          <w:rFonts w:hint="eastAsia"/>
        </w:rPr>
        <w:t>列表中的每条数据后面的操作栏中，都有三个选项“删除”、“下载”、“查看”。点击“删除”将弹出验证框，点击确定，该文件将被删除；点击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查看</w:t>
      </w:r>
      <w:r>
        <w:br/>
      </w:r>
      <w:r>
        <w:rPr>
          <w:rFonts w:hint="eastAsia"/>
        </w:rPr>
        <w:t>则查看该设备资料信息，点击“下载”将弹出验证框，点击“打开”则直接打开文件，点击“保存”则将文件保存到本地，如下图所示；</w:t>
      </w:r>
      <w:r>
        <w:t xml:space="preserve"> </w:t>
      </w:r>
    </w:p>
    <w:p w:rsidR="00ED5957" w:rsidRDefault="00ED5957" w:rsidP="00ED5957">
      <w:pPr>
        <w:pStyle w:val="af2"/>
        <w:keepNext/>
      </w:pPr>
      <w:r>
        <w:rPr>
          <w:noProof/>
        </w:rPr>
        <w:drawing>
          <wp:inline distT="0" distB="0" distL="0" distR="0" wp14:anchorId="27DCF135" wp14:editId="621E4DAD">
            <wp:extent cx="2313829" cy="1438477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14460" cy="143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Default="00ED5957" w:rsidP="00ED5957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设备资料下载</w:t>
      </w:r>
    </w:p>
    <w:p w:rsidR="00ED5957" w:rsidRDefault="00ED5957" w:rsidP="00ED5957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F96D45E" wp14:editId="185DF0EB">
            <wp:extent cx="4043191" cy="1670624"/>
            <wp:effectExtent l="0" t="0" r="0" b="635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4160" cy="167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957" w:rsidRPr="003F210A" w:rsidRDefault="00ED5957" w:rsidP="00ED5957">
      <w:pPr>
        <w:jc w:val="center"/>
      </w:pPr>
      <w:r>
        <w:rPr>
          <w:rFonts w:hint="eastAsia"/>
        </w:rPr>
        <w:t>图  设备资料查看</w:t>
      </w:r>
    </w:p>
    <w:p w:rsidR="00ED5957" w:rsidRDefault="00ED5957" w:rsidP="00ED5957">
      <w:pPr>
        <w:pStyle w:val="af2"/>
      </w:pPr>
    </w:p>
    <w:p w:rsidR="00E45094" w:rsidRDefault="00E45094" w:rsidP="00E45094">
      <w:pPr>
        <w:pStyle w:val="2"/>
      </w:pPr>
      <w:bookmarkStart w:id="131" w:name="_Toc377049993"/>
      <w:r>
        <w:rPr>
          <w:rFonts w:hint="eastAsia"/>
        </w:rPr>
        <w:t>统计分析</w:t>
      </w:r>
      <w:bookmarkEnd w:id="131"/>
    </w:p>
    <w:p w:rsidR="00010508" w:rsidRDefault="00852D25" w:rsidP="00852D25">
      <w:pPr>
        <w:pStyle w:val="3"/>
      </w:pPr>
      <w:bookmarkStart w:id="132" w:name="_Toc377049994"/>
      <w:r>
        <w:rPr>
          <w:rFonts w:hint="eastAsia"/>
        </w:rPr>
        <w:t>告警信息</w:t>
      </w:r>
      <w:bookmarkEnd w:id="132"/>
    </w:p>
    <w:p w:rsidR="007A7B87" w:rsidRDefault="00D62069" w:rsidP="00FB666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_Ref358541581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69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 w:rsidR="00FB666B">
        <w:rPr>
          <w:rFonts w:hint="eastAsia"/>
        </w:rPr>
        <w:t>选择</w:t>
      </w:r>
      <w:r w:rsidRPr="00ED5F1C">
        <w:rPr>
          <w:rFonts w:hint="eastAsia"/>
        </w:rPr>
        <w:t>“</w:t>
      </w:r>
      <w:r w:rsidR="00FB666B">
        <w:rPr>
          <w:rFonts w:hint="eastAsia"/>
        </w:rPr>
        <w:t>警告类型</w:t>
      </w:r>
      <w:r w:rsidRPr="00ED5F1C">
        <w:rPr>
          <w:rFonts w:hint="eastAsia"/>
        </w:rPr>
        <w:t>”或者“</w:t>
      </w:r>
      <w:r w:rsidR="00FB666B">
        <w:rPr>
          <w:rFonts w:hint="eastAsia"/>
        </w:rPr>
        <w:t>起止时间</w:t>
      </w:r>
      <w:r w:rsidRPr="00ED5F1C">
        <w:rPr>
          <w:rFonts w:hint="eastAsia"/>
        </w:rPr>
        <w:t>”</w:t>
      </w:r>
      <w:r w:rsidR="00FB666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B15457" w:rsidRDefault="00B15457" w:rsidP="00FB666B">
      <w:pPr>
        <w:pStyle w:val="af1"/>
      </w:pPr>
      <w:r>
        <w:rPr>
          <w:rFonts w:hint="eastAsia"/>
        </w:rPr>
        <w:t>该页面的查询栏下的右下方有 “导出”链接，点“导出”即可导出查询结果的相应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B15457" w:rsidRDefault="00B15457" w:rsidP="00B15457">
      <w:pPr>
        <w:pStyle w:val="af1"/>
      </w:pPr>
      <w:r>
        <w:rPr>
          <w:rFonts w:hint="eastAsia"/>
        </w:rPr>
        <w:t>列表中的每条数据后面的操作栏中，都有“查看”选项，点击“查看”，即可查看该条告警的详细信息。</w:t>
      </w:r>
    </w:p>
    <w:p w:rsidR="00AF42AB" w:rsidRDefault="00596891" w:rsidP="00AF42AB">
      <w:pPr>
        <w:pStyle w:val="af2"/>
        <w:keepNext/>
      </w:pPr>
      <w:r>
        <w:rPr>
          <w:noProof/>
        </w:rPr>
        <w:drawing>
          <wp:inline distT="0" distB="0" distL="0" distR="0" wp14:anchorId="66F027E2" wp14:editId="2636F201">
            <wp:extent cx="5073695" cy="232129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16848" t="19557" b="2939"/>
                    <a:stretch/>
                  </pic:blipFill>
                  <pic:spPr bwMode="auto">
                    <a:xfrm>
                      <a:off x="0" y="0"/>
                      <a:ext cx="5093186" cy="233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DC6" w:rsidRPr="007A7B87" w:rsidRDefault="00AF42AB" w:rsidP="00AF42AB">
      <w:pPr>
        <w:pStyle w:val="af2"/>
      </w:pPr>
      <w:bookmarkStart w:id="133" w:name="_Ref3585415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69</w:t>
      </w:r>
      <w:r>
        <w:fldChar w:fldCharType="end"/>
      </w:r>
      <w:bookmarkEnd w:id="133"/>
      <w:r>
        <w:rPr>
          <w:rFonts w:hint="eastAsia"/>
        </w:rPr>
        <w:t>告警信息列表</w:t>
      </w:r>
    </w:p>
    <w:p w:rsidR="00852D25" w:rsidRDefault="00852D25" w:rsidP="00852D25">
      <w:pPr>
        <w:pStyle w:val="3"/>
      </w:pPr>
      <w:bookmarkStart w:id="134" w:name="_Toc377049995"/>
      <w:r>
        <w:rPr>
          <w:rFonts w:hint="eastAsia"/>
        </w:rPr>
        <w:t>历史点名</w:t>
      </w:r>
      <w:bookmarkEnd w:id="134"/>
    </w:p>
    <w:p w:rsidR="00D62069" w:rsidRDefault="00D62069" w:rsidP="00FB666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_Ref358541591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70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FB666B">
        <w:rPr>
          <w:rFonts w:hint="eastAsia"/>
        </w:rPr>
        <w:t>起止时间</w:t>
      </w:r>
      <w:r w:rsidRPr="00ED5F1C">
        <w:rPr>
          <w:rFonts w:hint="eastAsia"/>
        </w:rPr>
        <w:t>”</w:t>
      </w:r>
      <w:r w:rsidR="00FB666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B15457" w:rsidRPr="00D62069" w:rsidRDefault="00B15457" w:rsidP="00FB666B">
      <w:pPr>
        <w:pStyle w:val="af1"/>
      </w:pPr>
      <w:r>
        <w:rPr>
          <w:rFonts w:hint="eastAsia"/>
        </w:rPr>
        <w:t>该页面的查询栏下的右下方有 “导出”链接，点“导出”即可导出查询结</w:t>
      </w:r>
      <w:r>
        <w:rPr>
          <w:rFonts w:hint="eastAsia"/>
        </w:rPr>
        <w:lastRenderedPageBreak/>
        <w:t>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AF42AB" w:rsidRDefault="00596891" w:rsidP="00AF42AB">
      <w:pPr>
        <w:pStyle w:val="af2"/>
        <w:keepNext/>
      </w:pPr>
      <w:r>
        <w:rPr>
          <w:noProof/>
        </w:rPr>
        <w:drawing>
          <wp:inline distT="0" distB="0" distL="0" distR="0" wp14:anchorId="24EECF3B" wp14:editId="7890CD1E">
            <wp:extent cx="5029200" cy="23477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16848" t="19484" r="1268" b="2880"/>
                    <a:stretch/>
                  </pic:blipFill>
                  <pic:spPr bwMode="auto">
                    <a:xfrm>
                      <a:off x="0" y="0"/>
                      <a:ext cx="5036849" cy="235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Pr="00596891" w:rsidRDefault="00AF42AB" w:rsidP="00AF42AB">
      <w:pPr>
        <w:pStyle w:val="af2"/>
      </w:pPr>
      <w:bookmarkStart w:id="135" w:name="_Ref35854159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70</w:t>
      </w:r>
      <w:r>
        <w:fldChar w:fldCharType="end"/>
      </w:r>
      <w:bookmarkEnd w:id="135"/>
      <w:r>
        <w:rPr>
          <w:rFonts w:hint="eastAsia"/>
        </w:rPr>
        <w:t>历史点名</w:t>
      </w:r>
    </w:p>
    <w:p w:rsidR="00852D25" w:rsidRDefault="00852D25" w:rsidP="00852D25">
      <w:pPr>
        <w:pStyle w:val="3"/>
      </w:pPr>
      <w:bookmarkStart w:id="136" w:name="_Toc377049996"/>
      <w:r>
        <w:rPr>
          <w:rFonts w:hint="eastAsia"/>
        </w:rPr>
        <w:t>设备维护统计</w:t>
      </w:r>
      <w:bookmarkEnd w:id="136"/>
    </w:p>
    <w:p w:rsidR="00D62069" w:rsidRPr="00D62069" w:rsidRDefault="00D62069" w:rsidP="00FB666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_Ref358541599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71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 w:rsidR="00FB666B">
        <w:rPr>
          <w:rFonts w:hint="eastAsia"/>
        </w:rPr>
        <w:t>选择</w:t>
      </w:r>
      <w:r w:rsidRPr="00ED5F1C">
        <w:rPr>
          <w:rFonts w:hint="eastAsia"/>
        </w:rPr>
        <w:t>“</w:t>
      </w:r>
      <w:r w:rsidR="00FB666B">
        <w:rPr>
          <w:rFonts w:hint="eastAsia"/>
        </w:rPr>
        <w:t>起止时间</w:t>
      </w:r>
      <w:r w:rsidRPr="00ED5F1C">
        <w:rPr>
          <w:rFonts w:hint="eastAsia"/>
        </w:rPr>
        <w:t>”或者“</w:t>
      </w:r>
      <w:r w:rsidR="00FB666B">
        <w:rPr>
          <w:rFonts w:hint="eastAsia"/>
        </w:rPr>
        <w:t>会议室</w:t>
      </w:r>
      <w:r w:rsidRPr="00ED5F1C">
        <w:rPr>
          <w:rFonts w:hint="eastAsia"/>
        </w:rPr>
        <w:t>”</w:t>
      </w:r>
      <w:r w:rsidR="00FB666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</w:t>
      </w:r>
      <w:r w:rsidR="00FB666B">
        <w:rPr>
          <w:rFonts w:hint="eastAsia"/>
        </w:rPr>
        <w:t>图表</w:t>
      </w:r>
      <w:r w:rsidRPr="00ED5F1C">
        <w:rPr>
          <w:rFonts w:hint="eastAsia"/>
        </w:rPr>
        <w:t>中。</w:t>
      </w:r>
      <w:r w:rsidR="00FB666B">
        <w:rPr>
          <w:rFonts w:hint="eastAsia"/>
        </w:rPr>
        <w:t>统计结果包括维修次数统计、维修费用统计。</w:t>
      </w:r>
    </w:p>
    <w:p w:rsidR="00AF42AB" w:rsidRDefault="001F6307" w:rsidP="00AF42AB">
      <w:pPr>
        <w:pStyle w:val="af2"/>
        <w:keepNext/>
      </w:pPr>
      <w:r>
        <w:rPr>
          <w:noProof/>
        </w:rPr>
        <w:drawing>
          <wp:inline distT="0" distB="0" distL="0" distR="0" wp14:anchorId="6619EB10" wp14:editId="0B5BA5B3">
            <wp:extent cx="5131332" cy="2341590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l="17029" t="20147" b="3295"/>
                    <a:stretch/>
                  </pic:blipFill>
                  <pic:spPr bwMode="auto">
                    <a:xfrm>
                      <a:off x="0" y="0"/>
                      <a:ext cx="5144181" cy="234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Pr="00596891" w:rsidRDefault="00AF42AB" w:rsidP="00AF42AB">
      <w:pPr>
        <w:pStyle w:val="af2"/>
      </w:pPr>
      <w:bookmarkStart w:id="137" w:name="_Ref35854159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71</w:t>
      </w:r>
      <w:r>
        <w:fldChar w:fldCharType="end"/>
      </w:r>
      <w:bookmarkEnd w:id="137"/>
      <w:r>
        <w:rPr>
          <w:rFonts w:hint="eastAsia"/>
        </w:rPr>
        <w:t>设备维护统计</w:t>
      </w:r>
    </w:p>
    <w:p w:rsidR="004E3289" w:rsidRDefault="004E3289" w:rsidP="004E3289">
      <w:pPr>
        <w:pStyle w:val="3"/>
      </w:pPr>
      <w:bookmarkStart w:id="138" w:name="_Toc376944631"/>
      <w:bookmarkStart w:id="139" w:name="_Toc377049997"/>
      <w:r>
        <w:rPr>
          <w:rFonts w:hint="eastAsia"/>
        </w:rPr>
        <w:t>月统计</w:t>
      </w:r>
      <w:bookmarkEnd w:id="138"/>
      <w:bookmarkEnd w:id="139"/>
    </w:p>
    <w:p w:rsidR="004E3289" w:rsidRDefault="004E3289" w:rsidP="004E3289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年月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”按钮，即可得到相应的结果，显示在列表中；可在搜索框中输入信息对列表信息进行模糊搜索。统计结果以列表模式和图表模式展示。</w:t>
      </w:r>
    </w:p>
    <w:p w:rsidR="004E3289" w:rsidRDefault="004E3289" w:rsidP="004E3289">
      <w:r>
        <w:rPr>
          <w:noProof/>
        </w:rPr>
        <w:lastRenderedPageBreak/>
        <w:drawing>
          <wp:inline distT="0" distB="0" distL="0" distR="0" wp14:anchorId="7BBF0AE3" wp14:editId="6B11A4F2">
            <wp:extent cx="5267325" cy="2070351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3B" w:rsidRDefault="00F53D3B" w:rsidP="004E3289">
      <w:r>
        <w:rPr>
          <w:noProof/>
        </w:rPr>
        <w:drawing>
          <wp:inline distT="0" distB="0" distL="0" distR="0" wp14:anchorId="1EF1B9D9" wp14:editId="3A737CE5">
            <wp:extent cx="5267325" cy="245016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D3B" w:rsidRDefault="00F53D3B" w:rsidP="004E3289">
      <w:r>
        <w:rPr>
          <w:noProof/>
        </w:rPr>
        <w:drawing>
          <wp:inline distT="0" distB="0" distL="0" distR="0" wp14:anchorId="7B8B2678" wp14:editId="244FBC29">
            <wp:extent cx="5267325" cy="242699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89" w:rsidRDefault="004E3289" w:rsidP="004E3289">
      <w:pPr>
        <w:pStyle w:val="3"/>
      </w:pPr>
      <w:bookmarkStart w:id="140" w:name="_Toc376944632"/>
      <w:bookmarkStart w:id="141" w:name="_Toc377049998"/>
      <w:r>
        <w:rPr>
          <w:rFonts w:hint="eastAsia"/>
        </w:rPr>
        <w:t>部门统计</w:t>
      </w:r>
      <w:bookmarkEnd w:id="140"/>
      <w:bookmarkEnd w:id="141"/>
    </w:p>
    <w:p w:rsidR="004E3289" w:rsidRDefault="004E3289" w:rsidP="00F53D3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年”、“月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”按钮，即可得到相应的结果集，显示在列表中；</w:t>
      </w:r>
      <w:r w:rsidRPr="00332181">
        <w:rPr>
          <w:rFonts w:hint="eastAsia"/>
        </w:rPr>
        <w:t>可在搜索框中输入信息对列表信息进行模糊搜索</w:t>
      </w:r>
      <w:r>
        <w:rPr>
          <w:rFonts w:hint="eastAsia"/>
        </w:rPr>
        <w:t>。统计结果以列表模式和图表模式展示。</w:t>
      </w:r>
    </w:p>
    <w:p w:rsidR="004E3289" w:rsidRDefault="004E3289" w:rsidP="004E3289">
      <w:r>
        <w:rPr>
          <w:noProof/>
        </w:rPr>
        <w:lastRenderedPageBreak/>
        <w:drawing>
          <wp:inline distT="0" distB="0" distL="0" distR="0" wp14:anchorId="21F24065" wp14:editId="659D31D0">
            <wp:extent cx="5267325" cy="1192464"/>
            <wp:effectExtent l="0" t="0" r="0" b="825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r>
        <w:rPr>
          <w:noProof/>
        </w:rPr>
        <w:drawing>
          <wp:inline distT="0" distB="0" distL="0" distR="0" wp14:anchorId="3E471524" wp14:editId="2EEDE7B8">
            <wp:extent cx="5267325" cy="1976466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r>
        <w:rPr>
          <w:noProof/>
        </w:rPr>
        <w:drawing>
          <wp:inline distT="0" distB="0" distL="0" distR="0" wp14:anchorId="7BB3E795" wp14:editId="7EAB9A23">
            <wp:extent cx="5267325" cy="1957567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89" w:rsidRDefault="004E3289" w:rsidP="004E3289">
      <w:pPr>
        <w:pStyle w:val="3"/>
      </w:pPr>
      <w:bookmarkStart w:id="142" w:name="_Toc376944633"/>
      <w:bookmarkStart w:id="143" w:name="_Toc377049999"/>
      <w:r>
        <w:rPr>
          <w:rFonts w:hint="eastAsia"/>
        </w:rPr>
        <w:t>类型统计</w:t>
      </w:r>
      <w:bookmarkEnd w:id="142"/>
      <w:bookmarkEnd w:id="143"/>
    </w:p>
    <w:p w:rsidR="004E3289" w:rsidRDefault="004E3289" w:rsidP="004E3289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年”、“月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”按钮，即可得到相应的结果集，显示在列表中；</w:t>
      </w:r>
      <w:r w:rsidRPr="00332181">
        <w:rPr>
          <w:rFonts w:hint="eastAsia"/>
        </w:rPr>
        <w:t>可在搜索框中输入信息对列表信息进行模糊搜索</w:t>
      </w:r>
      <w:r>
        <w:rPr>
          <w:rFonts w:hint="eastAsia"/>
        </w:rPr>
        <w:t>。统计结果以列表模式和图表模式展示。</w:t>
      </w:r>
    </w:p>
    <w:p w:rsidR="004E3289" w:rsidRDefault="004E3289" w:rsidP="004E3289">
      <w:pPr>
        <w:pStyle w:val="a0"/>
        <w:ind w:firstLine="480"/>
      </w:pPr>
    </w:p>
    <w:p w:rsidR="004E3289" w:rsidRDefault="004E3289" w:rsidP="004E3289">
      <w:pPr>
        <w:pStyle w:val="a0"/>
        <w:ind w:firstLine="480"/>
      </w:pPr>
      <w:r>
        <w:rPr>
          <w:noProof/>
        </w:rPr>
        <w:drawing>
          <wp:inline distT="0" distB="0" distL="0" distR="0" wp14:anchorId="5A8CF192" wp14:editId="6C1C554A">
            <wp:extent cx="4847421" cy="1119283"/>
            <wp:effectExtent l="0" t="0" r="0" b="508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8584" cy="11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pPr>
        <w:pStyle w:val="a0"/>
        <w:ind w:firstLine="480"/>
      </w:pPr>
      <w:r>
        <w:rPr>
          <w:noProof/>
        </w:rPr>
        <w:lastRenderedPageBreak/>
        <w:drawing>
          <wp:inline distT="0" distB="0" distL="0" distR="0" wp14:anchorId="61F72C41" wp14:editId="0889AC76">
            <wp:extent cx="5267325" cy="1958786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pPr>
        <w:pStyle w:val="a0"/>
        <w:ind w:firstLine="480"/>
      </w:pPr>
      <w:r>
        <w:rPr>
          <w:noProof/>
        </w:rPr>
        <w:drawing>
          <wp:inline distT="0" distB="0" distL="0" distR="0" wp14:anchorId="1291AA03" wp14:editId="46760403">
            <wp:extent cx="5267325" cy="2042308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89" w:rsidRDefault="004E3289" w:rsidP="004E3289">
      <w:pPr>
        <w:pStyle w:val="3"/>
      </w:pPr>
      <w:bookmarkStart w:id="144" w:name="_Toc376944634"/>
      <w:bookmarkStart w:id="145" w:name="_Toc377050000"/>
      <w:r>
        <w:rPr>
          <w:rFonts w:hint="eastAsia"/>
        </w:rPr>
        <w:t>标签统计</w:t>
      </w:r>
      <w:bookmarkEnd w:id="144"/>
      <w:bookmarkEnd w:id="145"/>
    </w:p>
    <w:p w:rsidR="004E3289" w:rsidRDefault="004E3289" w:rsidP="004E3289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年”、“月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”按钮，即可得到相应的结果集，显示在列表中；</w:t>
      </w:r>
      <w:r w:rsidRPr="00332181">
        <w:rPr>
          <w:rFonts w:hint="eastAsia"/>
        </w:rPr>
        <w:t>可在搜索框中输入信息对列表信息进行模糊搜索</w:t>
      </w:r>
      <w:r>
        <w:rPr>
          <w:rFonts w:hint="eastAsia"/>
        </w:rPr>
        <w:t>。统计结果以列表模式和图表模式展示。</w:t>
      </w:r>
    </w:p>
    <w:p w:rsidR="004E3289" w:rsidRDefault="004E3289" w:rsidP="004E3289">
      <w:pPr>
        <w:pStyle w:val="a0"/>
        <w:tabs>
          <w:tab w:val="left" w:pos="1631"/>
        </w:tabs>
        <w:ind w:firstLine="480"/>
      </w:pPr>
    </w:p>
    <w:p w:rsidR="004E3289" w:rsidRDefault="004E3289" w:rsidP="004E3289">
      <w:pPr>
        <w:pStyle w:val="a0"/>
        <w:ind w:firstLine="480"/>
        <w:jc w:val="center"/>
      </w:pPr>
      <w:r>
        <w:rPr>
          <w:noProof/>
        </w:rPr>
        <w:drawing>
          <wp:inline distT="0" distB="0" distL="0" distR="0" wp14:anchorId="1600DD44" wp14:editId="3A35240A">
            <wp:extent cx="4968607" cy="1565916"/>
            <wp:effectExtent l="0" t="0" r="381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69799" cy="15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pPr>
        <w:pStyle w:val="a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408C5F2C" wp14:editId="5C742E30">
            <wp:extent cx="5267325" cy="1972199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pPr>
        <w:pStyle w:val="a0"/>
        <w:ind w:firstLine="480"/>
        <w:jc w:val="center"/>
      </w:pPr>
      <w:r>
        <w:rPr>
          <w:noProof/>
        </w:rPr>
        <w:drawing>
          <wp:inline distT="0" distB="0" distL="0" distR="0" wp14:anchorId="47DCB4D1" wp14:editId="6EF21F6C">
            <wp:extent cx="5267325" cy="20069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89" w:rsidRDefault="004E3289" w:rsidP="004E3289">
      <w:pPr>
        <w:pStyle w:val="3"/>
      </w:pPr>
      <w:bookmarkStart w:id="146" w:name="_Toc376944635"/>
      <w:bookmarkStart w:id="147" w:name="_Toc377050001"/>
      <w:r>
        <w:rPr>
          <w:rFonts w:hint="eastAsia"/>
        </w:rPr>
        <w:t>会议室统计</w:t>
      </w:r>
      <w:bookmarkEnd w:id="146"/>
      <w:bookmarkEnd w:id="147"/>
    </w:p>
    <w:p w:rsidR="004E3289" w:rsidRDefault="004E3289" w:rsidP="004E3289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年”、“月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”按钮，即可得到相应的结果集，显示在列表中；</w:t>
      </w:r>
      <w:r w:rsidRPr="00332181">
        <w:rPr>
          <w:rFonts w:hint="eastAsia"/>
        </w:rPr>
        <w:t>可在搜索框中输入信息对列表信息进行模糊搜索</w:t>
      </w:r>
      <w:r>
        <w:rPr>
          <w:rFonts w:hint="eastAsia"/>
        </w:rPr>
        <w:t>。统计结果以列表模式和图表模式展示。</w:t>
      </w:r>
    </w:p>
    <w:p w:rsidR="004E3289" w:rsidRDefault="004E3289" w:rsidP="004E3289">
      <w:r>
        <w:rPr>
          <w:noProof/>
        </w:rPr>
        <w:drawing>
          <wp:inline distT="0" distB="0" distL="0" distR="0" wp14:anchorId="23B45F2A" wp14:editId="59B38554">
            <wp:extent cx="5267325" cy="2088031"/>
            <wp:effectExtent l="0" t="0" r="0" b="762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Default="00224F28" w:rsidP="004E3289">
      <w:r>
        <w:rPr>
          <w:noProof/>
        </w:rPr>
        <w:lastRenderedPageBreak/>
        <w:drawing>
          <wp:inline distT="0" distB="0" distL="0" distR="0" wp14:anchorId="7B4BA205" wp14:editId="0A535875">
            <wp:extent cx="5267325" cy="193074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F28" w:rsidRPr="005629DD" w:rsidRDefault="00224F28" w:rsidP="004E3289">
      <w:r>
        <w:rPr>
          <w:noProof/>
        </w:rPr>
        <w:drawing>
          <wp:inline distT="0" distB="0" distL="0" distR="0" wp14:anchorId="32B9EFD6" wp14:editId="0D92C527">
            <wp:extent cx="5267325" cy="1978295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25" w:rsidRDefault="00852D25" w:rsidP="00852D25">
      <w:pPr>
        <w:pStyle w:val="3"/>
      </w:pPr>
      <w:bookmarkStart w:id="148" w:name="_Toc377050002"/>
      <w:r>
        <w:rPr>
          <w:rFonts w:hint="eastAsia"/>
        </w:rPr>
        <w:t>日志管理</w:t>
      </w:r>
      <w:bookmarkEnd w:id="148"/>
    </w:p>
    <w:p w:rsidR="00B15457" w:rsidRDefault="00B15457" w:rsidP="00B154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_Ref358541626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74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操作人</w:t>
      </w:r>
      <w:r w:rsidRPr="00ED5F1C">
        <w:rPr>
          <w:rFonts w:hint="eastAsia"/>
        </w:rPr>
        <w:t>”或者</w:t>
      </w:r>
      <w:r>
        <w:rPr>
          <w:rFonts w:hint="eastAsia"/>
        </w:rPr>
        <w:t>“日志类型”、</w:t>
      </w:r>
      <w:r w:rsidRPr="00ED5F1C">
        <w:rPr>
          <w:rFonts w:hint="eastAsia"/>
        </w:rPr>
        <w:t>“</w:t>
      </w:r>
      <w:r>
        <w:rPr>
          <w:rFonts w:hint="eastAsia"/>
        </w:rPr>
        <w:t>起止时间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”按钮，即可得到相应的结果集，显示在列表中。</w:t>
      </w:r>
    </w:p>
    <w:p w:rsidR="00D62069" w:rsidRPr="00D62069" w:rsidRDefault="00B15457" w:rsidP="00B15457">
      <w:pPr>
        <w:pStyle w:val="af1"/>
      </w:pPr>
      <w:r>
        <w:rPr>
          <w:rFonts w:hint="eastAsia"/>
        </w:rPr>
        <w:t>该页面的查询栏下的右下方有 “导出”链接，点“导出”即可导出查询结果的相应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CB4A03" w:rsidRDefault="00D62069" w:rsidP="00CB4A03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70ED4C3" wp14:editId="6F05103C">
            <wp:extent cx="5230895" cy="2436466"/>
            <wp:effectExtent l="0" t="0" r="8255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16848" t="19485" r="1087" b="2934"/>
                    <a:stretch/>
                  </pic:blipFill>
                  <pic:spPr bwMode="auto">
                    <a:xfrm>
                      <a:off x="0" y="0"/>
                      <a:ext cx="5240933" cy="244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Pr="007A7B87" w:rsidRDefault="00CB4A03" w:rsidP="00CB4A03">
      <w:pPr>
        <w:pStyle w:val="af2"/>
      </w:pPr>
      <w:bookmarkStart w:id="149" w:name="_Ref35854162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74</w:t>
      </w:r>
      <w:r>
        <w:fldChar w:fldCharType="end"/>
      </w:r>
      <w:bookmarkEnd w:id="149"/>
      <w:r>
        <w:rPr>
          <w:rFonts w:hint="eastAsia"/>
        </w:rPr>
        <w:t>日志管理</w:t>
      </w:r>
    </w:p>
    <w:p w:rsidR="00E45094" w:rsidRDefault="00E45094" w:rsidP="00E45094">
      <w:pPr>
        <w:pStyle w:val="2"/>
      </w:pPr>
      <w:bookmarkStart w:id="150" w:name="_Toc377050003"/>
      <w:r>
        <w:rPr>
          <w:rFonts w:hint="eastAsia"/>
        </w:rPr>
        <w:t>系统管理</w:t>
      </w:r>
      <w:bookmarkEnd w:id="150"/>
    </w:p>
    <w:p w:rsidR="00852D25" w:rsidRDefault="00852D25" w:rsidP="00852D25">
      <w:pPr>
        <w:pStyle w:val="3"/>
      </w:pPr>
      <w:bookmarkStart w:id="151" w:name="_Toc377050004"/>
      <w:r>
        <w:rPr>
          <w:rFonts w:hint="eastAsia"/>
        </w:rPr>
        <w:t>备份设置</w:t>
      </w:r>
      <w:bookmarkEnd w:id="151"/>
    </w:p>
    <w:p w:rsidR="000F0D6E" w:rsidRPr="00D62069" w:rsidRDefault="000F0D6E" w:rsidP="000F0D6E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_Ref358541641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76</w:t>
      </w:r>
      <w:r w:rsidR="00D155B6">
        <w:fldChar w:fldCharType="end"/>
      </w:r>
      <w:r>
        <w:rPr>
          <w:rFonts w:hint="eastAsia"/>
        </w:rPr>
        <w:t>所示界面。</w:t>
      </w:r>
      <w:r w:rsidR="00881E8F">
        <w:rPr>
          <w:rFonts w:hint="eastAsia"/>
        </w:rPr>
        <w:t>该页面包括MCU备份管理和终端备份管理两个标签页面，</w:t>
      </w:r>
      <w:r>
        <w:rPr>
          <w:rFonts w:hint="eastAsia"/>
        </w:rPr>
        <w:t>页面的右上方有 “</w:t>
      </w:r>
      <w:r w:rsidR="00881E8F">
        <w:rPr>
          <w:rFonts w:hint="eastAsia"/>
        </w:rPr>
        <w:t>增加</w:t>
      </w:r>
      <w:r>
        <w:rPr>
          <w:rFonts w:hint="eastAsia"/>
        </w:rPr>
        <w:t>”链接，</w:t>
      </w:r>
      <w:r w:rsidR="00CE0217">
        <w:rPr>
          <w:rFonts w:hint="eastAsia"/>
        </w:rPr>
        <w:t>选择MCU备份管理标签，点击“增加”则增加一条MCU备份信息，如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_Ref358541648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77</w:t>
      </w:r>
      <w:r w:rsidR="00D155B6">
        <w:fldChar w:fldCharType="end"/>
      </w:r>
      <w:r w:rsidR="00CE0217">
        <w:rPr>
          <w:rFonts w:hint="eastAsia"/>
        </w:rPr>
        <w:t>所示；同样选择终端备份管理标签，点击“增加”则增加一条终端备份信息，如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_Ref358541663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78</w:t>
      </w:r>
      <w:r w:rsidR="00D155B6">
        <w:fldChar w:fldCharType="end"/>
      </w:r>
      <w:r w:rsidR="00CE0217">
        <w:rPr>
          <w:rFonts w:hint="eastAsia"/>
        </w:rPr>
        <w:t>所示。</w:t>
      </w:r>
    </w:p>
    <w:p w:rsidR="000F0D6E" w:rsidRPr="000F0D6E" w:rsidRDefault="00D239B9" w:rsidP="00D239B9">
      <w:pPr>
        <w:pStyle w:val="af1"/>
      </w:pPr>
      <w:r>
        <w:rPr>
          <w:rFonts w:hint="eastAsia"/>
        </w:rPr>
        <w:t>列表中的每条数据后面的操作栏中，都有 “删除”选项，点击“删除”将弹出验证框，点击确定，该MCU备份/终端备份将被删除。</w:t>
      </w:r>
    </w:p>
    <w:p w:rsidR="00CB4A03" w:rsidRDefault="001F6307" w:rsidP="00CB4A03">
      <w:pPr>
        <w:pStyle w:val="af2"/>
        <w:keepNext/>
      </w:pPr>
      <w:r>
        <w:rPr>
          <w:noProof/>
        </w:rPr>
        <w:drawing>
          <wp:inline distT="0" distB="0" distL="0" distR="0" wp14:anchorId="304CAE02" wp14:editId="08BC3EE6">
            <wp:extent cx="5160517" cy="237226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16848" t="19557" b="2570"/>
                    <a:stretch/>
                  </pic:blipFill>
                  <pic:spPr bwMode="auto">
                    <a:xfrm>
                      <a:off x="0" y="0"/>
                      <a:ext cx="5178196" cy="238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CB4A03" w:rsidP="00CB4A03">
      <w:pPr>
        <w:pStyle w:val="af2"/>
      </w:pPr>
      <w:bookmarkStart w:id="152" w:name="_Ref35854164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76</w:t>
      </w:r>
      <w:r>
        <w:fldChar w:fldCharType="end"/>
      </w:r>
      <w:bookmarkEnd w:id="152"/>
      <w:r>
        <w:rPr>
          <w:rFonts w:hint="eastAsia"/>
        </w:rPr>
        <w:t>备份设置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CB4A03" w:rsidRDefault="001F6307" w:rsidP="00CB4A03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8C5AB90" wp14:editId="12537B06">
            <wp:extent cx="5181747" cy="22191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16848" t="20152" r="1087" b="6038"/>
                    <a:stretch/>
                  </pic:blipFill>
                  <pic:spPr bwMode="auto">
                    <a:xfrm>
                      <a:off x="0" y="0"/>
                      <a:ext cx="5191662" cy="222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53" w:name="_Ref35854164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77</w:t>
      </w:r>
      <w:r>
        <w:fldChar w:fldCharType="end"/>
      </w:r>
      <w:bookmarkEnd w:id="153"/>
      <w:r>
        <w:rPr>
          <w:rFonts w:hint="eastAsia"/>
        </w:rPr>
        <w:t>增加</w:t>
      </w:r>
      <w:r>
        <w:rPr>
          <w:rFonts w:hint="eastAsia"/>
        </w:rPr>
        <w:t>MCU</w:t>
      </w:r>
      <w:r>
        <w:rPr>
          <w:rFonts w:hint="eastAsia"/>
        </w:rPr>
        <w:t>备份</w:t>
      </w:r>
    </w:p>
    <w:p w:rsidR="00CB4A03" w:rsidRDefault="001F6307" w:rsidP="00CB4A03">
      <w:pPr>
        <w:keepNext/>
      </w:pPr>
      <w:r>
        <w:rPr>
          <w:noProof/>
        </w:rPr>
        <w:drawing>
          <wp:inline distT="0" distB="0" distL="0" distR="0" wp14:anchorId="27A34223" wp14:editId="3D2D11F4">
            <wp:extent cx="5210175" cy="234515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17029" t="19484" r="1268" b="5823"/>
                    <a:stretch/>
                  </pic:blipFill>
                  <pic:spPr bwMode="auto">
                    <a:xfrm>
                      <a:off x="0" y="0"/>
                      <a:ext cx="5219615" cy="234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Pr="001F6307" w:rsidRDefault="00CB4A03" w:rsidP="00CB4A03">
      <w:pPr>
        <w:pStyle w:val="af2"/>
      </w:pPr>
      <w:bookmarkStart w:id="154" w:name="_Ref35854166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78</w:t>
      </w:r>
      <w:r>
        <w:fldChar w:fldCharType="end"/>
      </w:r>
      <w:bookmarkEnd w:id="154"/>
      <w:r>
        <w:rPr>
          <w:rFonts w:hint="eastAsia"/>
        </w:rPr>
        <w:t>增加终端备份</w:t>
      </w:r>
    </w:p>
    <w:p w:rsidR="00852D25" w:rsidRDefault="00852D25" w:rsidP="00852D25">
      <w:pPr>
        <w:pStyle w:val="3"/>
      </w:pPr>
      <w:bookmarkStart w:id="155" w:name="_Toc377050005"/>
      <w:r>
        <w:rPr>
          <w:rFonts w:hint="eastAsia"/>
        </w:rPr>
        <w:t>费用设置</w:t>
      </w:r>
      <w:bookmarkEnd w:id="155"/>
    </w:p>
    <w:p w:rsidR="00835347" w:rsidRPr="00835347" w:rsidRDefault="00835347" w:rsidP="0083534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_Ref358541674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79</w:t>
      </w:r>
      <w:r w:rsidR="00D155B6">
        <w:fldChar w:fldCharType="end"/>
      </w:r>
      <w:r>
        <w:rPr>
          <w:rFonts w:hint="eastAsia"/>
        </w:rPr>
        <w:t>所示界面。在该页面设置“集团领导”、“部门领导”、“员工”的费用，点击“确定”则设置生效。</w:t>
      </w:r>
    </w:p>
    <w:p w:rsidR="00CB4A03" w:rsidRDefault="001F6307" w:rsidP="00CB4A03">
      <w:pPr>
        <w:pStyle w:val="af2"/>
        <w:keepNext/>
      </w:pPr>
      <w:r>
        <w:rPr>
          <w:noProof/>
        </w:rPr>
        <w:drawing>
          <wp:inline distT="0" distB="0" distL="0" distR="0" wp14:anchorId="0516A44C" wp14:editId="50A9A53D">
            <wp:extent cx="5153025" cy="236412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l="16820" t="19781" b="2930"/>
                    <a:stretch/>
                  </pic:blipFill>
                  <pic:spPr bwMode="auto">
                    <a:xfrm>
                      <a:off x="0" y="0"/>
                      <a:ext cx="5153087" cy="236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Pr="007A7B87" w:rsidRDefault="00CB4A03" w:rsidP="00CB4A03">
      <w:pPr>
        <w:pStyle w:val="af2"/>
      </w:pPr>
      <w:bookmarkStart w:id="156" w:name="_Ref35854167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79</w:t>
      </w:r>
      <w:r>
        <w:fldChar w:fldCharType="end"/>
      </w:r>
      <w:bookmarkEnd w:id="156"/>
      <w:r>
        <w:rPr>
          <w:rFonts w:hint="eastAsia"/>
        </w:rPr>
        <w:t>费用设置</w:t>
      </w:r>
    </w:p>
    <w:p w:rsidR="001F6307" w:rsidRDefault="001F6307" w:rsidP="00852D25">
      <w:pPr>
        <w:pStyle w:val="3"/>
      </w:pPr>
      <w:bookmarkStart w:id="157" w:name="_Toc377050006"/>
      <w:r>
        <w:rPr>
          <w:rFonts w:hint="eastAsia"/>
        </w:rPr>
        <w:lastRenderedPageBreak/>
        <w:t>流程节点人员管理</w:t>
      </w:r>
      <w:bookmarkEnd w:id="157"/>
    </w:p>
    <w:p w:rsidR="00D62069" w:rsidRPr="00D62069" w:rsidRDefault="00D62069" w:rsidP="0022736A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_Ref358541681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80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22736A">
        <w:rPr>
          <w:rFonts w:hint="eastAsia"/>
        </w:rPr>
        <w:t>流程名称</w:t>
      </w:r>
      <w:r w:rsidRPr="00ED5F1C">
        <w:rPr>
          <w:rFonts w:hint="eastAsia"/>
        </w:rPr>
        <w:t>”或者“</w:t>
      </w:r>
      <w:r w:rsidR="0022736A">
        <w:rPr>
          <w:rFonts w:hint="eastAsia"/>
        </w:rPr>
        <w:t>节点名称</w:t>
      </w:r>
      <w:r w:rsidRPr="00ED5F1C">
        <w:rPr>
          <w:rFonts w:hint="eastAsia"/>
        </w:rPr>
        <w:t>”</w:t>
      </w:r>
      <w:r w:rsidR="0022736A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CB4A03" w:rsidRDefault="001F6307" w:rsidP="00CB4A03">
      <w:pPr>
        <w:pStyle w:val="af2"/>
        <w:keepNext/>
      </w:pPr>
      <w:r>
        <w:rPr>
          <w:noProof/>
        </w:rPr>
        <w:drawing>
          <wp:inline distT="0" distB="0" distL="0" distR="0" wp14:anchorId="173506C1" wp14:editId="6850DBAC">
            <wp:extent cx="5293178" cy="2427004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17029" t="19485" b="3248"/>
                    <a:stretch/>
                  </pic:blipFill>
                  <pic:spPr bwMode="auto">
                    <a:xfrm>
                      <a:off x="0" y="0"/>
                      <a:ext cx="5307111" cy="243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58" w:name="_Ref3585416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80</w:t>
      </w:r>
      <w:r>
        <w:fldChar w:fldCharType="end"/>
      </w:r>
      <w:bookmarkEnd w:id="158"/>
      <w:r>
        <w:rPr>
          <w:rFonts w:hint="eastAsia"/>
        </w:rPr>
        <w:t>流程节点人员管理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该页面的查询栏下的右下方有“增加”链接，点击“增加”，即可增加</w:t>
      </w:r>
      <w:r w:rsidR="0022736A">
        <w:rPr>
          <w:rFonts w:hint="eastAsia"/>
        </w:rPr>
        <w:t>流程节点人员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_Ref358541690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81</w:t>
      </w:r>
      <w:r w:rsidR="00D155B6">
        <w:fldChar w:fldCharType="end"/>
      </w:r>
      <w:r>
        <w:rPr>
          <w:rFonts w:hint="eastAsia"/>
        </w:rPr>
        <w:t>所示。</w:t>
      </w:r>
    </w:p>
    <w:p w:rsidR="001F6307" w:rsidRDefault="00D62069" w:rsidP="0022736A">
      <w:pPr>
        <w:pStyle w:val="af1"/>
      </w:pPr>
      <w:r>
        <w:rPr>
          <w:rFonts w:hint="eastAsia"/>
        </w:rPr>
        <w:t>列表中的每条数据后面的操作栏中，都有三个选项“删除”、“修改”、“查看”。点击“删除”将弹出验证框，点击确定，该</w:t>
      </w:r>
      <w:r w:rsidR="0022736A">
        <w:rPr>
          <w:rFonts w:hint="eastAsia"/>
        </w:rPr>
        <w:t>流程节点人员</w:t>
      </w:r>
      <w:r>
        <w:rPr>
          <w:rFonts w:hint="eastAsia"/>
        </w:rPr>
        <w:t>将被删除；点击“修改”，即进入</w:t>
      </w:r>
      <w:r w:rsidR="001A5074">
        <w:rPr>
          <w:rFonts w:hint="eastAsia"/>
        </w:rPr>
        <w:t>流程节点人员</w:t>
      </w:r>
      <w:r>
        <w:rPr>
          <w:rFonts w:hint="eastAsia"/>
        </w:rPr>
        <w:t>信息修改界面，输入相应信息，点确定，该</w:t>
      </w:r>
      <w:r w:rsidR="00AF6B7B">
        <w:rPr>
          <w:rFonts w:hint="eastAsia"/>
        </w:rPr>
        <w:t>流程节点人员</w:t>
      </w:r>
      <w:r>
        <w:rPr>
          <w:rFonts w:hint="eastAsia"/>
        </w:rPr>
        <w:t>修改后的信息将覆盖原有信息；点</w:t>
      </w:r>
      <w:r w:rsidR="00AF6B7B">
        <w:rPr>
          <w:rFonts w:hint="eastAsia"/>
        </w:rPr>
        <w:t>击</w:t>
      </w:r>
      <w:r>
        <w:rPr>
          <w:rFonts w:hint="eastAsia"/>
        </w:rPr>
        <w:t>“查看”，即可查看</w:t>
      </w:r>
      <w:r w:rsidR="00AF6B7B">
        <w:rPr>
          <w:rFonts w:hint="eastAsia"/>
        </w:rPr>
        <w:t>该流程节点人员</w:t>
      </w:r>
      <w:r>
        <w:rPr>
          <w:rFonts w:hint="eastAsia"/>
        </w:rPr>
        <w:t>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_Ref358541724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82</w:t>
      </w:r>
      <w:r w:rsidR="00D155B6">
        <w:fldChar w:fldCharType="end"/>
      </w:r>
      <w:r>
        <w:rPr>
          <w:rFonts w:hint="eastAsia"/>
        </w:rPr>
        <w:t>所示。</w:t>
      </w:r>
    </w:p>
    <w:p w:rsidR="00CB4A03" w:rsidRDefault="001F6307" w:rsidP="00CB4A03">
      <w:pPr>
        <w:keepNext/>
      </w:pPr>
      <w:r>
        <w:rPr>
          <w:noProof/>
        </w:rPr>
        <w:lastRenderedPageBreak/>
        <w:drawing>
          <wp:inline distT="0" distB="0" distL="0" distR="0" wp14:anchorId="01085338" wp14:editId="376D36E1">
            <wp:extent cx="5267325" cy="24213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16848" t="19484" b="2880"/>
                    <a:stretch/>
                  </pic:blipFill>
                  <pic:spPr bwMode="auto">
                    <a:xfrm>
                      <a:off x="0" y="0"/>
                      <a:ext cx="5276868" cy="24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59" w:name="_Ref35854169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81</w:t>
      </w:r>
      <w:r>
        <w:fldChar w:fldCharType="end"/>
      </w:r>
      <w:bookmarkEnd w:id="159"/>
      <w:r>
        <w:rPr>
          <w:rFonts w:hint="eastAsia"/>
        </w:rPr>
        <w:t>增加流程节点人员</w:t>
      </w:r>
    </w:p>
    <w:p w:rsidR="00CB4A03" w:rsidRDefault="001F6307" w:rsidP="00CB4A03">
      <w:pPr>
        <w:keepNext/>
      </w:pPr>
      <w:r>
        <w:rPr>
          <w:noProof/>
        </w:rPr>
        <w:drawing>
          <wp:inline distT="0" distB="0" distL="0" distR="0" wp14:anchorId="73DF1DAB" wp14:editId="51821CCF">
            <wp:extent cx="5267325" cy="242136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6998" t="19805" b="2810"/>
                    <a:stretch/>
                  </pic:blipFill>
                  <pic:spPr bwMode="auto">
                    <a:xfrm>
                      <a:off x="0" y="0"/>
                      <a:ext cx="5267325" cy="2421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Pr="001F6307" w:rsidRDefault="00CB4A03" w:rsidP="00CB4A03">
      <w:pPr>
        <w:pStyle w:val="af2"/>
      </w:pPr>
      <w:bookmarkStart w:id="160" w:name="_Ref35854172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82</w:t>
      </w:r>
      <w:r>
        <w:fldChar w:fldCharType="end"/>
      </w:r>
      <w:bookmarkEnd w:id="160"/>
      <w:r>
        <w:rPr>
          <w:rFonts w:hint="eastAsia"/>
        </w:rPr>
        <w:t>流程节点人员详情</w:t>
      </w:r>
    </w:p>
    <w:p w:rsidR="001F6307" w:rsidRDefault="001F6307" w:rsidP="001F6307">
      <w:pPr>
        <w:pStyle w:val="3"/>
      </w:pPr>
      <w:bookmarkStart w:id="161" w:name="_Toc377050007"/>
      <w:r>
        <w:rPr>
          <w:rFonts w:hint="eastAsia"/>
        </w:rPr>
        <w:t>流程节点管理</w:t>
      </w:r>
      <w:bookmarkEnd w:id="161"/>
    </w:p>
    <w:p w:rsidR="00D62069" w:rsidRPr="00D62069" w:rsidRDefault="00D62069" w:rsidP="00AF6B7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_Ref358541734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83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AF6B7B">
        <w:rPr>
          <w:rFonts w:hint="eastAsia"/>
        </w:rPr>
        <w:t>流程名称</w:t>
      </w:r>
      <w:r w:rsidRPr="00ED5F1C">
        <w:rPr>
          <w:rFonts w:hint="eastAsia"/>
        </w:rPr>
        <w:t>”或者“</w:t>
      </w:r>
      <w:r w:rsidR="00AF6B7B">
        <w:rPr>
          <w:rFonts w:hint="eastAsia"/>
        </w:rPr>
        <w:t>节点名称</w:t>
      </w:r>
      <w:r w:rsidRPr="00ED5F1C">
        <w:rPr>
          <w:rFonts w:hint="eastAsia"/>
        </w:rPr>
        <w:t>”</w:t>
      </w:r>
      <w:r w:rsidR="00AF6B7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CB4A03" w:rsidRDefault="001F6307" w:rsidP="00CB4A03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07981C6D" wp14:editId="7187324C">
            <wp:extent cx="5103878" cy="2352675"/>
            <wp:effectExtent l="0" t="0" r="190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6820" t="19781" b="2565"/>
                    <a:stretch/>
                  </pic:blipFill>
                  <pic:spPr bwMode="auto">
                    <a:xfrm>
                      <a:off x="0" y="0"/>
                      <a:ext cx="5104695" cy="235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62" w:name="_Ref35854173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83</w:t>
      </w:r>
      <w:r>
        <w:fldChar w:fldCharType="end"/>
      </w:r>
      <w:bookmarkEnd w:id="162"/>
      <w:r>
        <w:rPr>
          <w:rFonts w:hint="eastAsia"/>
        </w:rPr>
        <w:t>流程节点管理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该页面的查询栏下的右下方有“增加”链接，点击“增加”，即可增加</w:t>
      </w:r>
      <w:r w:rsidR="00AF6B7B">
        <w:rPr>
          <w:rFonts w:hint="eastAsia"/>
        </w:rPr>
        <w:t>流程节点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_Ref358541742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84</w:t>
      </w:r>
      <w:r w:rsidR="00D155B6">
        <w:fldChar w:fldCharType="end"/>
      </w:r>
      <w:r>
        <w:rPr>
          <w:rFonts w:hint="eastAsia"/>
        </w:rPr>
        <w:t>所示。</w:t>
      </w:r>
    </w:p>
    <w:p w:rsidR="001F6307" w:rsidRDefault="00D62069" w:rsidP="00AF6B7B">
      <w:pPr>
        <w:pStyle w:val="af1"/>
      </w:pPr>
      <w:r>
        <w:rPr>
          <w:rFonts w:hint="eastAsia"/>
        </w:rPr>
        <w:t>列表中的每条数据后面的操作栏中，都有三个选项“删除”、“修改”、“查看”。点击“删除”将弹出验证框，点击确定，该</w:t>
      </w:r>
      <w:r w:rsidR="00AF6B7B">
        <w:rPr>
          <w:rFonts w:hint="eastAsia"/>
        </w:rPr>
        <w:t>流程节点</w:t>
      </w:r>
      <w:r>
        <w:rPr>
          <w:rFonts w:hint="eastAsia"/>
        </w:rPr>
        <w:t>将被删除；点击“修改”，即进入</w:t>
      </w:r>
      <w:r w:rsidR="00AF6B7B">
        <w:rPr>
          <w:rFonts w:hint="eastAsia"/>
        </w:rPr>
        <w:t>流程节点</w:t>
      </w:r>
      <w:r>
        <w:rPr>
          <w:rFonts w:hint="eastAsia"/>
        </w:rPr>
        <w:t>信息修改界面，输入相应信息，点确定，该</w:t>
      </w:r>
      <w:r w:rsidR="00AF6B7B">
        <w:rPr>
          <w:rFonts w:hint="eastAsia"/>
        </w:rPr>
        <w:t>流程节点</w:t>
      </w:r>
      <w:r>
        <w:rPr>
          <w:rFonts w:hint="eastAsia"/>
        </w:rPr>
        <w:t>修改后的信息将覆盖原有信息；点</w:t>
      </w:r>
      <w:r w:rsidR="00AF6B7B">
        <w:rPr>
          <w:rFonts w:hint="eastAsia"/>
        </w:rPr>
        <w:t>击</w:t>
      </w:r>
      <w:r>
        <w:rPr>
          <w:rFonts w:hint="eastAsia"/>
        </w:rPr>
        <w:t>“查看”，即可查看</w:t>
      </w:r>
      <w:r w:rsidR="00AF6B7B">
        <w:rPr>
          <w:rFonts w:hint="eastAsia"/>
        </w:rPr>
        <w:t>该流程节点</w:t>
      </w:r>
      <w:r>
        <w:rPr>
          <w:rFonts w:hint="eastAsia"/>
        </w:rPr>
        <w:t>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_Ref358541749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85</w:t>
      </w:r>
      <w:r w:rsidR="00D155B6">
        <w:fldChar w:fldCharType="end"/>
      </w:r>
      <w:r>
        <w:rPr>
          <w:rFonts w:hint="eastAsia"/>
        </w:rPr>
        <w:t>所示。</w:t>
      </w:r>
    </w:p>
    <w:p w:rsidR="00CB4A03" w:rsidRDefault="001F6307" w:rsidP="00CB4A03">
      <w:pPr>
        <w:keepNext/>
      </w:pPr>
      <w:r>
        <w:rPr>
          <w:noProof/>
        </w:rPr>
        <w:drawing>
          <wp:inline distT="0" distB="0" distL="0" distR="0" wp14:anchorId="6AA1905B" wp14:editId="532BF1E9">
            <wp:extent cx="5382986" cy="2457450"/>
            <wp:effectExtent l="0" t="0" r="825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16818" t="19805" b="3176"/>
                    <a:stretch/>
                  </pic:blipFill>
                  <pic:spPr bwMode="auto">
                    <a:xfrm>
                      <a:off x="0" y="0"/>
                      <a:ext cx="5384850" cy="2458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63" w:name="_Ref35854174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84</w:t>
      </w:r>
      <w:r>
        <w:fldChar w:fldCharType="end"/>
      </w:r>
      <w:bookmarkEnd w:id="163"/>
      <w:r>
        <w:rPr>
          <w:rFonts w:hint="eastAsia"/>
        </w:rPr>
        <w:t>增加流程节点</w:t>
      </w:r>
    </w:p>
    <w:p w:rsidR="00CB4A03" w:rsidRDefault="001F6307" w:rsidP="00CB4A03">
      <w:pPr>
        <w:keepNext/>
      </w:pPr>
      <w:r>
        <w:rPr>
          <w:noProof/>
        </w:rPr>
        <w:lastRenderedPageBreak/>
        <w:drawing>
          <wp:inline distT="0" distB="0" distL="0" distR="0" wp14:anchorId="57EC6557" wp14:editId="22F89173">
            <wp:extent cx="5267325" cy="2405112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16820" t="19781" b="3297"/>
                    <a:stretch/>
                  </pic:blipFill>
                  <pic:spPr bwMode="auto">
                    <a:xfrm>
                      <a:off x="0" y="0"/>
                      <a:ext cx="5268170" cy="240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Pr="001F6307" w:rsidRDefault="00CB4A03" w:rsidP="00CB4A03">
      <w:pPr>
        <w:pStyle w:val="af2"/>
      </w:pPr>
      <w:bookmarkStart w:id="164" w:name="_Ref35854174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85</w:t>
      </w:r>
      <w:r>
        <w:fldChar w:fldCharType="end"/>
      </w:r>
      <w:bookmarkEnd w:id="164"/>
      <w:r>
        <w:rPr>
          <w:rFonts w:hint="eastAsia"/>
        </w:rPr>
        <w:t>流程节点详情</w:t>
      </w:r>
    </w:p>
    <w:p w:rsidR="001F6307" w:rsidRDefault="001F6307" w:rsidP="001F6307">
      <w:pPr>
        <w:pStyle w:val="3"/>
      </w:pPr>
      <w:bookmarkStart w:id="165" w:name="_Toc377050008"/>
      <w:r>
        <w:rPr>
          <w:rFonts w:hint="eastAsia"/>
        </w:rPr>
        <w:t>流程管理</w:t>
      </w:r>
      <w:bookmarkEnd w:id="165"/>
    </w:p>
    <w:p w:rsidR="00D62069" w:rsidRPr="00D62069" w:rsidRDefault="00D62069" w:rsidP="00AF6B7B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_Ref358541760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86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AF6B7B">
        <w:rPr>
          <w:rFonts w:hint="eastAsia"/>
        </w:rPr>
        <w:t>流程名称</w:t>
      </w:r>
      <w:r w:rsidRPr="00ED5F1C">
        <w:rPr>
          <w:rFonts w:hint="eastAsia"/>
        </w:rPr>
        <w:t>”或者</w:t>
      </w:r>
      <w:r w:rsidR="00AF6B7B">
        <w:rPr>
          <w:rFonts w:hint="eastAsia"/>
        </w:rPr>
        <w:t>选择</w:t>
      </w:r>
      <w:r w:rsidRPr="00ED5F1C">
        <w:rPr>
          <w:rFonts w:hint="eastAsia"/>
        </w:rPr>
        <w:t>“</w:t>
      </w:r>
      <w:r w:rsidR="00AF6B7B">
        <w:rPr>
          <w:rFonts w:hint="eastAsia"/>
        </w:rPr>
        <w:t>所属单位</w:t>
      </w:r>
      <w:r w:rsidRPr="00ED5F1C">
        <w:rPr>
          <w:rFonts w:hint="eastAsia"/>
        </w:rPr>
        <w:t>”</w:t>
      </w:r>
      <w:r w:rsidR="00AF6B7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CB4A03" w:rsidRDefault="001F6307" w:rsidP="00CB4A03">
      <w:pPr>
        <w:pStyle w:val="af2"/>
        <w:keepNext/>
      </w:pPr>
      <w:r>
        <w:rPr>
          <w:noProof/>
        </w:rPr>
        <w:drawing>
          <wp:inline distT="0" distB="0" distL="0" distR="0" wp14:anchorId="34F0B043" wp14:editId="10A6B8C2">
            <wp:extent cx="5345827" cy="2457450"/>
            <wp:effectExtent l="0" t="0" r="762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16998" t="19498" b="2880"/>
                    <a:stretch/>
                  </pic:blipFill>
                  <pic:spPr bwMode="auto">
                    <a:xfrm>
                      <a:off x="0" y="0"/>
                      <a:ext cx="5345827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66" w:name="_Ref35854176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86</w:t>
      </w:r>
      <w:r>
        <w:fldChar w:fldCharType="end"/>
      </w:r>
      <w:bookmarkEnd w:id="166"/>
      <w:r>
        <w:rPr>
          <w:rFonts w:hint="eastAsia"/>
        </w:rPr>
        <w:t>流程管理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该页面的查询栏下的右下方有“增加”链接，点击“增加”，即可增加</w:t>
      </w:r>
      <w:r w:rsidR="00AF6B7B">
        <w:rPr>
          <w:rFonts w:hint="eastAsia"/>
        </w:rPr>
        <w:t>流程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_Ref358541768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87</w:t>
      </w:r>
      <w:r w:rsidR="00D155B6">
        <w:fldChar w:fldCharType="end"/>
      </w:r>
      <w:r>
        <w:rPr>
          <w:rFonts w:hint="eastAsia"/>
        </w:rPr>
        <w:t>所示。</w:t>
      </w:r>
    </w:p>
    <w:p w:rsidR="001F6307" w:rsidRDefault="00D62069" w:rsidP="00AF6B7B">
      <w:pPr>
        <w:pStyle w:val="af1"/>
      </w:pPr>
      <w:r>
        <w:rPr>
          <w:rFonts w:hint="eastAsia"/>
        </w:rPr>
        <w:t>列表中的每条数据后面的操作栏中，都有三个选项“删除”、“修改”、“查看”。点击“删除”将弹出验证框，点击确定，该</w:t>
      </w:r>
      <w:r w:rsidR="00AF6B7B">
        <w:rPr>
          <w:rFonts w:hint="eastAsia"/>
        </w:rPr>
        <w:t>流程</w:t>
      </w:r>
      <w:r>
        <w:rPr>
          <w:rFonts w:hint="eastAsia"/>
        </w:rPr>
        <w:t>将被删除；点击“修改”，即进入</w:t>
      </w:r>
      <w:r w:rsidR="00AF6B7B">
        <w:rPr>
          <w:rFonts w:hint="eastAsia"/>
        </w:rPr>
        <w:t>流程</w:t>
      </w:r>
      <w:r>
        <w:rPr>
          <w:rFonts w:hint="eastAsia"/>
        </w:rPr>
        <w:t>信息修改界面，输入相应信息，点确定，该</w:t>
      </w:r>
      <w:r w:rsidR="00AF6B7B">
        <w:rPr>
          <w:rFonts w:hint="eastAsia"/>
        </w:rPr>
        <w:t>流程</w:t>
      </w:r>
      <w:r>
        <w:rPr>
          <w:rFonts w:hint="eastAsia"/>
        </w:rPr>
        <w:t>修改后的信息将覆盖原有信息；点</w:t>
      </w:r>
      <w:r w:rsidR="00AF6B7B">
        <w:rPr>
          <w:rFonts w:hint="eastAsia"/>
        </w:rPr>
        <w:t>击</w:t>
      </w:r>
      <w:r>
        <w:rPr>
          <w:rFonts w:hint="eastAsia"/>
        </w:rPr>
        <w:t>“查看”，即可查看</w:t>
      </w:r>
      <w:r w:rsidR="00AF6B7B">
        <w:rPr>
          <w:rFonts w:hint="eastAsia"/>
        </w:rPr>
        <w:t>该流程</w:t>
      </w:r>
      <w:r>
        <w:rPr>
          <w:rFonts w:hint="eastAsia"/>
        </w:rPr>
        <w:t>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_Ref358541774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88</w:t>
      </w:r>
      <w:r w:rsidR="00D155B6">
        <w:fldChar w:fldCharType="end"/>
      </w:r>
      <w:r>
        <w:rPr>
          <w:rFonts w:hint="eastAsia"/>
        </w:rPr>
        <w:t>所示。</w:t>
      </w:r>
    </w:p>
    <w:p w:rsidR="00CB4A03" w:rsidRDefault="008F1B82" w:rsidP="00CB4A03">
      <w:pPr>
        <w:keepNext/>
      </w:pPr>
      <w:r>
        <w:rPr>
          <w:noProof/>
        </w:rPr>
        <w:lastRenderedPageBreak/>
        <w:drawing>
          <wp:inline distT="0" distB="0" distL="0" distR="0" wp14:anchorId="670AA9B7" wp14:editId="1F1DB703">
            <wp:extent cx="5267325" cy="2409887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16848" t="19852" b="2935"/>
                    <a:stretch/>
                  </pic:blipFill>
                  <pic:spPr bwMode="auto">
                    <a:xfrm>
                      <a:off x="0" y="0"/>
                      <a:ext cx="5279418" cy="241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307" w:rsidRDefault="00CB4A03" w:rsidP="00CB4A03">
      <w:pPr>
        <w:pStyle w:val="af2"/>
      </w:pPr>
      <w:bookmarkStart w:id="167" w:name="_Ref35854176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87</w:t>
      </w:r>
      <w:r>
        <w:fldChar w:fldCharType="end"/>
      </w:r>
      <w:bookmarkEnd w:id="167"/>
      <w:r>
        <w:rPr>
          <w:rFonts w:hint="eastAsia"/>
        </w:rPr>
        <w:t>增加流程</w:t>
      </w:r>
    </w:p>
    <w:p w:rsidR="00CB4A03" w:rsidRDefault="008F1B82" w:rsidP="00CB4A03">
      <w:pPr>
        <w:keepNext/>
      </w:pPr>
      <w:r>
        <w:rPr>
          <w:noProof/>
        </w:rPr>
        <w:drawing>
          <wp:inline distT="0" distB="0" distL="0" distR="0" wp14:anchorId="5202A649" wp14:editId="4AB22133">
            <wp:extent cx="5267325" cy="2677338"/>
            <wp:effectExtent l="0" t="0" r="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82" w:rsidRPr="001F6307" w:rsidRDefault="00CB4A03" w:rsidP="00CB4A03">
      <w:pPr>
        <w:pStyle w:val="af2"/>
      </w:pPr>
      <w:bookmarkStart w:id="168" w:name="_Ref35854177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88</w:t>
      </w:r>
      <w:r>
        <w:fldChar w:fldCharType="end"/>
      </w:r>
      <w:bookmarkEnd w:id="168"/>
      <w:r>
        <w:rPr>
          <w:rFonts w:hint="eastAsia"/>
        </w:rPr>
        <w:t>流程详情</w:t>
      </w:r>
    </w:p>
    <w:p w:rsidR="00852D25" w:rsidRDefault="00852D25" w:rsidP="00852D25">
      <w:pPr>
        <w:pStyle w:val="3"/>
      </w:pPr>
      <w:bookmarkStart w:id="169" w:name="_Toc377050009"/>
      <w:r>
        <w:rPr>
          <w:rFonts w:hint="eastAsia"/>
        </w:rPr>
        <w:t>会场组管理</w:t>
      </w:r>
      <w:bookmarkEnd w:id="169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_Ref358541781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89</w:t>
      </w:r>
      <w:r w:rsidR="00D155B6">
        <w:fldChar w:fldCharType="end"/>
      </w:r>
      <w:r>
        <w:rPr>
          <w:rFonts w:hint="eastAsia"/>
        </w:rPr>
        <w:t>所示</w:t>
      </w:r>
      <w:r w:rsidR="005B1B30">
        <w:rPr>
          <w:rFonts w:hint="eastAsia"/>
        </w:rPr>
        <w:t>页</w:t>
      </w:r>
      <w:r>
        <w:rPr>
          <w:rFonts w:hint="eastAsia"/>
        </w:rPr>
        <w:t>面。</w:t>
      </w:r>
      <w:r w:rsidR="005B1B30">
        <w:rPr>
          <w:rFonts w:hint="eastAsia"/>
        </w:rPr>
        <w:t>该页面为会场组管理页面，</w:t>
      </w:r>
      <w:r w:rsidRPr="00ED5F1C">
        <w:rPr>
          <w:rFonts w:hint="eastAsia"/>
        </w:rPr>
        <w:t>在上边的查询栏中，输入“</w:t>
      </w:r>
      <w:r w:rsidR="00AF6B7B">
        <w:rPr>
          <w:rFonts w:hint="eastAsia"/>
        </w:rPr>
        <w:t>会场组名称</w:t>
      </w:r>
      <w:r w:rsidRPr="00ED5F1C">
        <w:rPr>
          <w:rFonts w:hint="eastAsia"/>
        </w:rPr>
        <w:t>”</w:t>
      </w:r>
      <w:r w:rsidR="00AF6B7B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CB4A03" w:rsidRDefault="008F1B82" w:rsidP="00CB4A03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2EB083D6" wp14:editId="44BE6835">
            <wp:extent cx="5144316" cy="2358748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17029" t="19781" b="3296"/>
                    <a:stretch/>
                  </pic:blipFill>
                  <pic:spPr bwMode="auto">
                    <a:xfrm>
                      <a:off x="0" y="0"/>
                      <a:ext cx="5151773" cy="236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CB4A03" w:rsidP="00CB4A03">
      <w:pPr>
        <w:pStyle w:val="af2"/>
      </w:pPr>
      <w:bookmarkStart w:id="170" w:name="_Ref35854178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89</w:t>
      </w:r>
      <w:r>
        <w:fldChar w:fldCharType="end"/>
      </w:r>
      <w:bookmarkEnd w:id="170"/>
      <w:r>
        <w:rPr>
          <w:rFonts w:hint="eastAsia"/>
        </w:rPr>
        <w:t>会场组管理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62069" w:rsidRDefault="00D62069" w:rsidP="00FD1564">
      <w:pPr>
        <w:pStyle w:val="af1"/>
      </w:pPr>
      <w:r>
        <w:rPr>
          <w:rFonts w:hint="eastAsia"/>
        </w:rPr>
        <w:t>该页面的查询栏下的右下方有“增加”链接，点击“增加”，即可增加</w:t>
      </w:r>
      <w:r w:rsidR="00AF6B7B">
        <w:rPr>
          <w:rFonts w:hint="eastAsia"/>
        </w:rPr>
        <w:t>会场组</w:t>
      </w:r>
      <w:r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_Ref358541788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90</w:t>
      </w:r>
      <w:r w:rsidR="00D155B6">
        <w:fldChar w:fldCharType="end"/>
      </w:r>
      <w:r>
        <w:rPr>
          <w:rFonts w:hint="eastAsia"/>
        </w:rPr>
        <w:t>所示。</w:t>
      </w:r>
    </w:p>
    <w:p w:rsidR="00AF6B7B" w:rsidRDefault="00D62069" w:rsidP="00FD1564">
      <w:pPr>
        <w:pStyle w:val="af1"/>
      </w:pPr>
      <w:r>
        <w:rPr>
          <w:rFonts w:hint="eastAsia"/>
        </w:rPr>
        <w:t>列表中的每条数据后面的操作栏中，都有三个选项“删除”、“修改”、“</w:t>
      </w:r>
      <w:r w:rsidR="00AF6B7B">
        <w:rPr>
          <w:rFonts w:hint="eastAsia"/>
        </w:rPr>
        <w:t>编辑</w:t>
      </w:r>
      <w:r>
        <w:rPr>
          <w:rFonts w:hint="eastAsia"/>
        </w:rPr>
        <w:t>”。点击“删除”将弹出验证框，点击确定，该</w:t>
      </w:r>
      <w:r w:rsidR="00AF6B7B">
        <w:rPr>
          <w:rFonts w:hint="eastAsia"/>
        </w:rPr>
        <w:t>会场组</w:t>
      </w:r>
      <w:r>
        <w:rPr>
          <w:rFonts w:hint="eastAsia"/>
        </w:rPr>
        <w:t>将被删除；点击“修改”，即进入</w:t>
      </w:r>
      <w:r w:rsidR="00AF6B7B">
        <w:rPr>
          <w:rFonts w:hint="eastAsia"/>
        </w:rPr>
        <w:t>会场</w:t>
      </w:r>
      <w:proofErr w:type="gramStart"/>
      <w:r w:rsidR="00AF6B7B">
        <w:rPr>
          <w:rFonts w:hint="eastAsia"/>
        </w:rPr>
        <w:t>组</w:t>
      </w:r>
      <w:r>
        <w:rPr>
          <w:rFonts w:hint="eastAsia"/>
        </w:rPr>
        <w:t>信息</w:t>
      </w:r>
      <w:proofErr w:type="gramEnd"/>
      <w:r>
        <w:rPr>
          <w:rFonts w:hint="eastAsia"/>
        </w:rPr>
        <w:t>修改界面，输入相应信息，点确定，该</w:t>
      </w:r>
      <w:r w:rsidR="00AF6B7B">
        <w:rPr>
          <w:rFonts w:hint="eastAsia"/>
        </w:rPr>
        <w:t>会场</w:t>
      </w:r>
      <w:proofErr w:type="gramStart"/>
      <w:r w:rsidR="00AF6B7B">
        <w:rPr>
          <w:rFonts w:hint="eastAsia"/>
        </w:rPr>
        <w:t>组</w:t>
      </w:r>
      <w:r>
        <w:rPr>
          <w:rFonts w:hint="eastAsia"/>
        </w:rPr>
        <w:t>修改</w:t>
      </w:r>
      <w:proofErr w:type="gramEnd"/>
      <w:r>
        <w:rPr>
          <w:rFonts w:hint="eastAsia"/>
        </w:rPr>
        <w:t>后的信息将覆盖原有信息</w:t>
      </w:r>
      <w:r w:rsidR="00AF6B7B">
        <w:rPr>
          <w:rFonts w:hint="eastAsia"/>
        </w:rPr>
        <w:t>。</w:t>
      </w:r>
    </w:p>
    <w:p w:rsidR="00CB4A03" w:rsidRDefault="008F1B82" w:rsidP="00CB4A03">
      <w:pPr>
        <w:keepNext/>
      </w:pPr>
      <w:r>
        <w:rPr>
          <w:noProof/>
        </w:rPr>
        <w:drawing>
          <wp:inline distT="0" distB="0" distL="0" distR="0" wp14:anchorId="57B08D53" wp14:editId="2B2A7B5A">
            <wp:extent cx="5315943" cy="24384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16818" t="19438" b="3176"/>
                    <a:stretch/>
                  </pic:blipFill>
                  <pic:spPr bwMode="auto">
                    <a:xfrm>
                      <a:off x="0" y="0"/>
                      <a:ext cx="5315943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CB4A03" w:rsidP="00CB4A03">
      <w:pPr>
        <w:pStyle w:val="af2"/>
      </w:pPr>
      <w:bookmarkStart w:id="171" w:name="_Ref35854178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90</w:t>
      </w:r>
      <w:r>
        <w:fldChar w:fldCharType="end"/>
      </w:r>
      <w:bookmarkEnd w:id="171"/>
      <w:r>
        <w:rPr>
          <w:rFonts w:hint="eastAsia"/>
        </w:rPr>
        <w:t>增加会场组</w:t>
      </w:r>
    </w:p>
    <w:p w:rsidR="005B1B30" w:rsidRDefault="00AF6B7B" w:rsidP="00AF6B7B">
      <w:pPr>
        <w:pStyle w:val="af1"/>
      </w:pPr>
      <w:r>
        <w:rPr>
          <w:rFonts w:hint="eastAsia"/>
        </w:rPr>
        <w:t>点击“编辑”，进入编辑会场组查询列表页面，如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_Ref358541796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91</w:t>
      </w:r>
      <w:r w:rsidR="00D155B6">
        <w:fldChar w:fldCharType="end"/>
      </w:r>
      <w:r>
        <w:rPr>
          <w:rFonts w:hint="eastAsia"/>
        </w:rPr>
        <w:t>所示。该页面</w:t>
      </w:r>
      <w:r w:rsidRPr="00ED5F1C">
        <w:rPr>
          <w:rFonts w:hint="eastAsia"/>
        </w:rPr>
        <w:t>上边的查询栏中，输入“</w:t>
      </w:r>
      <w:r>
        <w:rPr>
          <w:rFonts w:hint="eastAsia"/>
        </w:rPr>
        <w:t>参会单位名称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8F1B82" w:rsidRDefault="00AF6B7B" w:rsidP="00AF6B7B">
      <w:pPr>
        <w:pStyle w:val="af1"/>
      </w:pPr>
      <w:r>
        <w:rPr>
          <w:rFonts w:hint="eastAsia"/>
        </w:rPr>
        <w:t>该页面的查询栏下的右下方有“增加”、“地址薄”、“返回”链接，点击“增</w:t>
      </w:r>
      <w:r>
        <w:rPr>
          <w:rFonts w:hint="eastAsia"/>
        </w:rPr>
        <w:lastRenderedPageBreak/>
        <w:t>加”，即可增加</w:t>
      </w:r>
      <w:r w:rsidR="005B1B30">
        <w:rPr>
          <w:rFonts w:hint="eastAsia"/>
        </w:rPr>
        <w:t>新会场，如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_Ref358541806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92</w:t>
      </w:r>
      <w:r w:rsidR="00D155B6">
        <w:fldChar w:fldCharType="end"/>
      </w:r>
      <w:r w:rsidR="005B1B30">
        <w:rPr>
          <w:rFonts w:hint="eastAsia"/>
        </w:rPr>
        <w:t>所示；点击“地址薄”则可在当前已注册会场中选择会场，如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_Ref358541812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93</w:t>
      </w:r>
      <w:r w:rsidR="00D155B6">
        <w:fldChar w:fldCharType="end"/>
      </w:r>
      <w:r w:rsidR="005B1B30">
        <w:rPr>
          <w:rFonts w:hint="eastAsia"/>
        </w:rPr>
        <w:t>所示；点击“返回”则返回到会场组管理页面。</w:t>
      </w:r>
    </w:p>
    <w:p w:rsidR="000C3230" w:rsidRDefault="000C3230" w:rsidP="00AF6B7B">
      <w:pPr>
        <w:pStyle w:val="af1"/>
      </w:pPr>
      <w:r>
        <w:rPr>
          <w:rFonts w:hint="eastAsia"/>
        </w:rPr>
        <w:t>图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_Ref358541796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91</w:t>
      </w:r>
      <w:r w:rsidR="00D155B6">
        <w:fldChar w:fldCharType="end"/>
      </w:r>
      <w:r>
        <w:rPr>
          <w:rFonts w:hint="eastAsia"/>
        </w:rPr>
        <w:t>列表中的每条数据后面的操作栏中，都有两个选项“删除”、 “编辑”。点击“删除”将弹出验证框，点击确定，该会场将被删除；点击“编辑”，即进入会场信息修改界面，输入相应信息，点确定，该会场修改后的信息将覆盖原有信息。列表中的每条数据后面还有“广播者”和“演讲者”两个复选框，选择“广播者”则该会场成为广播者，选择“演讲者”则该会场可以演讲。</w:t>
      </w:r>
    </w:p>
    <w:p w:rsidR="00D92F8E" w:rsidRDefault="00D92F8E" w:rsidP="00D92F8E">
      <w:pPr>
        <w:keepNext/>
      </w:pPr>
      <w:r>
        <w:rPr>
          <w:noProof/>
        </w:rPr>
        <w:drawing>
          <wp:inline distT="0" distB="0" distL="0" distR="0" wp14:anchorId="17CAE924" wp14:editId="5E5EBB74">
            <wp:extent cx="5246372" cy="24003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16848" t="19484" b="3302"/>
                    <a:stretch/>
                  </pic:blipFill>
                  <pic:spPr bwMode="auto">
                    <a:xfrm>
                      <a:off x="0" y="0"/>
                      <a:ext cx="5255878" cy="240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D92F8E" w:rsidP="00D92F8E">
      <w:pPr>
        <w:pStyle w:val="af2"/>
      </w:pPr>
      <w:bookmarkStart w:id="172" w:name="_Ref35854179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91</w:t>
      </w:r>
      <w:r>
        <w:fldChar w:fldCharType="end"/>
      </w:r>
      <w:bookmarkEnd w:id="172"/>
      <w:r>
        <w:rPr>
          <w:rFonts w:hint="eastAsia"/>
        </w:rPr>
        <w:t>编辑会场组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D92F8E" w:rsidRDefault="00745D39" w:rsidP="00D92F8E">
      <w:pPr>
        <w:keepNext/>
      </w:pPr>
      <w:r>
        <w:rPr>
          <w:noProof/>
        </w:rPr>
        <w:drawing>
          <wp:inline distT="0" distB="0" distL="0" distR="0" wp14:anchorId="734A45E0" wp14:editId="0367A26E">
            <wp:extent cx="5331185" cy="2352675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l="16667" t="19485" b="5875"/>
                    <a:stretch/>
                  </pic:blipFill>
                  <pic:spPr bwMode="auto">
                    <a:xfrm>
                      <a:off x="0" y="0"/>
                      <a:ext cx="5340844" cy="235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D92F8E" w:rsidP="00D92F8E">
      <w:pPr>
        <w:pStyle w:val="af2"/>
      </w:pPr>
      <w:bookmarkStart w:id="173" w:name="_Ref35854180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92</w:t>
      </w:r>
      <w:r>
        <w:fldChar w:fldCharType="end"/>
      </w:r>
      <w:bookmarkEnd w:id="173"/>
      <w:r>
        <w:rPr>
          <w:rFonts w:hint="eastAsia"/>
        </w:rPr>
        <w:t>编辑会场组</w:t>
      </w:r>
      <w:r>
        <w:rPr>
          <w:rFonts w:hint="eastAsia"/>
        </w:rPr>
        <w:t>-</w:t>
      </w:r>
      <w:r w:rsidR="00745D39">
        <w:rPr>
          <w:rFonts w:hint="eastAsia"/>
        </w:rPr>
        <w:t>增加</w:t>
      </w:r>
      <w:r>
        <w:rPr>
          <w:rFonts w:hint="eastAsia"/>
        </w:rPr>
        <w:t>新会场</w:t>
      </w:r>
    </w:p>
    <w:p w:rsidR="00D92F8E" w:rsidRDefault="008F1B82" w:rsidP="00D92F8E">
      <w:pPr>
        <w:keepNext/>
      </w:pPr>
      <w:r>
        <w:rPr>
          <w:noProof/>
        </w:rPr>
        <w:lastRenderedPageBreak/>
        <w:drawing>
          <wp:inline distT="0" distB="0" distL="0" distR="0" wp14:anchorId="39CF19C6" wp14:editId="591C832A">
            <wp:extent cx="5267325" cy="2333801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82" w:rsidRPr="008F1B82" w:rsidRDefault="00D92F8E" w:rsidP="00D92F8E">
      <w:pPr>
        <w:pStyle w:val="af2"/>
      </w:pPr>
      <w:bookmarkStart w:id="174" w:name="_Ref35854181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93</w:t>
      </w:r>
      <w:r>
        <w:fldChar w:fldCharType="end"/>
      </w:r>
      <w:bookmarkEnd w:id="174"/>
      <w:r>
        <w:rPr>
          <w:rFonts w:hint="eastAsia"/>
        </w:rPr>
        <w:t>编辑会场组</w:t>
      </w:r>
      <w:r>
        <w:rPr>
          <w:rFonts w:hint="eastAsia"/>
        </w:rPr>
        <w:t>-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薄选择</w:t>
      </w:r>
      <w:proofErr w:type="gramEnd"/>
      <w:r>
        <w:rPr>
          <w:rFonts w:hint="eastAsia"/>
        </w:rPr>
        <w:t>会场</w:t>
      </w:r>
    </w:p>
    <w:p w:rsidR="00852D25" w:rsidRDefault="00852D25" w:rsidP="00852D25">
      <w:pPr>
        <w:pStyle w:val="3"/>
      </w:pPr>
      <w:bookmarkStart w:id="175" w:name="_Toc377050010"/>
      <w:r>
        <w:rPr>
          <w:rFonts w:hint="eastAsia"/>
        </w:rPr>
        <w:t>用户管理</w:t>
      </w:r>
      <w:bookmarkEnd w:id="175"/>
    </w:p>
    <w:p w:rsidR="009A6958" w:rsidRPr="009A6958" w:rsidRDefault="009A6958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_Ref358541831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94</w:t>
      </w:r>
      <w:r w:rsidR="00D155B6">
        <w:fldChar w:fldCharType="end"/>
      </w:r>
      <w:r>
        <w:rPr>
          <w:rFonts w:hint="eastAsia"/>
        </w:rPr>
        <w:t>所示界面。</w:t>
      </w:r>
      <w:r w:rsidR="00D558DE" w:rsidRPr="00ED5F1C">
        <w:rPr>
          <w:rFonts w:hint="eastAsia"/>
        </w:rPr>
        <w:t>该界面即为用户管理界面，在上边的查询栏中，</w:t>
      </w:r>
      <w:r w:rsidR="00A24509">
        <w:rPr>
          <w:rFonts w:hint="eastAsia"/>
        </w:rPr>
        <w:t>选择</w:t>
      </w:r>
      <w:r w:rsidR="00D558DE" w:rsidRPr="00ED5F1C">
        <w:rPr>
          <w:rFonts w:hint="eastAsia"/>
        </w:rPr>
        <w:t>“部门”或者</w:t>
      </w:r>
      <w:r w:rsidR="00A24509">
        <w:rPr>
          <w:rFonts w:hint="eastAsia"/>
        </w:rPr>
        <w:t>输入</w:t>
      </w:r>
      <w:r w:rsidR="00D558DE" w:rsidRPr="00ED5F1C">
        <w:rPr>
          <w:rFonts w:hint="eastAsia"/>
        </w:rPr>
        <w:t>“用户</w:t>
      </w:r>
      <w:r w:rsidR="002849B5">
        <w:rPr>
          <w:rFonts w:hint="eastAsia"/>
        </w:rPr>
        <w:t>名</w:t>
      </w:r>
      <w:r w:rsidR="00D558DE" w:rsidRPr="00ED5F1C">
        <w:rPr>
          <w:rFonts w:hint="eastAsia"/>
        </w:rPr>
        <w:t>”</w:t>
      </w:r>
      <w:r w:rsidR="00A24509">
        <w:rPr>
          <w:rFonts w:hint="eastAsia"/>
        </w:rPr>
        <w:t>，</w:t>
      </w:r>
      <w:r w:rsidR="00D558DE" w:rsidRPr="00ED5F1C">
        <w:rPr>
          <w:rFonts w:hint="eastAsia"/>
        </w:rPr>
        <w:t>点击“查询</w:t>
      </w:r>
      <w:r w:rsidR="00D558DE">
        <w:rPr>
          <w:rFonts w:hint="eastAsia"/>
        </w:rPr>
        <w:t>”</w:t>
      </w:r>
      <w:r w:rsidR="00D558DE" w:rsidRPr="00ED5F1C">
        <w:rPr>
          <w:rFonts w:hint="eastAsia"/>
        </w:rPr>
        <w:t>按钮，即可得到相应的结果集，显示在列表中。</w:t>
      </w:r>
    </w:p>
    <w:p w:rsidR="00D92F8E" w:rsidRDefault="008F1B82" w:rsidP="00D92F8E">
      <w:pPr>
        <w:pStyle w:val="af2"/>
        <w:keepNext/>
      </w:pPr>
      <w:r>
        <w:rPr>
          <w:noProof/>
        </w:rPr>
        <w:drawing>
          <wp:inline distT="0" distB="0" distL="0" distR="0" wp14:anchorId="35E0D1FA" wp14:editId="0CE436FF">
            <wp:extent cx="5258937" cy="2302933"/>
            <wp:effectExtent l="0" t="0" r="0" b="254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16998" t="20538" b="3017"/>
                    <a:stretch/>
                  </pic:blipFill>
                  <pic:spPr bwMode="auto">
                    <a:xfrm>
                      <a:off x="0" y="0"/>
                      <a:ext cx="5255810" cy="230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D92F8E" w:rsidP="00D92F8E">
      <w:pPr>
        <w:pStyle w:val="af2"/>
      </w:pPr>
      <w:bookmarkStart w:id="176" w:name="_Ref35854183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94</w:t>
      </w:r>
      <w:r>
        <w:fldChar w:fldCharType="end"/>
      </w:r>
      <w:bookmarkEnd w:id="176"/>
      <w:r>
        <w:rPr>
          <w:rFonts w:hint="eastAsia"/>
        </w:rPr>
        <w:t>用户管理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8F1B82" w:rsidRDefault="00D558DE" w:rsidP="00FD1564">
      <w:pPr>
        <w:pStyle w:val="af1"/>
      </w:pPr>
      <w:r>
        <w:rPr>
          <w:rFonts w:hint="eastAsia"/>
        </w:rPr>
        <w:t>该页面的查询栏下的右下方有“增加”和“导出”两个链接，点击“增加”，即可增加系统用户，如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_Ref358541838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95</w:t>
      </w:r>
      <w:r w:rsidR="00D155B6">
        <w:fldChar w:fldCharType="end"/>
      </w:r>
      <w:r>
        <w:rPr>
          <w:rFonts w:hint="eastAsia"/>
        </w:rPr>
        <w:t>所示。点“导出”即可导出查询结果的相应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D558DE" w:rsidRDefault="00D558DE" w:rsidP="00A24509">
      <w:pPr>
        <w:pStyle w:val="af1"/>
      </w:pPr>
      <w:r>
        <w:rPr>
          <w:rFonts w:hint="eastAsia"/>
        </w:rPr>
        <w:t>列表中的每条数据后面的操作栏中，除了管理员，都有三个选项“删除”</w:t>
      </w:r>
      <w:r w:rsidR="00BB29CB">
        <w:rPr>
          <w:rFonts w:hint="eastAsia"/>
        </w:rPr>
        <w:t>、</w:t>
      </w:r>
      <w:r>
        <w:rPr>
          <w:rFonts w:hint="eastAsia"/>
        </w:rPr>
        <w:t>“修改”</w:t>
      </w:r>
      <w:r w:rsidR="00BB29CB">
        <w:rPr>
          <w:rFonts w:hint="eastAsia"/>
        </w:rPr>
        <w:t>、</w:t>
      </w:r>
      <w:r>
        <w:rPr>
          <w:rFonts w:hint="eastAsia"/>
        </w:rPr>
        <w:t>“查看”</w:t>
      </w:r>
      <w:r w:rsidR="002849B5">
        <w:rPr>
          <w:rFonts w:hint="eastAsia"/>
        </w:rPr>
        <w:t>。</w:t>
      </w:r>
      <w:r>
        <w:rPr>
          <w:rFonts w:hint="eastAsia"/>
        </w:rPr>
        <w:t>点击“删除”将弹出验证框，点击确定，该用户将被删除</w:t>
      </w:r>
      <w:r w:rsidR="002849B5">
        <w:rPr>
          <w:rFonts w:hint="eastAsia"/>
        </w:rPr>
        <w:t>；</w:t>
      </w:r>
      <w:r>
        <w:rPr>
          <w:rFonts w:hint="eastAsia"/>
        </w:rPr>
        <w:t>点击“修改”，即进入用户信息修改界面，输入相应信息，点确定，该用户修改后的信息将覆盖原有信息</w:t>
      </w:r>
      <w:r w:rsidR="002849B5">
        <w:rPr>
          <w:rFonts w:hint="eastAsia"/>
        </w:rPr>
        <w:t>；</w:t>
      </w:r>
      <w:r>
        <w:rPr>
          <w:rFonts w:hint="eastAsia"/>
        </w:rPr>
        <w:t>点</w:t>
      </w:r>
      <w:r w:rsidR="00D207DA">
        <w:rPr>
          <w:rFonts w:hint="eastAsia"/>
        </w:rPr>
        <w:t>击</w:t>
      </w:r>
      <w:r>
        <w:rPr>
          <w:rFonts w:hint="eastAsia"/>
        </w:rPr>
        <w:t>“查看”，即可查看相应用户的</w:t>
      </w:r>
      <w:r w:rsidR="007F306F">
        <w:rPr>
          <w:rFonts w:hint="eastAsia"/>
        </w:rPr>
        <w:t>详细</w:t>
      </w:r>
      <w:r>
        <w:rPr>
          <w:rFonts w:hint="eastAsia"/>
        </w:rPr>
        <w:t>信息</w:t>
      </w:r>
      <w:r w:rsidR="002849B5">
        <w:rPr>
          <w:rFonts w:hint="eastAsia"/>
        </w:rPr>
        <w:t>，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_Ref358541847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>图</w:t>
      </w:r>
      <w:r w:rsidR="0036646B">
        <w:rPr>
          <w:rFonts w:hint="eastAsia"/>
        </w:rPr>
        <w:lastRenderedPageBreak/>
        <w:t xml:space="preserve">3- </w:t>
      </w:r>
      <w:r w:rsidR="0036646B">
        <w:rPr>
          <w:noProof/>
        </w:rPr>
        <w:t>96</w:t>
      </w:r>
      <w:r w:rsidR="00D155B6">
        <w:fldChar w:fldCharType="end"/>
      </w:r>
      <w:r>
        <w:rPr>
          <w:rFonts w:hint="eastAsia"/>
        </w:rPr>
        <w:t>所示。</w:t>
      </w:r>
    </w:p>
    <w:p w:rsidR="00745D39" w:rsidRDefault="008F1B82" w:rsidP="00745D39">
      <w:pPr>
        <w:pStyle w:val="af2"/>
        <w:keepNext/>
      </w:pPr>
      <w:r>
        <w:rPr>
          <w:noProof/>
        </w:rPr>
        <w:drawing>
          <wp:inline distT="0" distB="0" distL="0" distR="0" wp14:anchorId="2A1E7994" wp14:editId="6E2AEB4B">
            <wp:extent cx="5151138" cy="22669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16848" t="19853" b="5824"/>
                    <a:stretch/>
                  </pic:blipFill>
                  <pic:spPr bwMode="auto">
                    <a:xfrm>
                      <a:off x="0" y="0"/>
                      <a:ext cx="5160470" cy="227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745D39" w:rsidP="00745D39">
      <w:pPr>
        <w:pStyle w:val="af2"/>
      </w:pPr>
      <w:bookmarkStart w:id="177" w:name="_Ref35854183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95</w:t>
      </w:r>
      <w:r>
        <w:fldChar w:fldCharType="end"/>
      </w:r>
      <w:bookmarkEnd w:id="177"/>
      <w:r>
        <w:rPr>
          <w:rFonts w:hint="eastAsia"/>
        </w:rPr>
        <w:t>增加用户</w:t>
      </w:r>
    </w:p>
    <w:p w:rsidR="00745D39" w:rsidRDefault="008F1B82" w:rsidP="00745D39">
      <w:pPr>
        <w:pStyle w:val="af2"/>
        <w:keepNext/>
      </w:pPr>
      <w:r>
        <w:rPr>
          <w:noProof/>
        </w:rPr>
        <w:drawing>
          <wp:inline distT="0" distB="0" distL="0" distR="0" wp14:anchorId="7F9195DA" wp14:editId="0F2EC4E8">
            <wp:extent cx="5009456" cy="2276475"/>
            <wp:effectExtent l="0" t="0" r="127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16820" t="19781" b="3663"/>
                    <a:stretch/>
                  </pic:blipFill>
                  <pic:spPr bwMode="auto">
                    <a:xfrm>
                      <a:off x="0" y="0"/>
                      <a:ext cx="5010262" cy="227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745D39" w:rsidP="00745D39">
      <w:pPr>
        <w:pStyle w:val="af2"/>
      </w:pPr>
      <w:bookmarkStart w:id="178" w:name="_Ref35854184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96</w:t>
      </w:r>
      <w:r>
        <w:fldChar w:fldCharType="end"/>
      </w:r>
      <w:bookmarkEnd w:id="178"/>
      <w:r>
        <w:rPr>
          <w:rFonts w:hint="eastAsia"/>
        </w:rPr>
        <w:t>查看用户详情</w:t>
      </w:r>
    </w:p>
    <w:p w:rsidR="00852D25" w:rsidRDefault="00852D25" w:rsidP="00852D25">
      <w:pPr>
        <w:pStyle w:val="3"/>
      </w:pPr>
      <w:bookmarkStart w:id="179" w:name="_Toc377050011"/>
      <w:r>
        <w:rPr>
          <w:rFonts w:hint="eastAsia"/>
        </w:rPr>
        <w:t>会议室管理</w:t>
      </w:r>
      <w:bookmarkEnd w:id="179"/>
    </w:p>
    <w:p w:rsidR="002849B5" w:rsidRPr="002849B5" w:rsidRDefault="002849B5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_Ref358541855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97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该界面即为</w:t>
      </w:r>
      <w:r>
        <w:rPr>
          <w:rFonts w:hint="eastAsia"/>
        </w:rPr>
        <w:t>会议室</w:t>
      </w:r>
      <w:r w:rsidRPr="00ED5F1C">
        <w:rPr>
          <w:rFonts w:hint="eastAsia"/>
        </w:rPr>
        <w:t>管理界面，在上边的查询栏中，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会议室名称</w:t>
      </w:r>
      <w:r w:rsidRPr="00ED5F1C">
        <w:rPr>
          <w:rFonts w:hint="eastAsia"/>
        </w:rPr>
        <w:t>”或者“</w:t>
      </w:r>
      <w:r>
        <w:rPr>
          <w:rFonts w:hint="eastAsia"/>
        </w:rPr>
        <w:t>会议室类型</w:t>
      </w:r>
      <w:r w:rsidRPr="00ED5F1C">
        <w:rPr>
          <w:rFonts w:hint="eastAsia"/>
        </w:rPr>
        <w:t>”</w:t>
      </w:r>
      <w:r w:rsidR="009B3488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745D39" w:rsidRDefault="008F1B82" w:rsidP="00745D39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1044C3BD" wp14:editId="3915D9C4">
            <wp:extent cx="5113102" cy="2323127"/>
            <wp:effectExtent l="0" t="0" r="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16818" t="19805" b="3542"/>
                    <a:stretch/>
                  </pic:blipFill>
                  <pic:spPr bwMode="auto">
                    <a:xfrm>
                      <a:off x="0" y="0"/>
                      <a:ext cx="5115490" cy="2324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745D39" w:rsidP="00745D39">
      <w:pPr>
        <w:pStyle w:val="af2"/>
      </w:pPr>
      <w:bookmarkStart w:id="180" w:name="_Ref35854185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97</w:t>
      </w:r>
      <w:r>
        <w:fldChar w:fldCharType="end"/>
      </w:r>
      <w:bookmarkEnd w:id="180"/>
      <w:r>
        <w:rPr>
          <w:rFonts w:hint="eastAsia"/>
        </w:rPr>
        <w:t>会议室管理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2849B5" w:rsidRDefault="002849B5" w:rsidP="00FD1564">
      <w:pPr>
        <w:pStyle w:val="af1"/>
      </w:pPr>
      <w:r>
        <w:rPr>
          <w:rFonts w:hint="eastAsia"/>
        </w:rPr>
        <w:t>该页面的查询栏下的右下方有“增加”和“导出”两个链接，点击“增加”，即可增加会议室，如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_Ref358541863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98</w:t>
      </w:r>
      <w:r w:rsidR="00D155B6">
        <w:fldChar w:fldCharType="end"/>
      </w:r>
      <w:r>
        <w:rPr>
          <w:rFonts w:hint="eastAsia"/>
        </w:rPr>
        <w:t>所示。点“导出”即可导出查询结果的相应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8F1B82" w:rsidRDefault="002849B5" w:rsidP="00FD1564">
      <w:pPr>
        <w:pStyle w:val="af1"/>
      </w:pPr>
      <w:r>
        <w:rPr>
          <w:rFonts w:hint="eastAsia"/>
        </w:rPr>
        <w:t>列表中的每条数据后面的操作栏中，都有三个选项“删除”</w:t>
      </w:r>
      <w:r w:rsidR="00BB29CB">
        <w:rPr>
          <w:rFonts w:hint="eastAsia"/>
        </w:rPr>
        <w:t>、</w:t>
      </w:r>
      <w:r>
        <w:rPr>
          <w:rFonts w:hint="eastAsia"/>
        </w:rPr>
        <w:t>“修改”</w:t>
      </w:r>
      <w:r w:rsidR="00BB29CB">
        <w:rPr>
          <w:rFonts w:hint="eastAsia"/>
        </w:rPr>
        <w:t>、</w:t>
      </w:r>
      <w:r>
        <w:rPr>
          <w:rFonts w:hint="eastAsia"/>
        </w:rPr>
        <w:t>“查看”。点击“删除”将弹出验证框，点击确定，该会议室将被删除；点击“修改”，即进入</w:t>
      </w:r>
      <w:r w:rsidR="007F306F">
        <w:rPr>
          <w:rFonts w:hint="eastAsia"/>
        </w:rPr>
        <w:t>会议室</w:t>
      </w:r>
      <w:r>
        <w:rPr>
          <w:rFonts w:hint="eastAsia"/>
        </w:rPr>
        <w:t>信息修改界面，输入相应信息，点确定，该</w:t>
      </w:r>
      <w:r w:rsidR="007F306F">
        <w:rPr>
          <w:rFonts w:hint="eastAsia"/>
        </w:rPr>
        <w:t>会议室</w:t>
      </w:r>
      <w:r>
        <w:rPr>
          <w:rFonts w:hint="eastAsia"/>
        </w:rPr>
        <w:t>修改后的信息将覆盖原有信息</w:t>
      </w:r>
      <w:r w:rsidR="007F306F">
        <w:rPr>
          <w:rFonts w:hint="eastAsia"/>
        </w:rPr>
        <w:t>；</w:t>
      </w:r>
      <w:r>
        <w:rPr>
          <w:rFonts w:hint="eastAsia"/>
        </w:rPr>
        <w:t>点</w:t>
      </w:r>
      <w:r w:rsidR="009B3488">
        <w:rPr>
          <w:rFonts w:hint="eastAsia"/>
        </w:rPr>
        <w:t>击</w:t>
      </w:r>
      <w:r>
        <w:rPr>
          <w:rFonts w:hint="eastAsia"/>
        </w:rPr>
        <w:t>“查看”，即可查看相应</w:t>
      </w:r>
      <w:r w:rsidR="007F306F">
        <w:rPr>
          <w:rFonts w:hint="eastAsia"/>
        </w:rPr>
        <w:t>会议室的详细</w:t>
      </w:r>
      <w:r>
        <w:rPr>
          <w:rFonts w:hint="eastAsia"/>
        </w:rPr>
        <w:t>信息。如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_Ref358541869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99</w:t>
      </w:r>
      <w:r w:rsidR="00D155B6">
        <w:fldChar w:fldCharType="end"/>
      </w:r>
      <w:r>
        <w:rPr>
          <w:rFonts w:hint="eastAsia"/>
        </w:rPr>
        <w:t>所示。</w:t>
      </w:r>
    </w:p>
    <w:p w:rsidR="00745D39" w:rsidRDefault="008F1B82" w:rsidP="00745D39">
      <w:pPr>
        <w:pStyle w:val="af2"/>
        <w:keepNext/>
      </w:pPr>
      <w:r>
        <w:rPr>
          <w:noProof/>
        </w:rPr>
        <w:drawing>
          <wp:inline distT="0" distB="0" distL="0" distR="0" wp14:anchorId="164FFF36" wp14:editId="15FE6747">
            <wp:extent cx="5216068" cy="2295525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6848" t="19853" b="5824"/>
                    <a:stretch/>
                  </pic:blipFill>
                  <pic:spPr bwMode="auto">
                    <a:xfrm>
                      <a:off x="0" y="0"/>
                      <a:ext cx="5231261" cy="230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745D39" w:rsidP="00745D39">
      <w:pPr>
        <w:pStyle w:val="af2"/>
      </w:pPr>
      <w:bookmarkStart w:id="181" w:name="_Ref35854186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98</w:t>
      </w:r>
      <w:r>
        <w:fldChar w:fldCharType="end"/>
      </w:r>
      <w:bookmarkEnd w:id="181"/>
      <w:r>
        <w:rPr>
          <w:rFonts w:hint="eastAsia"/>
        </w:rPr>
        <w:t>增加会议室</w:t>
      </w:r>
    </w:p>
    <w:p w:rsidR="00745D39" w:rsidRDefault="008F1B82" w:rsidP="00745D39">
      <w:pPr>
        <w:keepNext/>
      </w:pPr>
      <w:r>
        <w:rPr>
          <w:noProof/>
        </w:rPr>
        <w:lastRenderedPageBreak/>
        <w:drawing>
          <wp:inline distT="0" distB="0" distL="0" distR="0" wp14:anchorId="5BCCCC28" wp14:editId="5AC111AA">
            <wp:extent cx="5210175" cy="2367232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l="16818" t="19805" b="3542"/>
                    <a:stretch/>
                  </pic:blipFill>
                  <pic:spPr bwMode="auto">
                    <a:xfrm>
                      <a:off x="0" y="0"/>
                      <a:ext cx="5210175" cy="236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745D39" w:rsidP="00745D39">
      <w:pPr>
        <w:pStyle w:val="af2"/>
      </w:pPr>
      <w:bookmarkStart w:id="182" w:name="_Ref35854186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99</w:t>
      </w:r>
      <w:r>
        <w:fldChar w:fldCharType="end"/>
      </w:r>
      <w:bookmarkEnd w:id="182"/>
      <w:r>
        <w:rPr>
          <w:rFonts w:hint="eastAsia"/>
        </w:rPr>
        <w:t>查看会议室详情</w:t>
      </w:r>
    </w:p>
    <w:p w:rsidR="000F758D" w:rsidRDefault="002B6F94" w:rsidP="000F758D">
      <w:pPr>
        <w:pStyle w:val="3"/>
      </w:pPr>
      <w:bookmarkStart w:id="183" w:name="_Toc377050012"/>
      <w:r>
        <w:rPr>
          <w:rFonts w:hint="eastAsia"/>
        </w:rPr>
        <w:t>设备</w:t>
      </w:r>
      <w:r w:rsidR="000F758D">
        <w:rPr>
          <w:rFonts w:hint="eastAsia"/>
        </w:rPr>
        <w:t>管理</w:t>
      </w:r>
      <w:bookmarkEnd w:id="183"/>
    </w:p>
    <w:p w:rsidR="000F758D" w:rsidRDefault="000F758D" w:rsidP="000F758D">
      <w:pPr>
        <w:pStyle w:val="a0"/>
        <w:ind w:firstLine="480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hyperlink w:anchor="图3116" w:history="1">
        <w:r w:rsidRPr="000E2940">
          <w:rPr>
            <w:rFonts w:hint="eastAsia"/>
          </w:rPr>
          <w:t>图3-116</w:t>
        </w:r>
      </w:hyperlink>
      <w:r>
        <w:rPr>
          <w:rFonts w:hint="eastAsia"/>
        </w:rPr>
        <w:t>所示界面。</w:t>
      </w:r>
      <w:r w:rsidR="002B6F94">
        <w:rPr>
          <w:rFonts w:hint="eastAsia"/>
        </w:rPr>
        <w:t>维护会议室与设备之间的附属关系。维护音频设备、告示设备。</w:t>
      </w:r>
    </w:p>
    <w:p w:rsidR="000F758D" w:rsidRDefault="000F758D" w:rsidP="000F758D">
      <w:pPr>
        <w:pStyle w:val="a0"/>
        <w:ind w:firstLineChars="0" w:firstLine="0"/>
      </w:pPr>
      <w:r>
        <w:rPr>
          <w:noProof/>
        </w:rPr>
        <w:drawing>
          <wp:inline distT="0" distB="0" distL="0" distR="0" wp14:anchorId="4B78AC9C" wp14:editId="6F82BE73">
            <wp:extent cx="5180722" cy="2886075"/>
            <wp:effectExtent l="0" t="0" r="127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告示管理.PN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4" t="24111"/>
                    <a:stretch/>
                  </pic:blipFill>
                  <pic:spPr bwMode="auto">
                    <a:xfrm>
                      <a:off x="0" y="0"/>
                      <a:ext cx="5180722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8D" w:rsidRDefault="000F758D" w:rsidP="000F758D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116</w:t>
      </w:r>
      <w:r>
        <w:fldChar w:fldCharType="end"/>
      </w:r>
      <w:bookmarkStart w:id="184" w:name="图3116"/>
      <w:bookmarkEnd w:id="184"/>
      <w:r>
        <w:rPr>
          <w:rFonts w:hint="eastAsia"/>
        </w:rPr>
        <w:t>告示管理</w:t>
      </w:r>
    </w:p>
    <w:p w:rsidR="000F758D" w:rsidRDefault="000F758D" w:rsidP="000F758D">
      <w:pPr>
        <w:pStyle w:val="af1"/>
      </w:pPr>
      <w:r>
        <w:rPr>
          <w:rFonts w:hint="eastAsia"/>
        </w:rPr>
        <w:t>该页面的查询栏下的右上方有“增加”链接，点击“增加”，即可增加告示，如</w:t>
      </w:r>
      <w:hyperlink w:anchor="图3117" w:history="1">
        <w:r w:rsidRPr="000E2940">
          <w:rPr>
            <w:rFonts w:hint="eastAsia"/>
          </w:rPr>
          <w:t>图3-117</w:t>
        </w:r>
      </w:hyperlink>
      <w:r>
        <w:rPr>
          <w:rFonts w:hint="eastAsia"/>
        </w:rPr>
        <w:t>所示。</w:t>
      </w:r>
    </w:p>
    <w:p w:rsidR="000F758D" w:rsidRDefault="000F758D" w:rsidP="000F758D">
      <w:r>
        <w:rPr>
          <w:noProof/>
        </w:rPr>
        <w:lastRenderedPageBreak/>
        <w:drawing>
          <wp:inline distT="0" distB="0" distL="0" distR="0" wp14:anchorId="05D1438F" wp14:editId="48196924">
            <wp:extent cx="5267325" cy="293432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告示增加.PNG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4" t="24111"/>
                    <a:stretch/>
                  </pic:blipFill>
                  <pic:spPr bwMode="auto">
                    <a:xfrm>
                      <a:off x="0" y="0"/>
                      <a:ext cx="5267325" cy="293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8D" w:rsidRDefault="000F758D" w:rsidP="000F758D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117</w:t>
      </w:r>
      <w:r>
        <w:fldChar w:fldCharType="end"/>
      </w:r>
      <w:bookmarkStart w:id="185" w:name="图3117"/>
      <w:bookmarkEnd w:id="185"/>
      <w:r>
        <w:rPr>
          <w:rFonts w:hint="eastAsia"/>
        </w:rPr>
        <w:t>告示增加</w:t>
      </w:r>
    </w:p>
    <w:p w:rsidR="000F758D" w:rsidRPr="00626539" w:rsidRDefault="000F758D" w:rsidP="000F758D">
      <w:pPr>
        <w:ind w:firstLine="480"/>
      </w:pPr>
      <w:r>
        <w:rPr>
          <w:rFonts w:hint="eastAsia"/>
        </w:rPr>
        <w:t>列表中的每条数据后面的操作栏中，都有三个选项 “查看”、“修改”、“删除”点击“删除”将弹出验证框，点击确定，该告示将被删除；点击“修改”，即进入告示信息修改界面，输入相应信息，点确定，该告示修改后的信息将覆盖原有信息；点“查看”，即可查看相应告示的详细信息，如</w:t>
      </w:r>
      <w:hyperlink w:anchor="图3118" w:history="1">
        <w:r w:rsidRPr="000E2940">
          <w:rPr>
            <w:rFonts w:hint="eastAsia"/>
          </w:rPr>
          <w:t>图3-118</w:t>
        </w:r>
      </w:hyperlink>
      <w:r>
        <w:rPr>
          <w:rFonts w:hint="eastAsia"/>
        </w:rPr>
        <w:t>所示。</w:t>
      </w:r>
    </w:p>
    <w:p w:rsidR="000F758D" w:rsidRDefault="000F758D" w:rsidP="000F758D">
      <w:pPr>
        <w:pStyle w:val="a0"/>
        <w:ind w:firstLineChars="0" w:firstLine="0"/>
      </w:pPr>
      <w:r>
        <w:rPr>
          <w:noProof/>
        </w:rPr>
        <w:drawing>
          <wp:inline distT="0" distB="0" distL="0" distR="0" wp14:anchorId="11E359A8" wp14:editId="59F331C2">
            <wp:extent cx="5267325" cy="299922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告示详细.PNG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45" t="22604"/>
                    <a:stretch/>
                  </pic:blipFill>
                  <pic:spPr bwMode="auto">
                    <a:xfrm>
                      <a:off x="0" y="0"/>
                      <a:ext cx="5267325" cy="299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8D" w:rsidRDefault="000F758D" w:rsidP="000F758D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118</w:t>
      </w:r>
      <w:r>
        <w:fldChar w:fldCharType="end"/>
      </w:r>
      <w:bookmarkStart w:id="186" w:name="图3118"/>
      <w:bookmarkEnd w:id="186"/>
      <w:r>
        <w:rPr>
          <w:rFonts w:hint="eastAsia"/>
        </w:rPr>
        <w:t>告示详细</w:t>
      </w:r>
    </w:p>
    <w:p w:rsidR="00852D25" w:rsidRDefault="00852D25" w:rsidP="00852D25">
      <w:pPr>
        <w:pStyle w:val="3"/>
      </w:pPr>
      <w:bookmarkStart w:id="187" w:name="_Toc377050013"/>
      <w:r>
        <w:rPr>
          <w:rFonts w:hint="eastAsia"/>
        </w:rPr>
        <w:t>设备管理</w:t>
      </w:r>
      <w:bookmarkEnd w:id="187"/>
    </w:p>
    <w:p w:rsidR="002849B5" w:rsidRPr="002849B5" w:rsidRDefault="002849B5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_Ref358541876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100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该界面即为</w:t>
      </w:r>
      <w:r w:rsidR="008636DF">
        <w:rPr>
          <w:rFonts w:hint="eastAsia"/>
        </w:rPr>
        <w:t>设备</w:t>
      </w:r>
      <w:r w:rsidRPr="00ED5F1C">
        <w:rPr>
          <w:rFonts w:hint="eastAsia"/>
        </w:rPr>
        <w:t>管理界面，在上边的查询栏中，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 w:rsidR="008636DF">
        <w:rPr>
          <w:rFonts w:hint="eastAsia"/>
        </w:rPr>
        <w:t>设备类型</w:t>
      </w:r>
      <w:r w:rsidRPr="00ED5F1C">
        <w:rPr>
          <w:rFonts w:hint="eastAsia"/>
        </w:rPr>
        <w:t>”或者“</w:t>
      </w:r>
      <w:r w:rsidR="008636DF">
        <w:rPr>
          <w:rFonts w:hint="eastAsia"/>
        </w:rPr>
        <w:t>所属会议室</w:t>
      </w:r>
      <w:r w:rsidRPr="00ED5F1C">
        <w:rPr>
          <w:rFonts w:hint="eastAsia"/>
        </w:rPr>
        <w:t>”</w:t>
      </w:r>
      <w:r w:rsidR="009B3488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856EC4" w:rsidRDefault="008F1B82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B9ED132" wp14:editId="16CC6EE4">
            <wp:extent cx="5174035" cy="2350812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16818" t="19805" b="3542"/>
                    <a:stretch/>
                  </pic:blipFill>
                  <pic:spPr bwMode="auto">
                    <a:xfrm>
                      <a:off x="0" y="0"/>
                      <a:ext cx="5178341" cy="235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856EC4" w:rsidP="00856EC4">
      <w:pPr>
        <w:pStyle w:val="af2"/>
      </w:pPr>
      <w:bookmarkStart w:id="188" w:name="_Ref35854187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100</w:t>
      </w:r>
      <w:r>
        <w:fldChar w:fldCharType="end"/>
      </w:r>
      <w:bookmarkEnd w:id="188"/>
      <w:r>
        <w:rPr>
          <w:rFonts w:hint="eastAsia"/>
        </w:rPr>
        <w:t>设备管理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2849B5" w:rsidRPr="008636DF" w:rsidRDefault="002849B5" w:rsidP="00FD1564">
      <w:pPr>
        <w:pStyle w:val="af1"/>
      </w:pPr>
      <w:r>
        <w:rPr>
          <w:rFonts w:hint="eastAsia"/>
        </w:rPr>
        <w:t>该页面的查询栏下的右下方有“增加”和“导出”两个链接，点击“增加”，</w:t>
      </w:r>
      <w:r w:rsidR="008636DF">
        <w:rPr>
          <w:rFonts w:hint="eastAsia"/>
        </w:rPr>
        <w:t>可以增加终端、</w:t>
      </w:r>
      <w:r w:rsidR="008636DF" w:rsidRPr="008636DF">
        <w:rPr>
          <w:rFonts w:hint="eastAsia"/>
        </w:rPr>
        <w:t>MCU、中控、比对卡、其它设备</w:t>
      </w:r>
      <w:r w:rsidRPr="008636DF"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_Ref358541885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101</w:t>
      </w:r>
      <w:r w:rsidR="00D155B6">
        <w:fldChar w:fldCharType="end"/>
      </w:r>
      <w:r w:rsidR="008636DF" w:rsidRPr="008636DF">
        <w:rPr>
          <w:rFonts w:hint="eastAsia"/>
        </w:rPr>
        <w:t>、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_Ref358541892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102</w:t>
      </w:r>
      <w:r w:rsidR="00D155B6">
        <w:fldChar w:fldCharType="end"/>
      </w:r>
      <w:r w:rsidR="008636DF" w:rsidRPr="008636DF">
        <w:rPr>
          <w:rFonts w:hint="eastAsia"/>
        </w:rPr>
        <w:t>、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_Ref358541902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103</w:t>
      </w:r>
      <w:r w:rsidR="00D155B6">
        <w:fldChar w:fldCharType="end"/>
      </w:r>
      <w:r w:rsidR="008636DF" w:rsidRPr="008636DF">
        <w:rPr>
          <w:rFonts w:hint="eastAsia"/>
        </w:rPr>
        <w:t>、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_Ref358541911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104</w:t>
      </w:r>
      <w:r w:rsidR="00D155B6">
        <w:fldChar w:fldCharType="end"/>
      </w:r>
      <w:r w:rsidR="00C73BB9">
        <w:rPr>
          <w:rFonts w:hint="eastAsia"/>
        </w:rPr>
        <w:t>、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_Ref358541917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105</w:t>
      </w:r>
      <w:r w:rsidR="00D155B6">
        <w:fldChar w:fldCharType="end"/>
      </w:r>
      <w:r w:rsidRPr="008636DF">
        <w:rPr>
          <w:rFonts w:hint="eastAsia"/>
        </w:rPr>
        <w:t>所示。点“导出”即可导出查询结果的相应excel表。</w:t>
      </w:r>
    </w:p>
    <w:p w:rsidR="008F1B82" w:rsidRDefault="002849B5" w:rsidP="00FD1564">
      <w:pPr>
        <w:pStyle w:val="af1"/>
      </w:pPr>
      <w:r>
        <w:rPr>
          <w:rFonts w:hint="eastAsia"/>
        </w:rPr>
        <w:t>列表中的每条数据后面的操作栏中，都有</w:t>
      </w:r>
      <w:r w:rsidR="00BB29CB">
        <w:rPr>
          <w:rFonts w:hint="eastAsia"/>
        </w:rPr>
        <w:t>四</w:t>
      </w:r>
      <w:r>
        <w:rPr>
          <w:rFonts w:hint="eastAsia"/>
        </w:rPr>
        <w:t>个选项“删除”</w:t>
      </w:r>
      <w:r w:rsidR="00BB29CB">
        <w:rPr>
          <w:rFonts w:hint="eastAsia"/>
        </w:rPr>
        <w:t>、</w:t>
      </w:r>
      <w:r>
        <w:rPr>
          <w:rFonts w:hint="eastAsia"/>
        </w:rPr>
        <w:t>“修改”</w:t>
      </w:r>
      <w:r w:rsidR="00BB29CB">
        <w:rPr>
          <w:rFonts w:hint="eastAsia"/>
        </w:rPr>
        <w:t>、</w:t>
      </w:r>
      <w:r>
        <w:rPr>
          <w:rFonts w:hint="eastAsia"/>
        </w:rPr>
        <w:t>“查看”</w:t>
      </w:r>
      <w:r w:rsidR="00BB29CB">
        <w:rPr>
          <w:rFonts w:hint="eastAsia"/>
        </w:rPr>
        <w:t>、“维护”</w:t>
      </w:r>
      <w:r w:rsidR="00C73BB9">
        <w:rPr>
          <w:rFonts w:hint="eastAsia"/>
        </w:rPr>
        <w:t>。</w:t>
      </w:r>
      <w:r>
        <w:rPr>
          <w:rFonts w:hint="eastAsia"/>
        </w:rPr>
        <w:t>点击“删除”将弹出验证框，点击确定，该</w:t>
      </w:r>
      <w:r w:rsidR="00C73BB9">
        <w:rPr>
          <w:rFonts w:hint="eastAsia"/>
        </w:rPr>
        <w:t>设备</w:t>
      </w:r>
      <w:r>
        <w:rPr>
          <w:rFonts w:hint="eastAsia"/>
        </w:rPr>
        <w:t>将被删除</w:t>
      </w:r>
      <w:r w:rsidR="00C73BB9">
        <w:rPr>
          <w:rFonts w:hint="eastAsia"/>
        </w:rPr>
        <w:t>；</w:t>
      </w:r>
      <w:r>
        <w:rPr>
          <w:rFonts w:hint="eastAsia"/>
        </w:rPr>
        <w:t>点击“修改”，即进入</w:t>
      </w:r>
      <w:r w:rsidR="00C73BB9">
        <w:rPr>
          <w:rFonts w:hint="eastAsia"/>
        </w:rPr>
        <w:t>设备</w:t>
      </w:r>
      <w:r>
        <w:rPr>
          <w:rFonts w:hint="eastAsia"/>
        </w:rPr>
        <w:t>信息修改界面，输入相应信息，点确定，该</w:t>
      </w:r>
      <w:r w:rsidR="00C73BB9">
        <w:rPr>
          <w:rFonts w:hint="eastAsia"/>
        </w:rPr>
        <w:t>设备</w:t>
      </w:r>
      <w:r>
        <w:rPr>
          <w:rFonts w:hint="eastAsia"/>
        </w:rPr>
        <w:t>修改后的信息将覆盖原有信息</w:t>
      </w:r>
      <w:r w:rsidR="00C73BB9">
        <w:rPr>
          <w:rFonts w:hint="eastAsia"/>
        </w:rPr>
        <w:t>；</w:t>
      </w:r>
      <w:r>
        <w:rPr>
          <w:rFonts w:hint="eastAsia"/>
        </w:rPr>
        <w:t>点</w:t>
      </w:r>
      <w:r w:rsidR="009B3488">
        <w:rPr>
          <w:rFonts w:hint="eastAsia"/>
        </w:rPr>
        <w:t>击</w:t>
      </w:r>
      <w:r>
        <w:rPr>
          <w:rFonts w:hint="eastAsia"/>
        </w:rPr>
        <w:t>“查看”，即可查看相应</w:t>
      </w:r>
      <w:r w:rsidR="00C73BB9">
        <w:rPr>
          <w:rFonts w:hint="eastAsia"/>
        </w:rPr>
        <w:t>设备</w:t>
      </w:r>
      <w:r>
        <w:rPr>
          <w:rFonts w:hint="eastAsia"/>
        </w:rPr>
        <w:t>的</w:t>
      </w:r>
      <w:r w:rsidR="00C73BB9">
        <w:rPr>
          <w:rFonts w:hint="eastAsia"/>
        </w:rPr>
        <w:t>详细信息，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_Ref358541925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106</w:t>
      </w:r>
      <w:r w:rsidR="00D155B6">
        <w:fldChar w:fldCharType="end"/>
      </w:r>
      <w:r>
        <w:rPr>
          <w:rFonts w:hint="eastAsia"/>
        </w:rPr>
        <w:t>所示。</w:t>
      </w:r>
      <w:r w:rsidR="00BB29CB">
        <w:rPr>
          <w:rFonts w:hint="eastAsia"/>
        </w:rPr>
        <w:t>点“维护”，即可添加相应设备的维护信息，包括维修信息和报废信息，如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_Ref358541933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107</w:t>
      </w:r>
      <w:r w:rsidR="00D155B6">
        <w:fldChar w:fldCharType="end"/>
      </w:r>
      <w:r w:rsidR="00BB29CB">
        <w:rPr>
          <w:rFonts w:hint="eastAsia"/>
        </w:rPr>
        <w:t>所示。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3BC6E0BE" wp14:editId="57A8B08A">
            <wp:extent cx="4964522" cy="2676525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16818" t="17056" b="3135"/>
                    <a:stretch/>
                  </pic:blipFill>
                  <pic:spPr bwMode="auto">
                    <a:xfrm>
                      <a:off x="0" y="0"/>
                      <a:ext cx="4964522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89" w:name="_Ref3585418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101</w:t>
      </w:r>
      <w:r>
        <w:fldChar w:fldCharType="end"/>
      </w:r>
      <w:bookmarkEnd w:id="189"/>
      <w:r>
        <w:rPr>
          <w:rFonts w:hint="eastAsia"/>
        </w:rPr>
        <w:t>增加终端</w:t>
      </w:r>
    </w:p>
    <w:p w:rsidR="00856EC4" w:rsidRDefault="008F1B82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D897DF6" wp14:editId="1EB252C9">
            <wp:extent cx="5005594" cy="2257425"/>
            <wp:effectExtent l="0" t="0" r="508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16848" t="19853" b="3984"/>
                    <a:stretch/>
                  </pic:blipFill>
                  <pic:spPr bwMode="auto">
                    <a:xfrm>
                      <a:off x="0" y="0"/>
                      <a:ext cx="5014662" cy="2261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90" w:name="_Ref35854189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102</w:t>
      </w:r>
      <w:r>
        <w:fldChar w:fldCharType="end"/>
      </w:r>
      <w:bookmarkEnd w:id="190"/>
      <w:r>
        <w:rPr>
          <w:rFonts w:hint="eastAsia"/>
        </w:rPr>
        <w:t>增加</w:t>
      </w:r>
      <w:r>
        <w:rPr>
          <w:rFonts w:hint="eastAsia"/>
        </w:rPr>
        <w:t>MCU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3A1EABA2" wp14:editId="45AB2BAF">
            <wp:extent cx="5139526" cy="2357479"/>
            <wp:effectExtent l="0" t="0" r="4445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16818" t="19438" b="3176"/>
                    <a:stretch/>
                  </pic:blipFill>
                  <pic:spPr bwMode="auto">
                    <a:xfrm>
                      <a:off x="0" y="0"/>
                      <a:ext cx="5141742" cy="2358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91" w:name="_Ref35854190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103</w:t>
      </w:r>
      <w:r>
        <w:fldChar w:fldCharType="end"/>
      </w:r>
      <w:bookmarkEnd w:id="191"/>
      <w:r>
        <w:rPr>
          <w:rFonts w:hint="eastAsia"/>
        </w:rPr>
        <w:t>增加中控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52B7BD80" wp14:editId="6DEDCB09">
            <wp:extent cx="5050255" cy="2294573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l="16818" t="19805" b="3542"/>
                    <a:stretch/>
                  </pic:blipFill>
                  <pic:spPr bwMode="auto">
                    <a:xfrm>
                      <a:off x="0" y="0"/>
                      <a:ext cx="5052451" cy="229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92" w:name="_Ref35854191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104</w:t>
      </w:r>
      <w:r>
        <w:fldChar w:fldCharType="end"/>
      </w:r>
      <w:bookmarkEnd w:id="192"/>
      <w:r>
        <w:rPr>
          <w:rFonts w:hint="eastAsia"/>
        </w:rPr>
        <w:t>增加比对卡</w:t>
      </w:r>
    </w:p>
    <w:p w:rsidR="00856EC4" w:rsidRDefault="008F1B82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56931BEB" wp14:editId="64A2E5C1">
            <wp:extent cx="5027323" cy="2295525"/>
            <wp:effectExtent l="0" t="0" r="190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l="16820" t="19781" b="3297"/>
                    <a:stretch/>
                  </pic:blipFill>
                  <pic:spPr bwMode="auto">
                    <a:xfrm>
                      <a:off x="0" y="0"/>
                      <a:ext cx="5028130" cy="2295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93" w:name="_Ref35854191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105</w:t>
      </w:r>
      <w:r>
        <w:fldChar w:fldCharType="end"/>
      </w:r>
      <w:bookmarkEnd w:id="193"/>
      <w:r>
        <w:rPr>
          <w:rFonts w:hint="eastAsia"/>
        </w:rPr>
        <w:t>增加其它设备</w:t>
      </w:r>
    </w:p>
    <w:p w:rsidR="00856EC4" w:rsidRDefault="008F1B82" w:rsidP="00856EC4">
      <w:pPr>
        <w:keepNext/>
      </w:pPr>
      <w:r>
        <w:rPr>
          <w:noProof/>
        </w:rPr>
        <w:drawing>
          <wp:inline distT="0" distB="0" distL="0" distR="0" wp14:anchorId="5854FFB8" wp14:editId="4FE3112E">
            <wp:extent cx="5200650" cy="2374210"/>
            <wp:effectExtent l="0" t="0" r="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l="16818" t="19805" b="3176"/>
                    <a:stretch/>
                  </pic:blipFill>
                  <pic:spPr bwMode="auto">
                    <a:xfrm>
                      <a:off x="0" y="0"/>
                      <a:ext cx="5200650" cy="237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194" w:name="_Ref35854192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106</w:t>
      </w:r>
      <w:r>
        <w:fldChar w:fldCharType="end"/>
      </w:r>
      <w:bookmarkEnd w:id="194"/>
      <w:r>
        <w:rPr>
          <w:rFonts w:hint="eastAsia"/>
        </w:rPr>
        <w:t>查看设备详情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5516FBA9" wp14:editId="6DC15616">
            <wp:extent cx="5202147" cy="2380068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l="16848" t="19853" b="2880"/>
                    <a:stretch/>
                  </pic:blipFill>
                  <pic:spPr bwMode="auto">
                    <a:xfrm>
                      <a:off x="0" y="0"/>
                      <a:ext cx="5214350" cy="2385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856EC4" w:rsidP="00856EC4">
      <w:pPr>
        <w:pStyle w:val="af2"/>
      </w:pPr>
      <w:bookmarkStart w:id="195" w:name="_Ref35854193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107</w:t>
      </w:r>
      <w:r>
        <w:fldChar w:fldCharType="end"/>
      </w:r>
      <w:bookmarkEnd w:id="195"/>
      <w:r>
        <w:rPr>
          <w:rFonts w:hint="eastAsia"/>
        </w:rPr>
        <w:t>添加设备维修信息</w:t>
      </w:r>
    </w:p>
    <w:p w:rsidR="00852D25" w:rsidRDefault="00852D25" w:rsidP="00852D25">
      <w:pPr>
        <w:pStyle w:val="3"/>
      </w:pPr>
      <w:bookmarkStart w:id="196" w:name="_Toc377050014"/>
      <w:r>
        <w:rPr>
          <w:rFonts w:hint="eastAsia"/>
        </w:rPr>
        <w:t>部门管理</w:t>
      </w:r>
      <w:bookmarkEnd w:id="196"/>
    </w:p>
    <w:p w:rsidR="00B71DF0" w:rsidRPr="00B71DF0" w:rsidRDefault="00B71DF0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_Ref358541945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108</w:t>
      </w:r>
      <w:r w:rsidR="00D155B6">
        <w:fldChar w:fldCharType="end"/>
      </w:r>
      <w:r>
        <w:rPr>
          <w:rFonts w:hint="eastAsia"/>
        </w:rPr>
        <w:t>所示界面。</w:t>
      </w:r>
      <w:r w:rsidR="00B42736">
        <w:rPr>
          <w:rFonts w:hint="eastAsia"/>
          <w:noProof/>
        </w:rPr>
        <w:t>部门</w:t>
      </w:r>
      <w:r w:rsidR="00B42736" w:rsidRPr="00266D72">
        <w:rPr>
          <w:rFonts w:hint="eastAsia"/>
          <w:noProof/>
        </w:rPr>
        <w:t>管理结构为树结构，</w:t>
      </w:r>
      <w:r w:rsidR="00B42736">
        <w:rPr>
          <w:rFonts w:hint="eastAsia"/>
        </w:rPr>
        <w:t>可以将部门拖动到任</w:t>
      </w:r>
      <w:r w:rsidR="00B42736">
        <w:rPr>
          <w:rFonts w:hint="eastAsia"/>
        </w:rPr>
        <w:lastRenderedPageBreak/>
        <w:t>意位置。</w:t>
      </w:r>
      <w:r w:rsidR="00B42736" w:rsidRPr="00266D72">
        <w:rPr>
          <w:rFonts w:hint="eastAsia"/>
          <w:noProof/>
        </w:rPr>
        <w:t>鼠标焦点放在相应节点上，该节点右边即出现如图的三个图标，其中点击“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2D108613" wp14:editId="6DF458F2">
            <wp:extent cx="112395" cy="172720"/>
            <wp:effectExtent l="19050" t="0" r="1905" b="0"/>
            <wp:docPr id="142" name="图片 51" descr="C:\Users\zst\AppData\Roaming\Tencent\Users\345141524\QQ\WinTemp\RichOle\3QHTI$UH~~E(5_WJ6S3ZC(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zst\AppData\Roaming\Tencent\Users\345141524\QQ\WinTemp\RichOle\3QHTI$UH~~E(5_WJ6S3ZC(E.jp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7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”图标即可在该节点下增加子节点，点击“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52053825" wp14:editId="2D47C36D">
            <wp:extent cx="155575" cy="155575"/>
            <wp:effectExtent l="19050" t="0" r="0" b="0"/>
            <wp:docPr id="18" name="图片 55" descr="C:\Users\zst\AppData\Roaming\Tencent\Users\345141524\QQ\WinTemp\RichOle\J%PC5QU~3PP5NO[Z@O]74C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st\AppData\Roaming\Tencent\Users\345141524\QQ\WinTemp\RichOle\J%PC5QU~3PP5NO[Z@O]74CV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”图标即可重命名该节点，点击“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3520FA39" wp14:editId="4D2C3D70">
            <wp:extent cx="224155" cy="155575"/>
            <wp:effectExtent l="19050" t="0" r="4445" b="0"/>
            <wp:docPr id="143" name="图片 59" descr="C:\Users\zst\AppData\Roaming\Tencent\Users\345141524\QQ\WinTemp\RichOle\[FK4KJ9_$50Y0(JEH6KU7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zst\AppData\Roaming\Tencent\Users\345141524\QQ\WinTemp\RichOle\[FK4KJ9_$50Y0(JEH6KU7TQ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”图标即可删除该节点。</w:t>
      </w:r>
    </w:p>
    <w:p w:rsidR="00856EC4" w:rsidRDefault="00B42736" w:rsidP="00856EC4">
      <w:pPr>
        <w:pStyle w:val="af2"/>
        <w:keepNext/>
      </w:pPr>
      <w:r>
        <w:rPr>
          <w:noProof/>
        </w:rPr>
        <w:drawing>
          <wp:inline distT="0" distB="0" distL="0" distR="0" wp14:anchorId="353DDEA2" wp14:editId="2192CABD">
            <wp:extent cx="5141459" cy="2352302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4"/>
                    <a:srcRect l="16848" t="19484" b="3302"/>
                    <a:stretch/>
                  </pic:blipFill>
                  <pic:spPr bwMode="auto">
                    <a:xfrm>
                      <a:off x="0" y="0"/>
                      <a:ext cx="5151644" cy="235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Default="00856EC4" w:rsidP="00856EC4">
      <w:pPr>
        <w:pStyle w:val="af2"/>
      </w:pPr>
      <w:bookmarkStart w:id="197" w:name="_Ref35854194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108</w:t>
      </w:r>
      <w:r>
        <w:fldChar w:fldCharType="end"/>
      </w:r>
      <w:bookmarkEnd w:id="197"/>
      <w:r>
        <w:rPr>
          <w:rFonts w:hint="eastAsia"/>
        </w:rPr>
        <w:t>部门管理</w:t>
      </w:r>
    </w:p>
    <w:p w:rsidR="0026006F" w:rsidRDefault="0026006F" w:rsidP="0026006F">
      <w:pPr>
        <w:pStyle w:val="3"/>
      </w:pPr>
      <w:bookmarkStart w:id="198" w:name="_Toc377050015"/>
      <w:r>
        <w:rPr>
          <w:rFonts w:hint="eastAsia"/>
        </w:rPr>
        <w:t>岗位管理</w:t>
      </w:r>
      <w:bookmarkEnd w:id="198"/>
    </w:p>
    <w:p w:rsidR="0026006F" w:rsidRPr="002849B5" w:rsidRDefault="0026006F" w:rsidP="0026006F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如下图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_Ref358541855 \h</w:instrText>
      </w:r>
      <w:r>
        <w:instrText xml:space="preserve"> </w:instrText>
      </w:r>
      <w:r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该界面即为</w:t>
      </w:r>
      <w:r>
        <w:rPr>
          <w:rFonts w:hint="eastAsia"/>
        </w:rPr>
        <w:t>岗位</w:t>
      </w:r>
      <w:r w:rsidRPr="00ED5F1C">
        <w:rPr>
          <w:rFonts w:hint="eastAsia"/>
        </w:rPr>
        <w:t>管理界面，在上边的查询栏中，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岗位编号</w:t>
      </w:r>
      <w:r w:rsidRPr="00ED5F1C">
        <w:rPr>
          <w:rFonts w:hint="eastAsia"/>
        </w:rPr>
        <w:t>”或者“</w:t>
      </w:r>
      <w:r>
        <w:rPr>
          <w:rFonts w:hint="eastAsia"/>
        </w:rPr>
        <w:t>岗位名称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26006F" w:rsidRDefault="0026006F" w:rsidP="0026006F">
      <w:pPr>
        <w:pStyle w:val="af2"/>
        <w:keepNext/>
      </w:pPr>
      <w:r>
        <w:rPr>
          <w:noProof/>
        </w:rPr>
        <w:drawing>
          <wp:inline distT="0" distB="0" distL="0" distR="0" wp14:anchorId="17787EFE" wp14:editId="04AC90F2">
            <wp:extent cx="5267325" cy="1688714"/>
            <wp:effectExtent l="0" t="0" r="0" b="698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6F" w:rsidRDefault="0026006F" w:rsidP="0026006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</w:t>
      </w:r>
      <w:r>
        <w:rPr>
          <w:rFonts w:hint="eastAsia"/>
        </w:rPr>
        <w:t>岗位管理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26006F" w:rsidRDefault="0026006F" w:rsidP="0026006F">
      <w:pPr>
        <w:pStyle w:val="af1"/>
      </w:pPr>
      <w:r>
        <w:rPr>
          <w:rFonts w:hint="eastAsia"/>
        </w:rPr>
        <w:t>该页面的查询栏下的右下方有“增加”链接，点击“增加”，即可增加会议室，如下图所示。</w:t>
      </w:r>
    </w:p>
    <w:p w:rsidR="0026006F" w:rsidRDefault="0026006F" w:rsidP="0026006F">
      <w:pPr>
        <w:pStyle w:val="af1"/>
        <w:ind w:firstLineChars="0" w:firstLine="0"/>
      </w:pPr>
      <w:r>
        <w:rPr>
          <w:noProof/>
        </w:rPr>
        <w:lastRenderedPageBreak/>
        <w:drawing>
          <wp:inline distT="0" distB="0" distL="0" distR="0" wp14:anchorId="6B415001" wp14:editId="43A72A21">
            <wp:extent cx="5267325" cy="1063829"/>
            <wp:effectExtent l="0" t="0" r="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6F" w:rsidRDefault="0026006F" w:rsidP="0026006F">
      <w:pPr>
        <w:pStyle w:val="af1"/>
      </w:pPr>
      <w:r>
        <w:rPr>
          <w:rFonts w:hint="eastAsia"/>
        </w:rPr>
        <w:t>列表中的每条数据后面的操作栏中，都有三个选项“删除”、“修改”、“查看”。点击“删除”将弹出验证框，点击确定，</w:t>
      </w:r>
      <w:proofErr w:type="gramStart"/>
      <w:r>
        <w:rPr>
          <w:rFonts w:hint="eastAsia"/>
        </w:rPr>
        <w:t>该岗位</w:t>
      </w:r>
      <w:proofErr w:type="gramEnd"/>
      <w:r>
        <w:rPr>
          <w:rFonts w:hint="eastAsia"/>
        </w:rPr>
        <w:t>将被删除；点击“修改”，即进入岗位信息修改界面，输入相应信息，点确定，</w:t>
      </w:r>
      <w:proofErr w:type="gramStart"/>
      <w:r>
        <w:rPr>
          <w:rFonts w:hint="eastAsia"/>
        </w:rPr>
        <w:t>该岗位</w:t>
      </w:r>
      <w:proofErr w:type="gramEnd"/>
      <w:r>
        <w:rPr>
          <w:rFonts w:hint="eastAsia"/>
        </w:rPr>
        <w:t>修改后的信息将覆盖原有信息；点击“查看”，即可查看</w:t>
      </w:r>
      <w:proofErr w:type="gramStart"/>
      <w:r>
        <w:rPr>
          <w:rFonts w:hint="eastAsia"/>
        </w:rPr>
        <w:t>该岗位</w:t>
      </w:r>
      <w:proofErr w:type="gramEnd"/>
      <w:r>
        <w:rPr>
          <w:rFonts w:hint="eastAsia"/>
        </w:rPr>
        <w:t>的详细信息。如下图示。</w:t>
      </w:r>
    </w:p>
    <w:p w:rsidR="0026006F" w:rsidRDefault="0026006F" w:rsidP="0026006F">
      <w:pPr>
        <w:keepNext/>
        <w:tabs>
          <w:tab w:val="left" w:pos="1380"/>
        </w:tabs>
      </w:pPr>
      <w:r>
        <w:tab/>
      </w:r>
      <w:r>
        <w:rPr>
          <w:noProof/>
        </w:rPr>
        <w:drawing>
          <wp:inline distT="0" distB="0" distL="0" distR="0" wp14:anchorId="7F07FFE3" wp14:editId="70F0A7BD">
            <wp:extent cx="3943350" cy="1701336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70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6F" w:rsidRPr="008F1B82" w:rsidRDefault="0026006F" w:rsidP="0026006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   </w:t>
      </w:r>
      <w:r>
        <w:rPr>
          <w:rFonts w:hint="eastAsia"/>
        </w:rPr>
        <w:t>查看岗位详情</w:t>
      </w:r>
    </w:p>
    <w:p w:rsidR="000F758D" w:rsidRDefault="000F758D" w:rsidP="000F758D">
      <w:pPr>
        <w:pStyle w:val="3"/>
      </w:pPr>
      <w:bookmarkStart w:id="199" w:name="_Toc377050016"/>
      <w:r>
        <w:rPr>
          <w:rFonts w:hint="eastAsia"/>
        </w:rPr>
        <w:t>终端排序管理</w:t>
      </w:r>
      <w:bookmarkEnd w:id="199"/>
    </w:p>
    <w:p w:rsidR="000F758D" w:rsidRPr="0061122A" w:rsidRDefault="000F758D" w:rsidP="000F758D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_Ref358541960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图3- </w:t>
      </w:r>
      <w:r>
        <w:rPr>
          <w:noProof/>
        </w:rPr>
        <w:t>110</w:t>
      </w:r>
      <w:r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>
        <w:rPr>
          <w:rFonts w:hint="eastAsia"/>
        </w:rPr>
        <w:t>输入</w:t>
      </w:r>
      <w:r w:rsidRPr="00ED5F1C">
        <w:rPr>
          <w:rFonts w:hint="eastAsia"/>
        </w:rPr>
        <w:t>“</w:t>
      </w:r>
      <w:r>
        <w:rPr>
          <w:rFonts w:hint="eastAsia"/>
        </w:rPr>
        <w:t>轮询模板名称</w:t>
      </w:r>
      <w:r w:rsidRPr="00ED5F1C">
        <w:rPr>
          <w:rFonts w:hint="eastAsia"/>
        </w:rPr>
        <w:t>”点击“查询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0F758D" w:rsidRDefault="000F758D" w:rsidP="000F758D">
      <w:pPr>
        <w:pStyle w:val="af2"/>
        <w:keepNext/>
      </w:pPr>
      <w:r>
        <w:rPr>
          <w:noProof/>
        </w:rPr>
        <w:drawing>
          <wp:inline distT="0" distB="0" distL="0" distR="0" wp14:anchorId="50C41CAF" wp14:editId="0E8D4EDA">
            <wp:extent cx="5083202" cy="2314575"/>
            <wp:effectExtent l="0" t="0" r="317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8"/>
                    <a:srcRect l="16848" t="19853" b="3302"/>
                    <a:stretch/>
                  </pic:blipFill>
                  <pic:spPr bwMode="auto">
                    <a:xfrm>
                      <a:off x="0" y="0"/>
                      <a:ext cx="5092413" cy="231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58D" w:rsidRDefault="000F758D" w:rsidP="000F758D">
      <w:pPr>
        <w:pStyle w:val="af2"/>
      </w:pPr>
      <w:bookmarkStart w:id="200" w:name="_Ref35854196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110</w:t>
      </w:r>
      <w:r>
        <w:fldChar w:fldCharType="end"/>
      </w:r>
      <w:bookmarkEnd w:id="200"/>
      <w:r>
        <w:rPr>
          <w:rFonts w:hint="eastAsia"/>
        </w:rPr>
        <w:t>终端排序管理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0F758D" w:rsidRDefault="000F758D" w:rsidP="000F758D">
      <w:pPr>
        <w:pStyle w:val="af1"/>
      </w:pPr>
      <w:r>
        <w:rPr>
          <w:rFonts w:hint="eastAsia"/>
        </w:rPr>
        <w:t>该页面的查询栏下的右下方有“增加”链接，点击“增加”，即可增加终端排序，如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_Ref358541969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 xml:space="preserve">图3- </w:t>
      </w:r>
      <w:r>
        <w:rPr>
          <w:noProof/>
        </w:rPr>
        <w:t>111</w:t>
      </w:r>
      <w:r>
        <w:fldChar w:fldCharType="end"/>
      </w:r>
      <w:r>
        <w:rPr>
          <w:rFonts w:hint="eastAsia"/>
        </w:rPr>
        <w:t>所示。</w:t>
      </w:r>
    </w:p>
    <w:p w:rsidR="000F758D" w:rsidRDefault="000F758D" w:rsidP="000F758D">
      <w:pPr>
        <w:pStyle w:val="af1"/>
      </w:pPr>
      <w:r>
        <w:rPr>
          <w:rFonts w:hint="eastAsia"/>
        </w:rPr>
        <w:lastRenderedPageBreak/>
        <w:t>列表中的每条数据后面的操作栏中，都有两个选项“删除”、“编辑”。点击“删除”将弹出验证框，点击确定，该终端排序将被删除；点击“编辑”，即进入终端排序信息修改界面，输入相应信息，点确定，该终端排序修改后的信息将覆盖原有信息。</w:t>
      </w:r>
    </w:p>
    <w:p w:rsidR="000F758D" w:rsidRDefault="000F758D" w:rsidP="000F758D">
      <w:pPr>
        <w:keepNext/>
      </w:pPr>
      <w:r>
        <w:rPr>
          <w:noProof/>
        </w:rPr>
        <w:drawing>
          <wp:inline distT="0" distB="0" distL="0" distR="0" wp14:anchorId="5E16BC89" wp14:editId="294BCE94">
            <wp:extent cx="5267325" cy="250163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8D" w:rsidRPr="008F1B82" w:rsidRDefault="000F758D" w:rsidP="000F758D">
      <w:pPr>
        <w:pStyle w:val="af2"/>
      </w:pPr>
      <w:bookmarkStart w:id="201" w:name="_Ref35854196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>
        <w:rPr>
          <w:noProof/>
        </w:rPr>
        <w:t>111</w:t>
      </w:r>
      <w:r>
        <w:fldChar w:fldCharType="end"/>
      </w:r>
      <w:bookmarkEnd w:id="201"/>
      <w:r>
        <w:rPr>
          <w:rFonts w:hint="eastAsia"/>
        </w:rPr>
        <w:t>增加终端排序</w:t>
      </w:r>
    </w:p>
    <w:p w:rsidR="00852D25" w:rsidRDefault="00256726" w:rsidP="00852D25">
      <w:pPr>
        <w:pStyle w:val="3"/>
      </w:pPr>
      <w:bookmarkStart w:id="202" w:name="_Toc377050017"/>
      <w:r>
        <w:rPr>
          <w:rFonts w:hint="eastAsia"/>
        </w:rPr>
        <w:t>网络拓扑管理</w:t>
      </w:r>
      <w:bookmarkEnd w:id="202"/>
    </w:p>
    <w:p w:rsidR="00B71DF0" w:rsidRPr="00B71DF0" w:rsidRDefault="00B71DF0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_Ref358541952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109</w:t>
      </w:r>
      <w:r w:rsidR="00D155B6">
        <w:fldChar w:fldCharType="end"/>
      </w:r>
      <w:r>
        <w:rPr>
          <w:rFonts w:hint="eastAsia"/>
        </w:rPr>
        <w:t>所示界面。</w:t>
      </w:r>
      <w:r w:rsidR="00B42736">
        <w:rPr>
          <w:rFonts w:hint="eastAsia"/>
          <w:noProof/>
        </w:rPr>
        <w:t>区域</w:t>
      </w:r>
      <w:r w:rsidR="00B42736" w:rsidRPr="00266D72">
        <w:rPr>
          <w:rFonts w:hint="eastAsia"/>
          <w:noProof/>
        </w:rPr>
        <w:t>管理结构为树结构，</w:t>
      </w:r>
      <w:r w:rsidR="00B42736">
        <w:rPr>
          <w:rFonts w:hint="eastAsia"/>
        </w:rPr>
        <w:t>可以将区域拖动到任意位置。</w:t>
      </w:r>
      <w:r w:rsidR="00B42736" w:rsidRPr="00266D72">
        <w:rPr>
          <w:rFonts w:hint="eastAsia"/>
          <w:noProof/>
        </w:rPr>
        <w:t>鼠标焦点放在相应节点上，该节点右边即出现如图的三个图标，其中点击“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5435556C" wp14:editId="1D1AEF78">
            <wp:extent cx="112395" cy="172720"/>
            <wp:effectExtent l="19050" t="0" r="1905" b="0"/>
            <wp:docPr id="144" name="图片 51" descr="C:\Users\zst\AppData\Roaming\Tencent\Users\345141524\QQ\WinTemp\RichOle\3QHTI$UH~~E(5_WJ6S3ZC(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zst\AppData\Roaming\Tencent\Users\345141524\QQ\WinTemp\RichOle\3QHTI$UH~~E(5_WJ6S3ZC(E.jp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7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”图标即可在该节点下增加子节点，点击“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2D61A344" wp14:editId="15C124EC">
            <wp:extent cx="155575" cy="155575"/>
            <wp:effectExtent l="19050" t="0" r="0" b="0"/>
            <wp:docPr id="145" name="图片 55" descr="C:\Users\zst\AppData\Roaming\Tencent\Users\345141524\QQ\WinTemp\RichOle\J%PC5QU~3PP5NO[Z@O]74C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st\AppData\Roaming\Tencent\Users\345141524\QQ\WinTemp\RichOle\J%PC5QU~3PP5NO[Z@O]74CV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”图标即可重命名该节点，点击“</w:t>
      </w:r>
      <w:r w:rsidR="00B42736">
        <w:rPr>
          <w:rFonts w:ascii="宋体" w:hAnsi="宋体" w:cs="宋体"/>
          <w:noProof/>
          <w:kern w:val="0"/>
        </w:rPr>
        <w:drawing>
          <wp:inline distT="0" distB="0" distL="0" distR="0" wp14:anchorId="2DB23492" wp14:editId="28979FC7">
            <wp:extent cx="224155" cy="155575"/>
            <wp:effectExtent l="19050" t="0" r="4445" b="0"/>
            <wp:docPr id="146" name="图片 59" descr="C:\Users\zst\AppData\Roaming\Tencent\Users\345141524\QQ\WinTemp\RichOle\[FK4KJ9_$50Y0(JEH6KU7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zst\AppData\Roaming\Tencent\Users\345141524\QQ\WinTemp\RichOle\[FK4KJ9_$50Y0(JEH6KU7TQ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2736" w:rsidRPr="00266D72">
        <w:rPr>
          <w:rFonts w:hint="eastAsia"/>
          <w:noProof/>
        </w:rPr>
        <w:t>”图标即可删除该节点。</w:t>
      </w:r>
    </w:p>
    <w:p w:rsidR="00856EC4" w:rsidRDefault="00B42736" w:rsidP="00856EC4">
      <w:pPr>
        <w:pStyle w:val="af2"/>
        <w:keepNext/>
      </w:pPr>
      <w:r>
        <w:rPr>
          <w:noProof/>
        </w:rPr>
        <w:drawing>
          <wp:inline distT="0" distB="0" distL="0" distR="0" wp14:anchorId="5BD96DDB" wp14:editId="3F585F39">
            <wp:extent cx="5173078" cy="2360641"/>
            <wp:effectExtent l="0" t="0" r="889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0"/>
                    <a:srcRect l="17029" t="19485" b="3670"/>
                    <a:stretch/>
                  </pic:blipFill>
                  <pic:spPr bwMode="auto">
                    <a:xfrm>
                      <a:off x="0" y="0"/>
                      <a:ext cx="5186033" cy="236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B87" w:rsidRPr="007A7B87" w:rsidRDefault="00856EC4" w:rsidP="00856EC4">
      <w:pPr>
        <w:pStyle w:val="af2"/>
      </w:pPr>
      <w:bookmarkStart w:id="203" w:name="_Ref35854195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109</w:t>
      </w:r>
      <w:r>
        <w:fldChar w:fldCharType="end"/>
      </w:r>
      <w:bookmarkEnd w:id="203"/>
      <w:r>
        <w:rPr>
          <w:rFonts w:hint="eastAsia"/>
        </w:rPr>
        <w:t>区域管理</w:t>
      </w:r>
    </w:p>
    <w:p w:rsidR="00FB00AE" w:rsidRDefault="00FB00AE" w:rsidP="00FB00AE">
      <w:pPr>
        <w:pStyle w:val="2"/>
      </w:pPr>
      <w:bookmarkStart w:id="204" w:name="_Toc377050018"/>
      <w:r>
        <w:rPr>
          <w:rFonts w:hint="eastAsia"/>
        </w:rPr>
        <w:lastRenderedPageBreak/>
        <w:t>配置管理</w:t>
      </w:r>
      <w:bookmarkEnd w:id="204"/>
    </w:p>
    <w:p w:rsidR="00852D25" w:rsidRDefault="00852D25" w:rsidP="00852D25">
      <w:pPr>
        <w:pStyle w:val="3"/>
      </w:pPr>
      <w:bookmarkStart w:id="205" w:name="_Toc377050019"/>
      <w:r>
        <w:rPr>
          <w:rFonts w:hint="eastAsia"/>
        </w:rPr>
        <w:t>会议模式</w:t>
      </w:r>
      <w:bookmarkEnd w:id="205"/>
    </w:p>
    <w:p w:rsidR="00D62069" w:rsidRPr="00D62069" w:rsidRDefault="00D62069" w:rsidP="00FD156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_Ref358542020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117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F85C31">
        <w:rPr>
          <w:rFonts w:hint="eastAsia"/>
        </w:rPr>
        <w:t>会议模式</w:t>
      </w:r>
      <w:r w:rsidRPr="00ED5F1C">
        <w:rPr>
          <w:rFonts w:hint="eastAsia"/>
        </w:rPr>
        <w:t>”或者</w:t>
      </w:r>
      <w:r w:rsidR="00F85C31">
        <w:rPr>
          <w:rFonts w:hint="eastAsia"/>
        </w:rPr>
        <w:t>选择</w:t>
      </w:r>
      <w:r w:rsidRPr="00ED5F1C">
        <w:rPr>
          <w:rFonts w:hint="eastAsia"/>
        </w:rPr>
        <w:t>“</w:t>
      </w:r>
      <w:r w:rsidR="00F85C31">
        <w:rPr>
          <w:rFonts w:hint="eastAsia"/>
        </w:rPr>
        <w:t>主MCU</w:t>
      </w:r>
      <w:r w:rsidRPr="00ED5F1C">
        <w:rPr>
          <w:rFonts w:hint="eastAsia"/>
        </w:rPr>
        <w:t>”</w:t>
      </w:r>
      <w:r w:rsidR="00F85C31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67E51EA6" wp14:editId="5BD5C635">
            <wp:extent cx="5141459" cy="2352302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1"/>
                    <a:srcRect l="16998" t="19498" b="3248"/>
                    <a:stretch/>
                  </pic:blipFill>
                  <pic:spPr bwMode="auto">
                    <a:xfrm>
                      <a:off x="0" y="0"/>
                      <a:ext cx="5142328" cy="2352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Default="00856EC4" w:rsidP="00856EC4">
      <w:pPr>
        <w:pStyle w:val="af2"/>
      </w:pPr>
      <w:bookmarkStart w:id="206" w:name="_Ref358542020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117</w:t>
      </w:r>
      <w:r>
        <w:fldChar w:fldCharType="end"/>
      </w:r>
      <w:bookmarkEnd w:id="206"/>
      <w:r>
        <w:rPr>
          <w:rFonts w:hint="eastAsia"/>
        </w:rPr>
        <w:t>会议模式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F85C31" w:rsidRDefault="00F85C31" w:rsidP="00F85C31">
      <w:pPr>
        <w:pStyle w:val="af1"/>
      </w:pPr>
      <w:r>
        <w:rPr>
          <w:rFonts w:hint="eastAsia"/>
        </w:rPr>
        <w:t>该页面的查询栏下的右下方有“同步MCU模板”、“增加”、“导出”</w:t>
      </w:r>
      <w:r w:rsidR="00992484">
        <w:rPr>
          <w:rFonts w:hint="eastAsia"/>
        </w:rPr>
        <w:t>三个</w:t>
      </w:r>
      <w:r>
        <w:rPr>
          <w:rFonts w:hint="eastAsia"/>
        </w:rPr>
        <w:t>链接。点击“同步MCU模板”则会自动同步所有MCU上的模板，如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_Ref358542028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118</w:t>
      </w:r>
      <w:r w:rsidR="00D155B6">
        <w:fldChar w:fldCharType="end"/>
      </w:r>
      <w:r>
        <w:rPr>
          <w:rFonts w:hint="eastAsia"/>
        </w:rPr>
        <w:t>所示；点击“增加”，即可增加会议模式，如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_Ref358542034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119</w:t>
      </w:r>
      <w:r w:rsidR="00D155B6">
        <w:fldChar w:fldCharType="end"/>
      </w:r>
      <w:r>
        <w:rPr>
          <w:rFonts w:hint="eastAsia"/>
        </w:rPr>
        <w:t>所示；点“导出”即可导出查询结果的相应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8F1B82" w:rsidRDefault="00F85C31" w:rsidP="00F85C31">
      <w:pPr>
        <w:pStyle w:val="af1"/>
      </w:pPr>
      <w:r>
        <w:rPr>
          <w:rFonts w:hint="eastAsia"/>
        </w:rPr>
        <w:t>列表中的每条数据后面的操作栏中，都有两个选项“查看”、“</w:t>
      </w:r>
      <w:r w:rsidR="00EE3372">
        <w:rPr>
          <w:rFonts w:hint="eastAsia"/>
        </w:rPr>
        <w:t>删除</w:t>
      </w:r>
      <w:r>
        <w:rPr>
          <w:rFonts w:hint="eastAsia"/>
        </w:rPr>
        <w:t>”</w:t>
      </w:r>
      <w:r w:rsidR="00EE3372">
        <w:rPr>
          <w:rFonts w:hint="eastAsia"/>
        </w:rPr>
        <w:t>。</w:t>
      </w:r>
      <w:r>
        <w:rPr>
          <w:rFonts w:hint="eastAsia"/>
        </w:rPr>
        <w:t>点击“删除”将弹出验证框，点击确定，该</w:t>
      </w:r>
      <w:r w:rsidR="00EE3372">
        <w:rPr>
          <w:rFonts w:hint="eastAsia"/>
        </w:rPr>
        <w:t>会议模式</w:t>
      </w:r>
      <w:r>
        <w:rPr>
          <w:rFonts w:hint="eastAsia"/>
        </w:rPr>
        <w:t>将被删除；点击“</w:t>
      </w:r>
      <w:r w:rsidR="00EE3372">
        <w:rPr>
          <w:rFonts w:hint="eastAsia"/>
        </w:rPr>
        <w:t>查看</w:t>
      </w:r>
      <w:r>
        <w:rPr>
          <w:rFonts w:hint="eastAsia"/>
        </w:rPr>
        <w:t>”，即可查看</w:t>
      </w:r>
      <w:r w:rsidR="00EE3372">
        <w:rPr>
          <w:rFonts w:hint="eastAsia"/>
        </w:rPr>
        <w:t>该会议模式</w:t>
      </w:r>
      <w:r>
        <w:rPr>
          <w:rFonts w:hint="eastAsia"/>
        </w:rPr>
        <w:t>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_Ref358542041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120</w:t>
      </w:r>
      <w:r w:rsidR="00D155B6">
        <w:fldChar w:fldCharType="end"/>
      </w:r>
      <w:r>
        <w:rPr>
          <w:rFonts w:hint="eastAsia"/>
        </w:rPr>
        <w:t>所示。</w:t>
      </w:r>
    </w:p>
    <w:p w:rsidR="00856EC4" w:rsidRDefault="008F1B82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3321BB6B" wp14:editId="301FBB62">
            <wp:extent cx="5145960" cy="23431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2"/>
                    <a:srcRect l="16848" t="19485" b="3670"/>
                    <a:stretch/>
                  </pic:blipFill>
                  <pic:spPr bwMode="auto">
                    <a:xfrm>
                      <a:off x="0" y="0"/>
                      <a:ext cx="5155283" cy="234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207" w:name="_Ref35854202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118</w:t>
      </w:r>
      <w:r>
        <w:fldChar w:fldCharType="end"/>
      </w:r>
      <w:bookmarkEnd w:id="207"/>
      <w:r>
        <w:rPr>
          <w:rFonts w:hint="eastAsia"/>
        </w:rPr>
        <w:t>同步</w:t>
      </w:r>
      <w:r>
        <w:rPr>
          <w:rFonts w:hint="eastAsia"/>
        </w:rPr>
        <w:t>MCU</w:t>
      </w:r>
      <w:r>
        <w:rPr>
          <w:rFonts w:hint="eastAsia"/>
        </w:rPr>
        <w:t>模板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4C646B54" wp14:editId="43764F5B">
            <wp:extent cx="5118772" cy="2314575"/>
            <wp:effectExtent l="0" t="0" r="57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3"/>
                    <a:srcRect l="16818" t="20171" b="3543"/>
                    <a:stretch/>
                  </pic:blipFill>
                  <pic:spPr bwMode="auto">
                    <a:xfrm>
                      <a:off x="0" y="0"/>
                      <a:ext cx="5118772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208" w:name="_Ref35854203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119</w:t>
      </w:r>
      <w:r>
        <w:fldChar w:fldCharType="end"/>
      </w:r>
      <w:bookmarkEnd w:id="208"/>
      <w:r>
        <w:rPr>
          <w:rFonts w:hint="eastAsia"/>
        </w:rPr>
        <w:t>增加会议模式</w:t>
      </w:r>
    </w:p>
    <w:p w:rsidR="00856EC4" w:rsidRDefault="008F1B82" w:rsidP="00856EC4">
      <w:pPr>
        <w:keepNext/>
      </w:pPr>
      <w:r>
        <w:rPr>
          <w:noProof/>
        </w:rPr>
        <w:drawing>
          <wp:inline distT="0" distB="0" distL="0" distR="0" wp14:anchorId="2CCF27BB" wp14:editId="22340A53">
            <wp:extent cx="5200650" cy="2379383"/>
            <wp:effectExtent l="0" t="0" r="0" b="190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4"/>
                    <a:srcRect l="16848" t="19485" b="3248"/>
                    <a:stretch/>
                  </pic:blipFill>
                  <pic:spPr bwMode="auto">
                    <a:xfrm>
                      <a:off x="0" y="0"/>
                      <a:ext cx="5210072" cy="238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856EC4" w:rsidP="00856EC4">
      <w:pPr>
        <w:pStyle w:val="af2"/>
      </w:pPr>
      <w:bookmarkStart w:id="209" w:name="_Ref35854204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120</w:t>
      </w:r>
      <w:r>
        <w:fldChar w:fldCharType="end"/>
      </w:r>
      <w:bookmarkEnd w:id="209"/>
      <w:r>
        <w:rPr>
          <w:rFonts w:hint="eastAsia"/>
        </w:rPr>
        <w:t>查看会议模式详情</w:t>
      </w:r>
    </w:p>
    <w:p w:rsidR="00852D25" w:rsidRDefault="00852D25" w:rsidP="00852D25">
      <w:pPr>
        <w:pStyle w:val="3"/>
      </w:pPr>
      <w:bookmarkStart w:id="210" w:name="_Toc377050020"/>
      <w:r>
        <w:rPr>
          <w:rFonts w:hint="eastAsia"/>
        </w:rPr>
        <w:t>中控配置</w:t>
      </w:r>
      <w:bookmarkEnd w:id="210"/>
    </w:p>
    <w:p w:rsidR="00D62069" w:rsidRPr="00D62069" w:rsidRDefault="00D62069" w:rsidP="0099248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_Ref358542049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121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</w:t>
      </w:r>
      <w:r w:rsidR="00992484">
        <w:rPr>
          <w:rFonts w:hint="eastAsia"/>
        </w:rPr>
        <w:t>选择</w:t>
      </w:r>
      <w:r w:rsidRPr="00ED5F1C">
        <w:rPr>
          <w:rFonts w:hint="eastAsia"/>
        </w:rPr>
        <w:t>“</w:t>
      </w:r>
      <w:r w:rsidR="00992484">
        <w:rPr>
          <w:rFonts w:hint="eastAsia"/>
        </w:rPr>
        <w:t>中控IP</w:t>
      </w:r>
      <w:r w:rsidRPr="00ED5F1C">
        <w:rPr>
          <w:rFonts w:hint="eastAsia"/>
        </w:rPr>
        <w:t>”即可得到相应的</w:t>
      </w:r>
      <w:r w:rsidR="00992484">
        <w:rPr>
          <w:rFonts w:hint="eastAsia"/>
        </w:rPr>
        <w:t>查询</w:t>
      </w:r>
      <w:r w:rsidRPr="00ED5F1C">
        <w:rPr>
          <w:rFonts w:hint="eastAsia"/>
        </w:rPr>
        <w:t>结果集，显示在列表中。</w:t>
      </w:r>
    </w:p>
    <w:p w:rsidR="00856EC4" w:rsidRDefault="008F1B82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17CE061" wp14:editId="6EB8B4FD">
            <wp:extent cx="5067318" cy="2302935"/>
            <wp:effectExtent l="0" t="0" r="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l="16821" t="19557" b="3321"/>
                    <a:stretch/>
                  </pic:blipFill>
                  <pic:spPr bwMode="auto">
                    <a:xfrm>
                      <a:off x="0" y="0"/>
                      <a:ext cx="5073397" cy="230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Default="00856EC4" w:rsidP="00856EC4">
      <w:pPr>
        <w:pStyle w:val="af2"/>
      </w:pPr>
      <w:bookmarkStart w:id="211" w:name="_Ref35854204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121</w:t>
      </w:r>
      <w:r>
        <w:fldChar w:fldCharType="end"/>
      </w:r>
      <w:bookmarkEnd w:id="211"/>
      <w:r>
        <w:rPr>
          <w:rFonts w:hint="eastAsia"/>
        </w:rPr>
        <w:t>中控配置</w:t>
      </w:r>
      <w:r>
        <w:rPr>
          <w:rFonts w:hint="eastAsia"/>
        </w:rPr>
        <w:t>-</w:t>
      </w:r>
      <w:r>
        <w:rPr>
          <w:rFonts w:hint="eastAsia"/>
        </w:rPr>
        <w:t>查询列表</w:t>
      </w:r>
    </w:p>
    <w:p w:rsidR="00992484" w:rsidRDefault="00992484" w:rsidP="00992484">
      <w:pPr>
        <w:pStyle w:val="af1"/>
      </w:pPr>
      <w:r>
        <w:rPr>
          <w:rFonts w:hint="eastAsia"/>
        </w:rPr>
        <w:t>该页面的查询栏下的右下方有 “增加”、“导出”两个链接。点击“增加”，即可增加中控配置，如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_Ref358542057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122</w:t>
      </w:r>
      <w:r w:rsidR="00D155B6">
        <w:fldChar w:fldCharType="end"/>
      </w:r>
      <w:r>
        <w:rPr>
          <w:rFonts w:hint="eastAsia"/>
        </w:rPr>
        <w:t>所示；点“导出”即可导出查询结果的相应</w:t>
      </w:r>
      <w:r w:rsidRPr="009A718E">
        <w:rPr>
          <w:rFonts w:hAnsiTheme="minorEastAsia" w:hint="eastAsia"/>
        </w:rPr>
        <w:t>excel</w:t>
      </w:r>
      <w:r>
        <w:rPr>
          <w:rFonts w:hint="eastAsia"/>
        </w:rPr>
        <w:t>表。</w:t>
      </w:r>
    </w:p>
    <w:p w:rsidR="008F1B82" w:rsidRDefault="00992484" w:rsidP="00992484">
      <w:pPr>
        <w:pStyle w:val="af1"/>
      </w:pPr>
      <w:r>
        <w:rPr>
          <w:rFonts w:hint="eastAsia"/>
        </w:rPr>
        <w:t>列表中的每条数据后面的操作栏中，都有两个选项“查看”、“修改”、“删除”。点击“删除”将弹出验证框，点击确定，该中控配置将被删除；点击“修改”，即进入中控配置修改界面，输入相应信息，点确定，该中控配置修改后的信息将覆盖原有信息；点击“查看”，即可查看该中控配置的详细信息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_Ref358542068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123</w:t>
      </w:r>
      <w:r w:rsidR="00D155B6">
        <w:fldChar w:fldCharType="end"/>
      </w:r>
      <w:r>
        <w:rPr>
          <w:rFonts w:hint="eastAsia"/>
        </w:rPr>
        <w:t>所示。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3F044040" wp14:editId="2121B849">
            <wp:extent cx="5184973" cy="2360913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6"/>
                    <a:srcRect l="16848" t="19557" b="3308"/>
                    <a:stretch/>
                  </pic:blipFill>
                  <pic:spPr bwMode="auto">
                    <a:xfrm>
                      <a:off x="0" y="0"/>
                      <a:ext cx="5197341" cy="236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Default="00856EC4" w:rsidP="00856EC4">
      <w:pPr>
        <w:pStyle w:val="af2"/>
      </w:pPr>
      <w:bookmarkStart w:id="212" w:name="_Ref35854205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122</w:t>
      </w:r>
      <w:r>
        <w:fldChar w:fldCharType="end"/>
      </w:r>
      <w:bookmarkEnd w:id="212"/>
      <w:r>
        <w:rPr>
          <w:rFonts w:hint="eastAsia"/>
        </w:rPr>
        <w:t>增加中控配置</w:t>
      </w:r>
    </w:p>
    <w:p w:rsidR="00856EC4" w:rsidRDefault="008F1B82" w:rsidP="00856EC4">
      <w:pPr>
        <w:keepNext/>
      </w:pPr>
      <w:r>
        <w:rPr>
          <w:noProof/>
        </w:rPr>
        <w:lastRenderedPageBreak/>
        <w:drawing>
          <wp:inline distT="0" distB="0" distL="0" distR="0" wp14:anchorId="25A7849D" wp14:editId="26974870">
            <wp:extent cx="5253647" cy="2409825"/>
            <wp:effectExtent l="0" t="0" r="444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7"/>
                    <a:srcRect l="16818" t="19805" b="2810"/>
                    <a:stretch/>
                  </pic:blipFill>
                  <pic:spPr bwMode="auto">
                    <a:xfrm>
                      <a:off x="0" y="0"/>
                      <a:ext cx="5253647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856EC4" w:rsidP="00856EC4">
      <w:pPr>
        <w:pStyle w:val="af2"/>
      </w:pPr>
      <w:bookmarkStart w:id="213" w:name="_Ref35854206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123</w:t>
      </w:r>
      <w:r>
        <w:fldChar w:fldCharType="end"/>
      </w:r>
      <w:bookmarkEnd w:id="213"/>
      <w:r>
        <w:rPr>
          <w:rFonts w:hint="eastAsia"/>
        </w:rPr>
        <w:t>查看中控配置详情</w:t>
      </w:r>
    </w:p>
    <w:p w:rsidR="00852D25" w:rsidRDefault="00852D25" w:rsidP="00852D25">
      <w:pPr>
        <w:pStyle w:val="3"/>
      </w:pPr>
      <w:bookmarkStart w:id="214" w:name="_Toc377050021"/>
      <w:r>
        <w:rPr>
          <w:rFonts w:hint="eastAsia"/>
        </w:rPr>
        <w:t>个人信息</w:t>
      </w:r>
      <w:bookmarkEnd w:id="214"/>
    </w:p>
    <w:p w:rsidR="00992484" w:rsidRPr="00992484" w:rsidRDefault="00992484" w:rsidP="0099248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_Ref358542077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124</w:t>
      </w:r>
      <w:r w:rsidR="00D155B6">
        <w:fldChar w:fldCharType="end"/>
      </w:r>
      <w:r>
        <w:rPr>
          <w:rFonts w:hint="eastAsia"/>
        </w:rPr>
        <w:t>所</w:t>
      </w:r>
      <w:r w:rsidR="003C4BC1">
        <w:rPr>
          <w:rFonts w:hint="eastAsia"/>
        </w:rPr>
        <w:t>示界面。在此页面可修改本人的姓名、手机和邮箱信息，单击确定，登录用户的</w:t>
      </w:r>
      <w:r>
        <w:rPr>
          <w:rFonts w:hint="eastAsia"/>
        </w:rPr>
        <w:t>信息修改成功</w:t>
      </w:r>
      <w:r w:rsidRPr="00ED5F1C">
        <w:rPr>
          <w:rFonts w:hint="eastAsia"/>
        </w:rPr>
        <w:t>。</w:t>
      </w:r>
    </w:p>
    <w:p w:rsidR="00856EC4" w:rsidRDefault="008F1B82" w:rsidP="00856EC4">
      <w:pPr>
        <w:pStyle w:val="af2"/>
        <w:keepNext/>
      </w:pPr>
      <w:r>
        <w:rPr>
          <w:noProof/>
        </w:rPr>
        <w:drawing>
          <wp:inline distT="0" distB="0" distL="0" distR="0" wp14:anchorId="14C2BC85" wp14:editId="0DC6E6E7">
            <wp:extent cx="5067300" cy="2323434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8"/>
                    <a:srcRect l="17029" t="19485" b="3248"/>
                    <a:stretch/>
                  </pic:blipFill>
                  <pic:spPr bwMode="auto">
                    <a:xfrm>
                      <a:off x="0" y="0"/>
                      <a:ext cx="5081673" cy="233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B82" w:rsidRPr="008F1B82" w:rsidRDefault="00856EC4" w:rsidP="00856EC4">
      <w:pPr>
        <w:pStyle w:val="af2"/>
      </w:pPr>
      <w:bookmarkStart w:id="215" w:name="_Ref35854207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124</w:t>
      </w:r>
      <w:r>
        <w:fldChar w:fldCharType="end"/>
      </w:r>
      <w:bookmarkEnd w:id="215"/>
      <w:r>
        <w:rPr>
          <w:rFonts w:hint="eastAsia"/>
        </w:rPr>
        <w:t>个人信息</w:t>
      </w:r>
    </w:p>
    <w:p w:rsidR="00852D25" w:rsidRDefault="00852D25" w:rsidP="00852D25">
      <w:pPr>
        <w:pStyle w:val="3"/>
      </w:pPr>
      <w:bookmarkStart w:id="216" w:name="_Toc377050022"/>
      <w:r>
        <w:rPr>
          <w:rFonts w:hint="eastAsia"/>
        </w:rPr>
        <w:t>通知内容配置</w:t>
      </w:r>
      <w:bookmarkEnd w:id="216"/>
    </w:p>
    <w:p w:rsidR="00992484" w:rsidRPr="00992484" w:rsidRDefault="00992484" w:rsidP="00992484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_Ref358542085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125</w:t>
      </w:r>
      <w:r w:rsidR="00D155B6">
        <w:fldChar w:fldCharType="end"/>
      </w:r>
      <w:r>
        <w:rPr>
          <w:rFonts w:hint="eastAsia"/>
        </w:rPr>
        <w:t>所示界面。在此页面可以配置“设备管理员删除会议通知”、“设备管理员会议调试通知”、“设备管理员修改会议通知”、“设备管理员预定会议通知”、“会议室管理员会议调试通知”</w:t>
      </w:r>
      <w:r w:rsidR="00157C57">
        <w:rPr>
          <w:rFonts w:hint="eastAsia"/>
        </w:rPr>
        <w:t>、“会议室管理员删除会议通知”、“会议室管理员预定会议通知”、“会议室管理员修改会议通知”、“用户修改预定信息提示信息”、“用户预定会议提示信息”、“用户删除预定会议提示信息”、“系统管理员修改预定会议通知”、“系统管理员预定会议通知”、“用户预定本地会议提示信息”、“用户修改本地会议提示信息”、“系统管理员删除预定会议通知”的通知内</w:t>
      </w:r>
      <w:r w:rsidR="00157C57">
        <w:rPr>
          <w:rFonts w:hint="eastAsia"/>
        </w:rPr>
        <w:lastRenderedPageBreak/>
        <w:t>容，点击确定后，在相应事件发生时系统会按提前配置的内容格式发出通知或者提示。</w:t>
      </w:r>
    </w:p>
    <w:p w:rsidR="00856EC4" w:rsidRDefault="00CB4A03" w:rsidP="00856EC4">
      <w:pPr>
        <w:pStyle w:val="af2"/>
        <w:keepNext/>
      </w:pPr>
      <w:r>
        <w:rPr>
          <w:noProof/>
        </w:rPr>
        <w:drawing>
          <wp:inline distT="0" distB="0" distL="0" distR="0" wp14:anchorId="2294E251" wp14:editId="44BB1252">
            <wp:extent cx="5146628" cy="2873518"/>
            <wp:effectExtent l="0" t="0" r="0" b="31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9"/>
                    <a:srcRect l="16667" t="17097"/>
                    <a:stretch/>
                  </pic:blipFill>
                  <pic:spPr bwMode="auto">
                    <a:xfrm>
                      <a:off x="0" y="0"/>
                      <a:ext cx="5158608" cy="288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Pr="00CF799F" w:rsidRDefault="00856EC4" w:rsidP="00856EC4">
      <w:pPr>
        <w:pStyle w:val="af2"/>
      </w:pPr>
      <w:bookmarkStart w:id="217" w:name="_Ref358542085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125</w:t>
      </w:r>
      <w:r>
        <w:fldChar w:fldCharType="end"/>
      </w:r>
      <w:bookmarkEnd w:id="217"/>
      <w:r>
        <w:rPr>
          <w:rFonts w:hint="eastAsia"/>
        </w:rPr>
        <w:t>通知内容配置</w:t>
      </w:r>
    </w:p>
    <w:p w:rsidR="00852D25" w:rsidRDefault="00852D25" w:rsidP="00852D25">
      <w:pPr>
        <w:pStyle w:val="3"/>
      </w:pPr>
      <w:bookmarkStart w:id="218" w:name="_Toc377050023"/>
      <w:r>
        <w:rPr>
          <w:rFonts w:hint="eastAsia"/>
        </w:rPr>
        <w:t>比对卡差值标准</w:t>
      </w:r>
      <w:bookmarkEnd w:id="218"/>
    </w:p>
    <w:p w:rsidR="00992484" w:rsidRPr="00992484" w:rsidRDefault="00992484" w:rsidP="00157C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_Ref358542094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126</w:t>
      </w:r>
      <w:r w:rsidR="00D155B6">
        <w:fldChar w:fldCharType="end"/>
      </w:r>
      <w:r>
        <w:rPr>
          <w:rFonts w:hint="eastAsia"/>
        </w:rPr>
        <w:t>所示界面。</w:t>
      </w:r>
      <w:r w:rsidR="00157C57">
        <w:rPr>
          <w:rFonts w:hint="eastAsia"/>
        </w:rPr>
        <w:t>在此页面可配置好、中、差的RGB</w:t>
      </w:r>
      <w:proofErr w:type="gramStart"/>
      <w:r w:rsidR="00157C57">
        <w:rPr>
          <w:rFonts w:hint="eastAsia"/>
        </w:rPr>
        <w:t>各色值</w:t>
      </w:r>
      <w:proofErr w:type="gramEnd"/>
      <w:r w:rsidR="00157C57">
        <w:rPr>
          <w:rFonts w:hint="eastAsia"/>
        </w:rPr>
        <w:t>偏差范围及X轴的有效值区间，点击确定后，各会场的比对卡将按照这个差值标准比对。</w:t>
      </w:r>
    </w:p>
    <w:p w:rsidR="00856EC4" w:rsidRDefault="00CB4A03" w:rsidP="00856EC4">
      <w:pPr>
        <w:pStyle w:val="af2"/>
        <w:keepNext/>
      </w:pPr>
      <w:r>
        <w:rPr>
          <w:noProof/>
        </w:rPr>
        <w:drawing>
          <wp:inline distT="0" distB="0" distL="0" distR="0" wp14:anchorId="57BAA5E9" wp14:editId="2E7BB87B">
            <wp:extent cx="5126899" cy="2350762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0"/>
                    <a:srcRect l="17029" t="19484" b="3302"/>
                    <a:stretch/>
                  </pic:blipFill>
                  <pic:spPr bwMode="auto">
                    <a:xfrm>
                      <a:off x="0" y="0"/>
                      <a:ext cx="5140696" cy="235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Pr="00CF799F" w:rsidRDefault="00856EC4" w:rsidP="00856EC4">
      <w:pPr>
        <w:pStyle w:val="af2"/>
      </w:pPr>
      <w:bookmarkStart w:id="219" w:name="_Ref35854209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126</w:t>
      </w:r>
      <w:r>
        <w:fldChar w:fldCharType="end"/>
      </w:r>
      <w:bookmarkEnd w:id="219"/>
      <w:r>
        <w:rPr>
          <w:rFonts w:hint="eastAsia"/>
        </w:rPr>
        <w:t>比对卡差值标准</w:t>
      </w:r>
    </w:p>
    <w:p w:rsidR="00852D25" w:rsidRDefault="00852D25" w:rsidP="00852D25">
      <w:pPr>
        <w:pStyle w:val="3"/>
      </w:pPr>
      <w:bookmarkStart w:id="220" w:name="_Toc377050024"/>
      <w:r>
        <w:rPr>
          <w:rFonts w:hint="eastAsia"/>
        </w:rPr>
        <w:t>会场比对卡标准</w:t>
      </w:r>
      <w:bookmarkEnd w:id="220"/>
    </w:p>
    <w:p w:rsidR="00330F48" w:rsidRDefault="00992484" w:rsidP="00157C57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_Ref358542102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127</w:t>
      </w:r>
      <w:r w:rsidR="00D155B6">
        <w:fldChar w:fldCharType="end"/>
      </w:r>
      <w:r>
        <w:rPr>
          <w:rFonts w:hint="eastAsia"/>
        </w:rPr>
        <w:t>所示界面。</w:t>
      </w:r>
      <w:r w:rsidR="00157C57">
        <w:rPr>
          <w:rFonts w:hint="eastAsia"/>
        </w:rPr>
        <w:t>此页面会显示所有会场比对卡中标定及为标定的个数</w:t>
      </w:r>
      <w:r w:rsidR="00330F48">
        <w:rPr>
          <w:rFonts w:hint="eastAsia"/>
        </w:rPr>
        <w:t>。</w:t>
      </w:r>
    </w:p>
    <w:p w:rsidR="00992484" w:rsidRPr="00992484" w:rsidRDefault="00157C57" w:rsidP="00157C57">
      <w:pPr>
        <w:pStyle w:val="af1"/>
      </w:pPr>
      <w:r>
        <w:rPr>
          <w:rFonts w:hint="eastAsia"/>
        </w:rPr>
        <w:lastRenderedPageBreak/>
        <w:t>若出现未标定的会场比对卡，则执行操作栏中的“重新标定”操作，则该会场的比对卡的标准被重新标定</w:t>
      </w:r>
      <w:r w:rsidR="00330F48">
        <w:rPr>
          <w:rFonts w:hint="eastAsia"/>
        </w:rPr>
        <w:t>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_Ref358542108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128</w:t>
      </w:r>
      <w:r w:rsidR="00D155B6">
        <w:fldChar w:fldCharType="end"/>
      </w:r>
      <w:r w:rsidR="00330F48">
        <w:rPr>
          <w:rFonts w:hint="eastAsia"/>
        </w:rPr>
        <w:t>所示。</w:t>
      </w:r>
    </w:p>
    <w:p w:rsidR="00856EC4" w:rsidRDefault="00CB4A03" w:rsidP="00856EC4">
      <w:pPr>
        <w:pStyle w:val="af2"/>
        <w:keepNext/>
      </w:pPr>
      <w:r>
        <w:rPr>
          <w:noProof/>
        </w:rPr>
        <w:drawing>
          <wp:inline distT="0" distB="0" distL="0" distR="0" wp14:anchorId="5B61228B" wp14:editId="387722DC">
            <wp:extent cx="5189311" cy="2379380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l="17029" t="19484" b="3302"/>
                    <a:stretch/>
                  </pic:blipFill>
                  <pic:spPr bwMode="auto">
                    <a:xfrm>
                      <a:off x="0" y="0"/>
                      <a:ext cx="5203109" cy="238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Default="00856EC4" w:rsidP="00856EC4">
      <w:pPr>
        <w:pStyle w:val="af2"/>
      </w:pPr>
      <w:bookmarkStart w:id="221" w:name="_Ref358542102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127</w:t>
      </w:r>
      <w:r>
        <w:fldChar w:fldCharType="end"/>
      </w:r>
      <w:bookmarkEnd w:id="221"/>
      <w:r>
        <w:rPr>
          <w:rFonts w:hint="eastAsia"/>
        </w:rPr>
        <w:t>会场比对卡标准</w:t>
      </w:r>
    </w:p>
    <w:p w:rsidR="00330F48" w:rsidRDefault="00330F48" w:rsidP="00330F48">
      <w:pPr>
        <w:pStyle w:val="af2"/>
        <w:keepNext/>
      </w:pPr>
      <w:r>
        <w:rPr>
          <w:noProof/>
        </w:rPr>
        <w:drawing>
          <wp:inline distT="0" distB="0" distL="0" distR="0" wp14:anchorId="4D812F22" wp14:editId="6FFA03B0">
            <wp:extent cx="5267325" cy="222764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F48" w:rsidRPr="00330F48" w:rsidRDefault="00330F48" w:rsidP="00330F48">
      <w:pPr>
        <w:pStyle w:val="af2"/>
      </w:pPr>
      <w:bookmarkStart w:id="222" w:name="_Ref35854210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128</w:t>
      </w:r>
      <w:r>
        <w:fldChar w:fldCharType="end"/>
      </w:r>
      <w:bookmarkEnd w:id="222"/>
      <w:r>
        <w:rPr>
          <w:rFonts w:hint="eastAsia"/>
        </w:rPr>
        <w:t>重新标定</w:t>
      </w:r>
    </w:p>
    <w:p w:rsidR="00852D25" w:rsidRDefault="00852D25" w:rsidP="00852D25">
      <w:pPr>
        <w:pStyle w:val="3"/>
      </w:pPr>
      <w:bookmarkStart w:id="223" w:name="_Toc377050025"/>
      <w:r>
        <w:rPr>
          <w:rFonts w:hint="eastAsia"/>
        </w:rPr>
        <w:t>系统配置</w:t>
      </w:r>
      <w:bookmarkEnd w:id="223"/>
    </w:p>
    <w:p w:rsidR="00992484" w:rsidRPr="00992484" w:rsidRDefault="00992484" w:rsidP="00330F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_Ref358542116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129</w:t>
      </w:r>
      <w:r w:rsidR="00D155B6">
        <w:fldChar w:fldCharType="end"/>
      </w:r>
      <w:r>
        <w:rPr>
          <w:rFonts w:hint="eastAsia"/>
        </w:rPr>
        <w:t>所示界面。</w:t>
      </w:r>
      <w:r w:rsidR="00330F48">
        <w:rPr>
          <w:rFonts w:hint="eastAsia"/>
        </w:rPr>
        <w:t>在此页面可配置会议室日历的起止时间、数据更新时间、终端呼入后是否静音、通知、会议服务等系统参数。</w:t>
      </w:r>
    </w:p>
    <w:p w:rsidR="00856EC4" w:rsidRDefault="00CB4A03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656C7D0F" wp14:editId="0E0687B0">
            <wp:extent cx="5055734" cy="231308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3"/>
                    <a:srcRect l="16848" t="19484" b="3302"/>
                    <a:stretch/>
                  </pic:blipFill>
                  <pic:spPr bwMode="auto">
                    <a:xfrm>
                      <a:off x="0" y="0"/>
                      <a:ext cx="5064893" cy="23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Pr="00CF799F" w:rsidRDefault="00856EC4" w:rsidP="00856EC4">
      <w:pPr>
        <w:pStyle w:val="af2"/>
      </w:pPr>
      <w:bookmarkStart w:id="224" w:name="_Ref358542116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129</w:t>
      </w:r>
      <w:r>
        <w:fldChar w:fldCharType="end"/>
      </w:r>
      <w:bookmarkEnd w:id="224"/>
      <w:r>
        <w:rPr>
          <w:rFonts w:hint="eastAsia"/>
        </w:rPr>
        <w:t>系统配置</w:t>
      </w:r>
    </w:p>
    <w:p w:rsidR="00852D25" w:rsidRDefault="00852D25" w:rsidP="00852D25">
      <w:pPr>
        <w:pStyle w:val="3"/>
      </w:pPr>
      <w:bookmarkStart w:id="225" w:name="_Toc377050026"/>
      <w:r>
        <w:rPr>
          <w:rFonts w:hint="eastAsia"/>
        </w:rPr>
        <w:t>修改密码</w:t>
      </w:r>
      <w:bookmarkEnd w:id="225"/>
    </w:p>
    <w:p w:rsidR="00992484" w:rsidRPr="00992484" w:rsidRDefault="00992484" w:rsidP="00330F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_Ref358542133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131</w:t>
      </w:r>
      <w:r w:rsidR="00D155B6">
        <w:fldChar w:fldCharType="end"/>
      </w:r>
      <w:r>
        <w:rPr>
          <w:rFonts w:hint="eastAsia"/>
        </w:rPr>
        <w:t>所示界面。</w:t>
      </w:r>
      <w:r w:rsidR="00330F48">
        <w:rPr>
          <w:rFonts w:hint="eastAsia"/>
        </w:rPr>
        <w:t>在此页面，用户可以修改自己的密码。</w:t>
      </w:r>
    </w:p>
    <w:p w:rsidR="00856EC4" w:rsidRDefault="00CB4A03" w:rsidP="00856EC4">
      <w:pPr>
        <w:pStyle w:val="af2"/>
        <w:keepNext/>
      </w:pPr>
      <w:r>
        <w:rPr>
          <w:noProof/>
        </w:rPr>
        <w:drawing>
          <wp:inline distT="0" distB="0" distL="0" distR="0" wp14:anchorId="7A8C25A4" wp14:editId="6D8D05AD">
            <wp:extent cx="5013915" cy="2334639"/>
            <wp:effectExtent l="0" t="0" r="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l="16848" t="19117" r="1449" b="3668"/>
                    <a:stretch/>
                  </pic:blipFill>
                  <pic:spPr bwMode="auto">
                    <a:xfrm>
                      <a:off x="0" y="0"/>
                      <a:ext cx="5029070" cy="23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Default="00856EC4" w:rsidP="00856EC4">
      <w:pPr>
        <w:pStyle w:val="af2"/>
      </w:pPr>
      <w:bookmarkStart w:id="226" w:name="_Ref35854213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131</w:t>
      </w:r>
      <w:r>
        <w:fldChar w:fldCharType="end"/>
      </w:r>
      <w:bookmarkEnd w:id="226"/>
      <w:r>
        <w:rPr>
          <w:rFonts w:hint="eastAsia"/>
        </w:rPr>
        <w:t>修改密码</w:t>
      </w:r>
    </w:p>
    <w:p w:rsidR="005626D2" w:rsidRDefault="005626D2" w:rsidP="005626D2">
      <w:pPr>
        <w:pStyle w:val="3"/>
      </w:pPr>
      <w:bookmarkStart w:id="227" w:name="_Toc376944662"/>
      <w:bookmarkStart w:id="228" w:name="_Toc377050027"/>
      <w:r>
        <w:rPr>
          <w:rFonts w:hint="eastAsia"/>
        </w:rPr>
        <w:t>数据字典</w:t>
      </w:r>
      <w:bookmarkEnd w:id="227"/>
      <w:bookmarkEnd w:id="228"/>
    </w:p>
    <w:p w:rsidR="005626D2" w:rsidRDefault="005626D2" w:rsidP="005626D2">
      <w:pPr>
        <w:pStyle w:val="af1"/>
      </w:pPr>
      <w:r w:rsidRPr="00ED5F1C">
        <w:rPr>
          <w:rFonts w:hint="eastAsia"/>
        </w:rPr>
        <w:t>点击</w:t>
      </w:r>
      <w:r w:rsidR="00045412">
        <w:rPr>
          <w:rFonts w:hint="eastAsia"/>
        </w:rPr>
        <w:t>“</w:t>
      </w:r>
      <w:r>
        <w:rPr>
          <w:rFonts w:hint="eastAsia"/>
        </w:rPr>
        <w:t>数据字典</w:t>
      </w:r>
      <w:r w:rsidR="00045412">
        <w:rPr>
          <w:rFonts w:hint="eastAsia"/>
        </w:rPr>
        <w:t>”菜单</w:t>
      </w:r>
      <w:r w:rsidRPr="00ED5F1C">
        <w:rPr>
          <w:rFonts w:hint="eastAsia"/>
        </w:rPr>
        <w:t>，即可进入</w:t>
      </w:r>
      <w:r>
        <w:rPr>
          <w:rFonts w:hint="eastAsia"/>
        </w:rPr>
        <w:t>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_Ref358542133 \h</w:instrText>
      </w:r>
      <w:r>
        <w:instrText xml:space="preserve">  \* MERGEFORMAT </w:instrText>
      </w:r>
      <w:r>
        <w:fldChar w:fldCharType="separate"/>
      </w:r>
      <w:r>
        <w:rPr>
          <w:rFonts w:hint="eastAsia"/>
        </w:rPr>
        <w:t>图</w:t>
      </w:r>
      <w:r>
        <w:fldChar w:fldCharType="end"/>
      </w:r>
      <w:r>
        <w:rPr>
          <w:rFonts w:hint="eastAsia"/>
        </w:rPr>
        <w:t>所示界面。</w:t>
      </w:r>
    </w:p>
    <w:p w:rsidR="005626D2" w:rsidRPr="00992484" w:rsidRDefault="005626D2" w:rsidP="005626D2">
      <w:pPr>
        <w:pStyle w:val="af1"/>
      </w:pPr>
      <w:r>
        <w:rPr>
          <w:rFonts w:hint="eastAsia"/>
        </w:rPr>
        <w:t>在此页面，可以选择“数据类型”，点击“查询”按钮，列表显示需要的数据；点击“增加”可新增数据字典内容，如下图示；点击“查看”可查看该数据内容；点击“修改”，可重新定义数据内容；点击“删除”可按提示确定</w:t>
      </w:r>
      <w:proofErr w:type="gramStart"/>
      <w:r>
        <w:rPr>
          <w:rFonts w:hint="eastAsia"/>
        </w:rPr>
        <w:t>删除此</w:t>
      </w:r>
      <w:proofErr w:type="gramEnd"/>
      <w:r>
        <w:rPr>
          <w:rFonts w:hint="eastAsia"/>
        </w:rPr>
        <w:t>数据。</w:t>
      </w:r>
    </w:p>
    <w:p w:rsidR="005626D2" w:rsidRDefault="005626D2" w:rsidP="005626D2">
      <w:r>
        <w:rPr>
          <w:noProof/>
        </w:rPr>
        <w:lastRenderedPageBreak/>
        <w:drawing>
          <wp:inline distT="0" distB="0" distL="0" distR="0" wp14:anchorId="561FBCDA" wp14:editId="1A9CCC8B">
            <wp:extent cx="5267325" cy="1995365"/>
            <wp:effectExtent l="0" t="0" r="0" b="508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D2" w:rsidRDefault="005626D2" w:rsidP="005626D2">
      <w:pPr>
        <w:jc w:val="center"/>
      </w:pPr>
      <w:r>
        <w:rPr>
          <w:rFonts w:hint="eastAsia"/>
        </w:rPr>
        <w:t>图 数据字典-查询列表</w:t>
      </w:r>
    </w:p>
    <w:p w:rsidR="00F74A9C" w:rsidRPr="000F758D" w:rsidRDefault="00F74A9C" w:rsidP="00F74A9C"/>
    <w:p w:rsidR="00F74A9C" w:rsidRDefault="00F74A9C" w:rsidP="005626D2">
      <w:pPr>
        <w:jc w:val="center"/>
      </w:pPr>
    </w:p>
    <w:p w:rsidR="005626D2" w:rsidRDefault="005626D2" w:rsidP="005626D2">
      <w:r>
        <w:rPr>
          <w:noProof/>
        </w:rPr>
        <w:drawing>
          <wp:inline distT="0" distB="0" distL="0" distR="0" wp14:anchorId="210F5223" wp14:editId="63CEBF8F">
            <wp:extent cx="5248275" cy="2009775"/>
            <wp:effectExtent l="0" t="0" r="9525" b="952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D2" w:rsidRDefault="005626D2" w:rsidP="005626D2">
      <w:pPr>
        <w:jc w:val="center"/>
      </w:pPr>
      <w:r>
        <w:rPr>
          <w:rFonts w:hint="eastAsia"/>
        </w:rPr>
        <w:t>图  数据字典-查看</w:t>
      </w:r>
    </w:p>
    <w:p w:rsidR="005626D2" w:rsidRDefault="005626D2" w:rsidP="005626D2">
      <w:r>
        <w:rPr>
          <w:noProof/>
        </w:rPr>
        <w:drawing>
          <wp:inline distT="0" distB="0" distL="0" distR="0" wp14:anchorId="0D97CFA8" wp14:editId="1406196E">
            <wp:extent cx="5267325" cy="91690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D2" w:rsidRDefault="005626D2" w:rsidP="005626D2">
      <w:pPr>
        <w:jc w:val="center"/>
      </w:pPr>
      <w:r>
        <w:rPr>
          <w:rFonts w:hint="eastAsia"/>
        </w:rPr>
        <w:t>图  数据字典-修改</w:t>
      </w:r>
    </w:p>
    <w:p w:rsidR="005626D2" w:rsidRDefault="005626D2" w:rsidP="005626D2">
      <w:r>
        <w:rPr>
          <w:noProof/>
        </w:rPr>
        <w:drawing>
          <wp:inline distT="0" distB="0" distL="0" distR="0" wp14:anchorId="490A49AE" wp14:editId="2AB9854F">
            <wp:extent cx="5267325" cy="932755"/>
            <wp:effectExtent l="0" t="0" r="0" b="127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9C" w:rsidRDefault="005626D2" w:rsidP="005626D2">
      <w:pPr>
        <w:jc w:val="center"/>
      </w:pPr>
      <w:r>
        <w:rPr>
          <w:rFonts w:hint="eastAsia"/>
        </w:rPr>
        <w:t>图 数据字典-新增</w:t>
      </w:r>
    </w:p>
    <w:p w:rsidR="00F74A9C" w:rsidRDefault="00F74A9C" w:rsidP="005626D2">
      <w:pPr>
        <w:jc w:val="center"/>
      </w:pPr>
    </w:p>
    <w:p w:rsidR="00F74A9C" w:rsidRDefault="00F74A9C" w:rsidP="00F74A9C">
      <w:pPr>
        <w:pStyle w:val="3"/>
        <w:numPr>
          <w:ilvl w:val="2"/>
          <w:numId w:val="22"/>
        </w:numPr>
      </w:pPr>
      <w:bookmarkStart w:id="229" w:name="_Toc377050028"/>
      <w:r>
        <w:rPr>
          <w:rFonts w:hint="eastAsia"/>
        </w:rPr>
        <w:t>自动点名</w:t>
      </w:r>
      <w:bookmarkEnd w:id="229"/>
    </w:p>
    <w:p w:rsidR="00F74A9C" w:rsidRPr="000F758D" w:rsidRDefault="00F74A9C" w:rsidP="00F74A9C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如下图所示界面。</w:t>
      </w:r>
      <w:r w:rsidRPr="00ED5F1C">
        <w:rPr>
          <w:rFonts w:hint="eastAsia"/>
        </w:rPr>
        <w:t>在</w:t>
      </w:r>
      <w:r>
        <w:rPr>
          <w:rFonts w:hint="eastAsia"/>
        </w:rPr>
        <w:t>“会议列表”选择栏上选择会议，并选择“音视频\视频”选项，点击“点名”，点名结果显示在列表中；点击“终止点名”可终止</w:t>
      </w:r>
      <w:r>
        <w:rPr>
          <w:rFonts w:hint="eastAsia"/>
        </w:rPr>
        <w:lastRenderedPageBreak/>
        <w:t>点名操作。对每个会场可进行“手工确认”、“比对卡”、“设备”、“点名”操作。</w:t>
      </w:r>
    </w:p>
    <w:p w:rsidR="005626D2" w:rsidRDefault="00F74A9C" w:rsidP="005626D2">
      <w:pPr>
        <w:jc w:val="center"/>
      </w:pPr>
      <w:r>
        <w:rPr>
          <w:noProof/>
        </w:rPr>
        <w:drawing>
          <wp:inline distT="0" distB="0" distL="0" distR="0" wp14:anchorId="36EDDE99" wp14:editId="5E8157FD">
            <wp:extent cx="5267325" cy="1906357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A9C" w:rsidRDefault="00F74A9C" w:rsidP="00F74A9C">
      <w:pPr>
        <w:pStyle w:val="3"/>
        <w:numPr>
          <w:ilvl w:val="2"/>
          <w:numId w:val="22"/>
        </w:numPr>
      </w:pPr>
      <w:bookmarkStart w:id="230" w:name="_Toc377050029"/>
      <w:r>
        <w:rPr>
          <w:rFonts w:hint="eastAsia"/>
        </w:rPr>
        <w:t>通知配置</w:t>
      </w:r>
      <w:bookmarkEnd w:id="230"/>
    </w:p>
    <w:p w:rsidR="00F74A9C" w:rsidRPr="00992484" w:rsidRDefault="00F74A9C" w:rsidP="00F74A9C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如下图所示界面。在此页面可配置短信webservice地址、告示webservice地址、邮件SMTP地址、用户名、密码等内容，点击保存后，用户预约本地会议和视频会议成功后会自动发送邮件告知相关人员。</w:t>
      </w:r>
    </w:p>
    <w:p w:rsidR="00F74A9C" w:rsidRPr="005629DD" w:rsidRDefault="00F74A9C" w:rsidP="00F74A9C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429BEFBB" wp14:editId="441C68D7">
            <wp:extent cx="5267325" cy="1390598"/>
            <wp:effectExtent l="0" t="0" r="0" b="63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9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0AE" w:rsidRDefault="00FB00AE" w:rsidP="00FB00AE">
      <w:pPr>
        <w:pStyle w:val="2"/>
      </w:pPr>
      <w:bookmarkStart w:id="231" w:name="_Toc377050030"/>
      <w:r>
        <w:rPr>
          <w:rFonts w:hint="eastAsia"/>
        </w:rPr>
        <w:t>产品发布</w:t>
      </w:r>
      <w:bookmarkEnd w:id="231"/>
    </w:p>
    <w:p w:rsidR="00852D25" w:rsidRDefault="00852D25" w:rsidP="00852D25">
      <w:pPr>
        <w:pStyle w:val="3"/>
      </w:pPr>
      <w:bookmarkStart w:id="232" w:name="_Toc377050031"/>
      <w:r>
        <w:rPr>
          <w:rFonts w:hint="eastAsia"/>
        </w:rPr>
        <w:t>数据配置</w:t>
      </w:r>
      <w:bookmarkEnd w:id="232"/>
    </w:p>
    <w:p w:rsidR="00992484" w:rsidRPr="00992484" w:rsidRDefault="00992484" w:rsidP="00330F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_Ref358542147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133</w:t>
      </w:r>
      <w:r w:rsidR="00D155B6">
        <w:fldChar w:fldCharType="end"/>
      </w:r>
      <w:r>
        <w:rPr>
          <w:rFonts w:hint="eastAsia"/>
        </w:rPr>
        <w:t>所示界面。</w:t>
      </w:r>
      <w:r w:rsidR="00330F48">
        <w:rPr>
          <w:rFonts w:hint="eastAsia"/>
        </w:rPr>
        <w:t>在此页面可配置设备类型、会议类型、会议状态、日志类型、会议室类型等数据的可用数据。</w:t>
      </w:r>
    </w:p>
    <w:p w:rsidR="00856EC4" w:rsidRDefault="00CB4A03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4B2292C2" wp14:editId="0864F738">
            <wp:extent cx="5126501" cy="2380976"/>
            <wp:effectExtent l="0" t="0" r="0" b="63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17029" t="19485" r="1449" b="3670"/>
                    <a:stretch/>
                  </pic:blipFill>
                  <pic:spPr bwMode="auto">
                    <a:xfrm>
                      <a:off x="0" y="0"/>
                      <a:ext cx="5136436" cy="238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Pr="00CF799F" w:rsidRDefault="00856EC4" w:rsidP="00856EC4">
      <w:pPr>
        <w:pStyle w:val="af2"/>
      </w:pPr>
      <w:bookmarkStart w:id="233" w:name="_Ref35854214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133</w:t>
      </w:r>
      <w:r>
        <w:fldChar w:fldCharType="end"/>
      </w:r>
      <w:bookmarkEnd w:id="233"/>
      <w:r>
        <w:rPr>
          <w:rFonts w:hint="eastAsia"/>
        </w:rPr>
        <w:t>数据配置</w:t>
      </w:r>
    </w:p>
    <w:p w:rsidR="00852D25" w:rsidRDefault="00852D25" w:rsidP="00852D25">
      <w:pPr>
        <w:pStyle w:val="3"/>
      </w:pPr>
      <w:bookmarkStart w:id="234" w:name="_Toc377050032"/>
      <w:r>
        <w:rPr>
          <w:rFonts w:hint="eastAsia"/>
        </w:rPr>
        <w:t>菜单管理</w:t>
      </w:r>
      <w:bookmarkEnd w:id="234"/>
    </w:p>
    <w:p w:rsidR="00992484" w:rsidRPr="00992484" w:rsidRDefault="00992484" w:rsidP="00330F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_Ref358542158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134</w:t>
      </w:r>
      <w:r w:rsidR="00D155B6">
        <w:fldChar w:fldCharType="end"/>
      </w:r>
      <w:r>
        <w:rPr>
          <w:rFonts w:hint="eastAsia"/>
        </w:rPr>
        <w:t>所示界面。</w:t>
      </w:r>
      <w:r w:rsidR="00330F48">
        <w:rPr>
          <w:rFonts w:hint="eastAsia"/>
          <w:noProof/>
        </w:rPr>
        <w:t>菜单管理</w:t>
      </w:r>
      <w:r w:rsidR="00330F48" w:rsidRPr="00266D72">
        <w:rPr>
          <w:rFonts w:hint="eastAsia"/>
          <w:noProof/>
        </w:rPr>
        <w:t>结构为树结构，</w:t>
      </w:r>
      <w:r w:rsidR="00330F48">
        <w:rPr>
          <w:rFonts w:hint="eastAsia"/>
        </w:rPr>
        <w:t>可以将菜单拖动到任意位置。</w:t>
      </w:r>
      <w:r w:rsidR="00330F48" w:rsidRPr="00266D72">
        <w:rPr>
          <w:rFonts w:hint="eastAsia"/>
          <w:noProof/>
        </w:rPr>
        <w:t>鼠</w:t>
      </w:r>
      <w:r w:rsidR="008F6D2A">
        <w:rPr>
          <w:rFonts w:hint="eastAsia"/>
          <w:noProof/>
        </w:rPr>
        <w:t>标焦点放在相应节点上，该节点右边即出现如图的</w:t>
      </w:r>
      <w:r w:rsidR="0016055A">
        <w:rPr>
          <w:rFonts w:hint="eastAsia"/>
          <w:noProof/>
        </w:rPr>
        <w:t>操作</w:t>
      </w:r>
      <w:r w:rsidR="008F6D2A">
        <w:rPr>
          <w:rFonts w:hint="eastAsia"/>
          <w:noProof/>
        </w:rPr>
        <w:t>图标，其中点击</w:t>
      </w:r>
      <w:r w:rsidR="00330F48" w:rsidRPr="00266D72">
        <w:rPr>
          <w:rFonts w:hint="eastAsia"/>
          <w:noProof/>
        </w:rPr>
        <w:t>点击“</w:t>
      </w:r>
      <w:r w:rsidR="00330F48">
        <w:rPr>
          <w:rFonts w:ascii="宋体" w:hAnsi="宋体" w:cs="宋体"/>
          <w:noProof/>
          <w:kern w:val="0"/>
        </w:rPr>
        <w:drawing>
          <wp:inline distT="0" distB="0" distL="0" distR="0" wp14:anchorId="246CD18C" wp14:editId="7DAFB628">
            <wp:extent cx="155575" cy="155575"/>
            <wp:effectExtent l="19050" t="0" r="0" b="0"/>
            <wp:docPr id="61" name="图片 55" descr="C:\Users\zst\AppData\Roaming\Tencent\Users\345141524\QQ\WinTemp\RichOle\J%PC5QU~3PP5NO[Z@O]74C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st\AppData\Roaming\Tencent\Users\345141524\QQ\WinTemp\RichOle\J%PC5QU~3PP5NO[Z@O]74CV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F48" w:rsidRPr="00266D72">
        <w:rPr>
          <w:rFonts w:hint="eastAsia"/>
          <w:noProof/>
        </w:rPr>
        <w:t>”图标即可重命名该节点，点击“</w:t>
      </w:r>
      <w:r w:rsidR="00330F48">
        <w:rPr>
          <w:rFonts w:ascii="宋体" w:hAnsi="宋体" w:cs="宋体"/>
          <w:noProof/>
          <w:kern w:val="0"/>
        </w:rPr>
        <w:drawing>
          <wp:inline distT="0" distB="0" distL="0" distR="0" wp14:anchorId="58EC159D" wp14:editId="74061640">
            <wp:extent cx="224155" cy="155575"/>
            <wp:effectExtent l="19050" t="0" r="4445" b="0"/>
            <wp:docPr id="68" name="图片 59" descr="C:\Users\zst\AppData\Roaming\Tencent\Users\345141524\QQ\WinTemp\RichOle\[FK4KJ9_$50Y0(JEH6KU7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zst\AppData\Roaming\Tencent\Users\345141524\QQ\WinTemp\RichOle\[FK4KJ9_$50Y0(JEH6KU7TQ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15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0F48" w:rsidRPr="00266D72">
        <w:rPr>
          <w:rFonts w:hint="eastAsia"/>
          <w:noProof/>
        </w:rPr>
        <w:t>”图标即可删除该节点。</w:t>
      </w:r>
    </w:p>
    <w:p w:rsidR="00856EC4" w:rsidRDefault="00CB4A03" w:rsidP="00856EC4">
      <w:pPr>
        <w:pStyle w:val="af2"/>
        <w:keepNext/>
      </w:pPr>
      <w:r>
        <w:rPr>
          <w:noProof/>
        </w:rPr>
        <w:drawing>
          <wp:inline distT="0" distB="0" distL="0" distR="0" wp14:anchorId="28909CDF" wp14:editId="4EDEE829">
            <wp:extent cx="5161859" cy="2838450"/>
            <wp:effectExtent l="0" t="0" r="127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l="16848" t="17097" r="1449" b="2884"/>
                    <a:stretch/>
                  </pic:blipFill>
                  <pic:spPr bwMode="auto">
                    <a:xfrm>
                      <a:off x="0" y="0"/>
                      <a:ext cx="5171256" cy="284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99F" w:rsidRPr="00CF799F" w:rsidRDefault="00856EC4" w:rsidP="00856EC4">
      <w:pPr>
        <w:pStyle w:val="af2"/>
      </w:pPr>
      <w:bookmarkStart w:id="235" w:name="_Ref358542158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134</w:t>
      </w:r>
      <w:r>
        <w:fldChar w:fldCharType="end"/>
      </w:r>
      <w:bookmarkEnd w:id="235"/>
      <w:r>
        <w:rPr>
          <w:rFonts w:hint="eastAsia"/>
        </w:rPr>
        <w:t>菜单管理</w:t>
      </w:r>
    </w:p>
    <w:p w:rsidR="00852D25" w:rsidRDefault="00852D25" w:rsidP="00852D25">
      <w:pPr>
        <w:pStyle w:val="3"/>
      </w:pPr>
      <w:bookmarkStart w:id="236" w:name="_Toc377050033"/>
      <w:r>
        <w:rPr>
          <w:rFonts w:hint="eastAsia"/>
        </w:rPr>
        <w:t>发布管理</w:t>
      </w:r>
      <w:bookmarkEnd w:id="236"/>
    </w:p>
    <w:p w:rsidR="00992484" w:rsidRPr="00992484" w:rsidRDefault="00992484" w:rsidP="00330F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_Ref358542164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135</w:t>
      </w:r>
      <w:r w:rsidR="00D155B6">
        <w:fldChar w:fldCharType="end"/>
      </w:r>
      <w:r>
        <w:rPr>
          <w:rFonts w:hint="eastAsia"/>
        </w:rPr>
        <w:t>所示界面。</w:t>
      </w:r>
      <w:r w:rsidR="00330F48">
        <w:rPr>
          <w:rFonts w:hint="eastAsia"/>
        </w:rPr>
        <w:t>该页面包括logo上传、系统名称</w:t>
      </w:r>
      <w:r w:rsidR="0016055A">
        <w:rPr>
          <w:rFonts w:hint="eastAsia"/>
        </w:rPr>
        <w:t>两个</w:t>
      </w:r>
      <w:r w:rsidR="00330F48">
        <w:rPr>
          <w:rFonts w:hint="eastAsia"/>
        </w:rPr>
        <w:t>标签。</w:t>
      </w:r>
      <w:r w:rsidR="009844EE">
        <w:rPr>
          <w:rFonts w:hint="eastAsia"/>
        </w:rPr>
        <w:t>选择logo上传标签，可以上传本系统的显示logo，如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_Ref358542164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135</w:t>
      </w:r>
      <w:r w:rsidR="00D155B6">
        <w:fldChar w:fldCharType="end"/>
      </w:r>
      <w:r w:rsidR="009844EE">
        <w:rPr>
          <w:rFonts w:hint="eastAsia"/>
        </w:rPr>
        <w:t>所示</w:t>
      </w:r>
      <w:r w:rsidR="00FF0598">
        <w:rPr>
          <w:rFonts w:hint="eastAsia"/>
        </w:rPr>
        <w:t>。</w:t>
      </w:r>
    </w:p>
    <w:p w:rsidR="00856EC4" w:rsidRDefault="0016055A" w:rsidP="00856EC4">
      <w:pPr>
        <w:pStyle w:val="af2"/>
        <w:keepNext/>
      </w:pPr>
      <w:r>
        <w:rPr>
          <w:noProof/>
        </w:rPr>
        <w:lastRenderedPageBreak/>
        <w:drawing>
          <wp:inline distT="0" distB="0" distL="0" distR="0" wp14:anchorId="71326801" wp14:editId="31A459F5">
            <wp:extent cx="5267325" cy="1499115"/>
            <wp:effectExtent l="0" t="0" r="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9F" w:rsidRDefault="00856EC4" w:rsidP="00856EC4">
      <w:pPr>
        <w:pStyle w:val="af2"/>
      </w:pPr>
      <w:bookmarkStart w:id="237" w:name="_Ref358542164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135</w:t>
      </w:r>
      <w:r>
        <w:fldChar w:fldCharType="end"/>
      </w:r>
      <w:bookmarkEnd w:id="237"/>
      <w:r>
        <w:rPr>
          <w:rFonts w:hint="eastAsia"/>
        </w:rPr>
        <w:t>发布管理</w:t>
      </w:r>
      <w:r>
        <w:rPr>
          <w:rFonts w:hint="eastAsia"/>
        </w:rPr>
        <w:t>-logo</w:t>
      </w:r>
      <w:r>
        <w:rPr>
          <w:rFonts w:hint="eastAsia"/>
        </w:rPr>
        <w:t>上传</w:t>
      </w:r>
    </w:p>
    <w:p w:rsidR="00FF0598" w:rsidRPr="00FF0598" w:rsidRDefault="00FF0598" w:rsidP="00FF0598">
      <w:pPr>
        <w:pStyle w:val="af1"/>
      </w:pPr>
      <w:r>
        <w:rPr>
          <w:rFonts w:hint="eastAsia"/>
        </w:rPr>
        <w:t>选择系统名称标签，可以修改本系统的显示名称，如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_Ref358542179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136</w:t>
      </w:r>
      <w:r w:rsidR="00D155B6">
        <w:fldChar w:fldCharType="end"/>
      </w:r>
      <w:r>
        <w:rPr>
          <w:rFonts w:hint="eastAsia"/>
        </w:rPr>
        <w:t>所示。</w:t>
      </w:r>
    </w:p>
    <w:p w:rsidR="00856EC4" w:rsidRDefault="0016055A" w:rsidP="00856EC4">
      <w:pPr>
        <w:pStyle w:val="af2"/>
        <w:keepNext/>
      </w:pPr>
      <w:r>
        <w:rPr>
          <w:noProof/>
        </w:rPr>
        <w:drawing>
          <wp:inline distT="0" distB="0" distL="0" distR="0" wp14:anchorId="15953656" wp14:editId="27FC0324">
            <wp:extent cx="5267325" cy="1171126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A03" w:rsidRDefault="00856EC4" w:rsidP="00856EC4">
      <w:pPr>
        <w:pStyle w:val="af2"/>
        <w:rPr>
          <w:rFonts w:hint="eastAsia"/>
        </w:rPr>
      </w:pPr>
      <w:bookmarkStart w:id="238" w:name="_Ref358542179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136</w:t>
      </w:r>
      <w:r>
        <w:fldChar w:fldCharType="end"/>
      </w:r>
      <w:bookmarkEnd w:id="238"/>
      <w:r w:rsidRPr="00C44A2B">
        <w:rPr>
          <w:rFonts w:hint="eastAsia"/>
        </w:rPr>
        <w:t>发布管理</w:t>
      </w:r>
      <w:r w:rsidRPr="00C44A2B">
        <w:rPr>
          <w:rFonts w:hint="eastAsia"/>
        </w:rPr>
        <w:t>-</w:t>
      </w:r>
      <w:r>
        <w:rPr>
          <w:rFonts w:hint="eastAsia"/>
        </w:rPr>
        <w:t>系统名称</w:t>
      </w:r>
    </w:p>
    <w:p w:rsidR="0016055A" w:rsidRPr="0016055A" w:rsidRDefault="0016055A" w:rsidP="0016055A">
      <w:pPr>
        <w:pStyle w:val="af1"/>
        <w:rPr>
          <w:rFonts w:hint="eastAsia"/>
        </w:rPr>
      </w:pPr>
      <w:r>
        <w:rPr>
          <w:rFonts w:hint="eastAsia"/>
        </w:rPr>
        <w:t>选择控制菜单，配置会议控制页面显示的功能按钮。</w:t>
      </w:r>
      <w:proofErr w:type="gramStart"/>
      <w:r>
        <w:rPr>
          <w:rFonts w:hint="eastAsia"/>
        </w:rPr>
        <w:t>实现会控按钮</w:t>
      </w:r>
      <w:proofErr w:type="gramEnd"/>
      <w:r>
        <w:rPr>
          <w:rFonts w:hint="eastAsia"/>
        </w:rPr>
        <w:t>的分组及功能分配。如下图。</w:t>
      </w:r>
    </w:p>
    <w:p w:rsidR="0016055A" w:rsidRDefault="0016055A" w:rsidP="0016055A">
      <w:pPr>
        <w:rPr>
          <w:rFonts w:hint="eastAsia"/>
        </w:rPr>
      </w:pPr>
      <w:r>
        <w:rPr>
          <w:noProof/>
        </w:rPr>
        <w:drawing>
          <wp:inline distT="0" distB="0" distL="0" distR="0" wp14:anchorId="4CB49ADA" wp14:editId="1E9927EA">
            <wp:extent cx="5267325" cy="2137412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5A" w:rsidRDefault="0016055A" w:rsidP="0016055A">
      <w:pPr>
        <w:pStyle w:val="af1"/>
        <w:rPr>
          <w:rFonts w:hint="eastAsia"/>
        </w:rPr>
      </w:pPr>
      <w:r>
        <w:rPr>
          <w:rFonts w:hint="eastAsia"/>
        </w:rPr>
        <w:t>选择右键菜单，配置会议控制页面中右键操作会场时显示的操作按钮。</w:t>
      </w:r>
    </w:p>
    <w:p w:rsidR="0016055A" w:rsidRPr="0016055A" w:rsidRDefault="0016055A" w:rsidP="0016055A">
      <w:r>
        <w:rPr>
          <w:noProof/>
        </w:rPr>
        <w:lastRenderedPageBreak/>
        <w:drawing>
          <wp:inline distT="0" distB="0" distL="0" distR="0" wp14:anchorId="024D68FD" wp14:editId="0DE25E0D">
            <wp:extent cx="5267325" cy="2091079"/>
            <wp:effectExtent l="0" t="0" r="0" b="444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9" w:rsidRDefault="003D3039" w:rsidP="003D3039">
      <w:pPr>
        <w:pStyle w:val="3"/>
        <w:spacing w:line="360" w:lineRule="auto"/>
      </w:pPr>
      <w:bookmarkStart w:id="239" w:name="_Toc377050034"/>
      <w:r>
        <w:rPr>
          <w:rFonts w:hint="eastAsia"/>
        </w:rPr>
        <w:t>分级配置</w:t>
      </w:r>
      <w:bookmarkEnd w:id="239"/>
    </w:p>
    <w:p w:rsidR="003D3039" w:rsidRDefault="003D3039" w:rsidP="0016055A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如下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_Ref358542164 \h</w:instrText>
      </w:r>
      <w:r>
        <w:instrText xml:space="preserve"> </w:instrText>
      </w:r>
      <w:r w:rsidR="0016055A">
        <w:instrText xml:space="preserve"> \* MERGEFORMAT </w:instrText>
      </w:r>
      <w:r>
        <w:fldChar w:fldCharType="end"/>
      </w:r>
      <w:r w:rsidR="009B10E7">
        <w:rPr>
          <w:rFonts w:hint="eastAsia"/>
        </w:rPr>
        <w:t>所示界面。输入“分级名称”“用户名称”“会议室名称”进行人员查询及会议室查询，查询结果显示在列表中。</w:t>
      </w:r>
    </w:p>
    <w:p w:rsidR="003D3039" w:rsidRDefault="00597600" w:rsidP="003D3039">
      <w:pPr>
        <w:spacing w:line="360" w:lineRule="auto"/>
      </w:pPr>
      <w:r>
        <w:rPr>
          <w:noProof/>
        </w:rPr>
        <w:drawing>
          <wp:inline distT="0" distB="0" distL="0" distR="0" wp14:anchorId="4E953CC9" wp14:editId="217A66B4">
            <wp:extent cx="5267325" cy="1953909"/>
            <wp:effectExtent l="0" t="0" r="0" b="825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E7" w:rsidRDefault="009B10E7" w:rsidP="003D3039">
      <w:pPr>
        <w:spacing w:line="360" w:lineRule="auto"/>
      </w:pPr>
      <w:r>
        <w:rPr>
          <w:noProof/>
        </w:rPr>
        <w:drawing>
          <wp:inline distT="0" distB="0" distL="0" distR="0" wp14:anchorId="558E91E0" wp14:editId="3ED521BF">
            <wp:extent cx="5267325" cy="1766139"/>
            <wp:effectExtent l="0" t="0" r="0" b="571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E7" w:rsidRPr="009B10E7" w:rsidRDefault="009B10E7" w:rsidP="0016055A">
      <w:pPr>
        <w:pStyle w:val="af1"/>
      </w:pPr>
      <w:r>
        <w:rPr>
          <w:rFonts w:hint="eastAsia"/>
        </w:rPr>
        <w:t>点击“查看”可查看用户分级及会议室分级的详细信息，如下图，并可以点击“修改”、“删除”进行维护。</w:t>
      </w:r>
    </w:p>
    <w:p w:rsidR="00597600" w:rsidRDefault="00597600" w:rsidP="003D303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C14D97" wp14:editId="68700FEE">
            <wp:extent cx="5267325" cy="1403401"/>
            <wp:effectExtent l="0" t="0" r="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0E7" w:rsidRDefault="009B10E7" w:rsidP="003D3039">
      <w:pPr>
        <w:spacing w:line="360" w:lineRule="auto"/>
      </w:pPr>
      <w:r>
        <w:rPr>
          <w:noProof/>
        </w:rPr>
        <w:drawing>
          <wp:inline distT="0" distB="0" distL="0" distR="0" wp14:anchorId="5FB5F53C" wp14:editId="76D97597">
            <wp:extent cx="5267325" cy="1221274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9" w:rsidRDefault="003D3039" w:rsidP="003D3039">
      <w:pPr>
        <w:pStyle w:val="3"/>
        <w:spacing w:line="360" w:lineRule="auto"/>
      </w:pPr>
      <w:bookmarkStart w:id="240" w:name="_Toc377050035"/>
      <w:r>
        <w:rPr>
          <w:rFonts w:hint="eastAsia"/>
        </w:rPr>
        <w:t>分级管理</w:t>
      </w:r>
      <w:bookmarkEnd w:id="240"/>
      <w:r>
        <w:rPr>
          <w:rFonts w:hint="eastAsia"/>
        </w:rPr>
        <w:t xml:space="preserve"> </w:t>
      </w:r>
    </w:p>
    <w:p w:rsidR="003D3039" w:rsidRDefault="003D3039" w:rsidP="0016055A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产品发布</w:t>
      </w:r>
      <w:r w:rsidRPr="00ED5F1C">
        <w:rPr>
          <w:rFonts w:hint="eastAsia"/>
        </w:rPr>
        <w:t>左侧菜单下的</w:t>
      </w:r>
      <w:r>
        <w:rPr>
          <w:rFonts w:hint="eastAsia"/>
        </w:rPr>
        <w:t>分级管理</w:t>
      </w:r>
      <w:r w:rsidRPr="00ED5F1C">
        <w:rPr>
          <w:rFonts w:hint="eastAsia"/>
        </w:rPr>
        <w:t>，即可进入</w:t>
      </w:r>
      <w:r w:rsidR="00597600">
        <w:rPr>
          <w:rFonts w:hint="eastAsia"/>
        </w:rPr>
        <w:t>如下所示界面。鼠标点放在不同级别上会显示出添加、修改、删除图标，点击图标即可执行添加、修改、删除操作。对第一层级别只可进行添加及修改操作，不可删除。</w:t>
      </w:r>
    </w:p>
    <w:p w:rsidR="003D3039" w:rsidRDefault="003D3039" w:rsidP="003D3039">
      <w:pPr>
        <w:spacing w:line="360" w:lineRule="auto"/>
      </w:pPr>
      <w:r>
        <w:rPr>
          <w:noProof/>
        </w:rPr>
        <w:drawing>
          <wp:inline distT="0" distB="0" distL="0" distR="0" wp14:anchorId="3D11F024" wp14:editId="65E86EF3">
            <wp:extent cx="1859342" cy="1562100"/>
            <wp:effectExtent l="0" t="0" r="762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5934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19635A" wp14:editId="6D466E66">
            <wp:extent cx="1339024" cy="155257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339024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30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EE7845" wp14:editId="67DE317B">
            <wp:extent cx="1567822" cy="156210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6782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9" w:rsidRDefault="003D3039" w:rsidP="003D3039">
      <w:pPr>
        <w:pStyle w:val="3"/>
        <w:spacing w:line="360" w:lineRule="auto"/>
      </w:pPr>
      <w:bookmarkStart w:id="241" w:name="_Toc377050036"/>
      <w:r>
        <w:rPr>
          <w:rFonts w:hint="eastAsia"/>
        </w:rPr>
        <w:t>权限管理</w:t>
      </w:r>
      <w:bookmarkEnd w:id="241"/>
    </w:p>
    <w:p w:rsidR="003D3039" w:rsidRDefault="003D3039" w:rsidP="0016055A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产品发布</w:t>
      </w:r>
      <w:r w:rsidRPr="00ED5F1C">
        <w:rPr>
          <w:rFonts w:hint="eastAsia"/>
        </w:rPr>
        <w:t>左侧菜单下的</w:t>
      </w:r>
      <w:r>
        <w:rPr>
          <w:rFonts w:hint="eastAsia"/>
        </w:rPr>
        <w:t>权限管理</w:t>
      </w:r>
      <w:r w:rsidRPr="00ED5F1C">
        <w:rPr>
          <w:rFonts w:hint="eastAsia"/>
        </w:rPr>
        <w:t>，即可进入</w:t>
      </w:r>
      <w:r>
        <w:rPr>
          <w:rFonts w:hint="eastAsia"/>
        </w:rPr>
        <w:t>如下所示界面。在查询条件处输入“用户”、“角色”，点击“查询”后，列表中显示查询结果；也可以对列</w:t>
      </w:r>
      <w:r w:rsidR="0016055A">
        <w:rPr>
          <w:rFonts w:hint="eastAsia"/>
        </w:rPr>
        <w:t>表中每个角色进行修改、查看、删除（除管理员外）、授权、分配人员。</w:t>
      </w:r>
    </w:p>
    <w:p w:rsidR="003D3039" w:rsidRDefault="003D3039" w:rsidP="003D303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7018B67" wp14:editId="014DACFD">
            <wp:extent cx="5267325" cy="198744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9" w:rsidRDefault="003D3039" w:rsidP="0016055A">
      <w:pPr>
        <w:pStyle w:val="af1"/>
      </w:pPr>
      <w:r>
        <w:rPr>
          <w:rFonts w:hint="eastAsia"/>
        </w:rPr>
        <w:t>点击“增加”可以创建新的角色；如下图示。</w:t>
      </w:r>
    </w:p>
    <w:p w:rsidR="003D3039" w:rsidRDefault="003D3039" w:rsidP="003D3039">
      <w:pPr>
        <w:spacing w:line="360" w:lineRule="auto"/>
      </w:pPr>
      <w:r>
        <w:rPr>
          <w:noProof/>
        </w:rPr>
        <w:drawing>
          <wp:inline distT="0" distB="0" distL="0" distR="0" wp14:anchorId="1C7A5596" wp14:editId="592D91C2">
            <wp:extent cx="5267325" cy="931536"/>
            <wp:effectExtent l="0" t="0" r="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039" w:rsidRDefault="003D3039" w:rsidP="0016055A">
      <w:pPr>
        <w:pStyle w:val="af1"/>
      </w:pPr>
      <w:r>
        <w:rPr>
          <w:rFonts w:hint="eastAsia"/>
        </w:rPr>
        <w:t>点击“授权”可以对该角色分配功能权限；如下图示。</w:t>
      </w:r>
      <w:r w:rsidR="00597600">
        <w:rPr>
          <w:rFonts w:hint="eastAsia"/>
        </w:rPr>
        <w:t>授权的功能可以勾选，不授权的功能取消</w:t>
      </w:r>
      <w:proofErr w:type="gramStart"/>
      <w:r w:rsidR="00597600">
        <w:rPr>
          <w:rFonts w:hint="eastAsia"/>
        </w:rPr>
        <w:t>勾选即</w:t>
      </w:r>
      <w:proofErr w:type="gramEnd"/>
      <w:r w:rsidR="00597600">
        <w:rPr>
          <w:rFonts w:hint="eastAsia"/>
        </w:rPr>
        <w:t>可，点击确定保存设置。</w:t>
      </w:r>
    </w:p>
    <w:p w:rsidR="003D3039" w:rsidRDefault="003D3039" w:rsidP="003D3039">
      <w:pPr>
        <w:spacing w:line="360" w:lineRule="auto"/>
      </w:pPr>
      <w:r>
        <w:rPr>
          <w:noProof/>
        </w:rPr>
        <w:drawing>
          <wp:inline distT="0" distB="0" distL="0" distR="0" wp14:anchorId="4F63A023" wp14:editId="4B470369">
            <wp:extent cx="5267325" cy="217582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59B" w:rsidRDefault="003D3039" w:rsidP="00A2159B">
      <w:pPr>
        <w:pStyle w:val="af1"/>
      </w:pPr>
      <w:r>
        <w:rPr>
          <w:rFonts w:hint="eastAsia"/>
        </w:rPr>
        <w:t>点击“分配人员”可以对该分配操作用户</w:t>
      </w:r>
      <w:r w:rsidR="00597600">
        <w:rPr>
          <w:rFonts w:hint="eastAsia"/>
        </w:rPr>
        <w:t>或部门，</w:t>
      </w:r>
      <w:r>
        <w:rPr>
          <w:rFonts w:hint="eastAsia"/>
        </w:rPr>
        <w:t>如下图示。</w:t>
      </w:r>
      <w:r w:rsidR="00597600">
        <w:rPr>
          <w:rFonts w:hint="eastAsia"/>
        </w:rPr>
        <w:t>多项</w:t>
      </w:r>
      <w:proofErr w:type="gramStart"/>
      <w:r w:rsidR="00597600">
        <w:rPr>
          <w:rFonts w:hint="eastAsia"/>
        </w:rPr>
        <w:t>勾</w:t>
      </w:r>
      <w:proofErr w:type="gramEnd"/>
      <w:r w:rsidR="00597600">
        <w:rPr>
          <w:rFonts w:hint="eastAsia"/>
        </w:rPr>
        <w:t>选后，点击“确定”即将该角色的权限授予这些部门或用户。</w:t>
      </w:r>
      <w:r w:rsidR="00A2159B">
        <w:br w:type="page"/>
      </w:r>
    </w:p>
    <w:p w:rsidR="00597600" w:rsidRPr="003D3039" w:rsidRDefault="00A2159B" w:rsidP="00A2159B">
      <w:r>
        <w:rPr>
          <w:noProof/>
        </w:rPr>
        <w:lastRenderedPageBreak/>
        <w:drawing>
          <wp:inline distT="0" distB="0" distL="0" distR="0" wp14:anchorId="3E58F98F" wp14:editId="793DD304">
            <wp:extent cx="5267325" cy="1685056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08" w:rsidRDefault="00FB00AE" w:rsidP="00783DC6">
      <w:pPr>
        <w:pStyle w:val="2"/>
      </w:pPr>
      <w:bookmarkStart w:id="242" w:name="_Toc377050037"/>
      <w:r>
        <w:rPr>
          <w:rFonts w:hint="eastAsia"/>
        </w:rPr>
        <w:t>数据接口</w:t>
      </w:r>
      <w:bookmarkEnd w:id="242"/>
    </w:p>
    <w:p w:rsidR="00852D25" w:rsidRDefault="00852D25" w:rsidP="00852D25">
      <w:pPr>
        <w:pStyle w:val="3"/>
      </w:pPr>
      <w:bookmarkStart w:id="243" w:name="_Toc377050038"/>
      <w:r>
        <w:rPr>
          <w:rFonts w:hint="eastAsia"/>
        </w:rPr>
        <w:t>会议室数据接口</w:t>
      </w:r>
      <w:bookmarkEnd w:id="10"/>
      <w:bookmarkEnd w:id="243"/>
    </w:p>
    <w:p w:rsidR="00D62069" w:rsidRPr="00D62069" w:rsidRDefault="00D62069" w:rsidP="00FF059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如</w:t>
      </w:r>
      <w:r w:rsidR="00D155B6">
        <w:fldChar w:fldCharType="begin"/>
      </w:r>
      <w:r w:rsidR="00D155B6">
        <w:instrText xml:space="preserve"> </w:instrText>
      </w:r>
      <w:r w:rsidR="00D155B6">
        <w:rPr>
          <w:rFonts w:hint="eastAsia"/>
        </w:rPr>
        <w:instrText>REF _Ref358542203 \h</w:instrText>
      </w:r>
      <w:r w:rsidR="00D155B6">
        <w:instrText xml:space="preserve"> </w:instrText>
      </w:r>
      <w:r w:rsidR="00D155B6">
        <w:fldChar w:fldCharType="separate"/>
      </w:r>
      <w:r w:rsidR="0036646B">
        <w:rPr>
          <w:rFonts w:hint="eastAsia"/>
        </w:rPr>
        <w:t xml:space="preserve">图3- </w:t>
      </w:r>
      <w:r w:rsidR="0036646B">
        <w:rPr>
          <w:noProof/>
        </w:rPr>
        <w:t>139</w:t>
      </w:r>
      <w:r w:rsidR="00D155B6">
        <w:fldChar w:fldCharType="end"/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FF0598">
        <w:rPr>
          <w:rFonts w:hint="eastAsia"/>
        </w:rPr>
        <w:t>会议室名称</w:t>
      </w:r>
      <w:r w:rsidRPr="00ED5F1C">
        <w:rPr>
          <w:rFonts w:hint="eastAsia"/>
        </w:rPr>
        <w:t>”或者</w:t>
      </w:r>
      <w:r w:rsidR="00FF0598">
        <w:rPr>
          <w:rFonts w:hint="eastAsia"/>
        </w:rPr>
        <w:t>选择</w:t>
      </w:r>
      <w:r w:rsidRPr="00ED5F1C">
        <w:rPr>
          <w:rFonts w:hint="eastAsia"/>
        </w:rPr>
        <w:t>“</w:t>
      </w:r>
      <w:r w:rsidR="00FF0598">
        <w:rPr>
          <w:rFonts w:hint="eastAsia"/>
        </w:rPr>
        <w:t>操作状态</w:t>
      </w:r>
      <w:r w:rsidRPr="00ED5F1C">
        <w:rPr>
          <w:rFonts w:hint="eastAsia"/>
        </w:rPr>
        <w:t>”</w:t>
      </w:r>
      <w:r w:rsidR="00FF0598"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</w:p>
    <w:p w:rsidR="00596891" w:rsidRDefault="00596891" w:rsidP="00596891">
      <w:pPr>
        <w:pStyle w:val="af2"/>
        <w:keepNext/>
      </w:pPr>
      <w:r>
        <w:rPr>
          <w:noProof/>
        </w:rPr>
        <w:drawing>
          <wp:inline distT="0" distB="0" distL="0" distR="0" wp14:anchorId="487C5CEA" wp14:editId="66056A40">
            <wp:extent cx="5121457" cy="2343150"/>
            <wp:effectExtent l="0" t="0" r="317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8"/>
                    <a:srcRect l="16848" t="19485" b="3248"/>
                    <a:stretch/>
                  </pic:blipFill>
                  <pic:spPr bwMode="auto">
                    <a:xfrm>
                      <a:off x="0" y="0"/>
                      <a:ext cx="5147183" cy="235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596891" w:rsidP="00596891">
      <w:pPr>
        <w:pStyle w:val="af2"/>
        <w:rPr>
          <w:rFonts w:hint="eastAsia"/>
        </w:rPr>
      </w:pPr>
      <w:bookmarkStart w:id="244" w:name="_Ref358542203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139</w:t>
      </w:r>
      <w:r>
        <w:fldChar w:fldCharType="end"/>
      </w:r>
      <w:bookmarkEnd w:id="244"/>
      <w:r>
        <w:rPr>
          <w:rFonts w:hint="eastAsia"/>
        </w:rPr>
        <w:t>会议室数据接口</w:t>
      </w:r>
    </w:p>
    <w:p w:rsidR="00F81A3E" w:rsidRDefault="00F81A3E" w:rsidP="00F81A3E">
      <w:pPr>
        <w:pStyle w:val="af1"/>
        <w:rPr>
          <w:rFonts w:hint="eastAsia"/>
        </w:rPr>
      </w:pPr>
      <w:r w:rsidRPr="00F81A3E">
        <w:rPr>
          <w:rFonts w:hint="eastAsia"/>
        </w:rPr>
        <w:t>该页面的查询栏下的右下方有“导入”、“数据同步”、“导出”三个链接。点击“导入”则可以导入会议室数据接口相关文件，点击“数据同步”，则可以将导入的会议室数据接口同步到数据库，点“导出”即可导出查询结果的相应excel表</w:t>
      </w:r>
      <w:r>
        <w:rPr>
          <w:rFonts w:hint="eastAsia"/>
        </w:rPr>
        <w:t>。</w:t>
      </w:r>
      <w:r w:rsidR="00773BF5" w:rsidRPr="00F81A3E">
        <w:rPr>
          <w:rFonts w:hint="eastAsia"/>
        </w:rPr>
        <w:t xml:space="preserve">   </w:t>
      </w:r>
    </w:p>
    <w:p w:rsidR="00630EF8" w:rsidRDefault="00596891" w:rsidP="00630EF8">
      <w:pPr>
        <w:pStyle w:val="af2"/>
      </w:pPr>
      <w:r>
        <w:rPr>
          <w:noProof/>
        </w:rPr>
        <w:lastRenderedPageBreak/>
        <w:drawing>
          <wp:inline distT="0" distB="0" distL="0" distR="0" wp14:anchorId="3C2B80B3" wp14:editId="6BF51689">
            <wp:extent cx="5180239" cy="2370045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9"/>
                    <a:srcRect l="16848" t="19485" b="3248"/>
                    <a:stretch/>
                  </pic:blipFill>
                  <pic:spPr bwMode="auto">
                    <a:xfrm>
                      <a:off x="0" y="0"/>
                      <a:ext cx="5200305" cy="237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891" w:rsidRDefault="00596891" w:rsidP="00596891">
      <w:pPr>
        <w:pStyle w:val="af2"/>
      </w:pPr>
      <w:bookmarkStart w:id="245" w:name="_Ref358542211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141</w:t>
      </w:r>
      <w:r>
        <w:fldChar w:fldCharType="end"/>
      </w:r>
      <w:bookmarkEnd w:id="245"/>
      <w:r>
        <w:rPr>
          <w:rFonts w:hint="eastAsia"/>
        </w:rPr>
        <w:t>会议室数据接口</w:t>
      </w:r>
      <w:r>
        <w:rPr>
          <w:rFonts w:hint="eastAsia"/>
        </w:rPr>
        <w:t>-</w:t>
      </w:r>
      <w:r>
        <w:rPr>
          <w:rFonts w:hint="eastAsia"/>
        </w:rPr>
        <w:t>导入</w:t>
      </w:r>
    </w:p>
    <w:p w:rsidR="00A7391A" w:rsidRDefault="00A7391A" w:rsidP="00A7391A">
      <w:pPr>
        <w:pStyle w:val="af2"/>
        <w:keepNext/>
      </w:pPr>
      <w:r>
        <w:rPr>
          <w:noProof/>
        </w:rPr>
        <w:drawing>
          <wp:inline distT="0" distB="0" distL="0" distR="0" wp14:anchorId="19A50F50" wp14:editId="6C493D16">
            <wp:extent cx="5159939" cy="2209800"/>
            <wp:effectExtent l="0" t="0" r="317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0"/>
                    <a:srcRect l="16818" t="20391" b="3817"/>
                    <a:stretch/>
                  </pic:blipFill>
                  <pic:spPr bwMode="auto">
                    <a:xfrm>
                      <a:off x="0" y="0"/>
                      <a:ext cx="5159939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972" w:rsidRDefault="00A7391A" w:rsidP="00A7391A">
      <w:pPr>
        <w:pStyle w:val="af2"/>
      </w:pPr>
      <w:bookmarkStart w:id="246" w:name="_Ref358542217"/>
      <w:r>
        <w:rPr>
          <w:rFonts w:hint="eastAsia"/>
        </w:rPr>
        <w:t>图</w:t>
      </w:r>
      <w:r>
        <w:rPr>
          <w:rFonts w:hint="eastAsia"/>
        </w:rPr>
        <w:t xml:space="preserve">3-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>3- \* ARABIC</w:instrText>
      </w:r>
      <w:r>
        <w:instrText xml:space="preserve"> </w:instrText>
      </w:r>
      <w:r>
        <w:fldChar w:fldCharType="separate"/>
      </w:r>
      <w:r w:rsidR="00630EF8">
        <w:rPr>
          <w:noProof/>
        </w:rPr>
        <w:t>142</w:t>
      </w:r>
      <w:r>
        <w:fldChar w:fldCharType="end"/>
      </w:r>
      <w:bookmarkEnd w:id="246"/>
      <w:r>
        <w:rPr>
          <w:rFonts w:hint="eastAsia"/>
        </w:rPr>
        <w:t>数据同步</w:t>
      </w:r>
    </w:p>
    <w:p w:rsidR="00597600" w:rsidRDefault="00597600" w:rsidP="00597600">
      <w:pPr>
        <w:pStyle w:val="3"/>
      </w:pPr>
      <w:bookmarkStart w:id="247" w:name="_Toc377050039"/>
      <w:r>
        <w:rPr>
          <w:rFonts w:hint="eastAsia"/>
        </w:rPr>
        <w:t>设备数据接口</w:t>
      </w:r>
      <w:bookmarkEnd w:id="247"/>
    </w:p>
    <w:p w:rsidR="00597600" w:rsidRDefault="00597600" w:rsidP="00597600">
      <w:pPr>
        <w:pStyle w:val="af1"/>
      </w:pPr>
      <w:r w:rsidRPr="00ED5F1C">
        <w:rPr>
          <w:rFonts w:hint="eastAsia"/>
        </w:rPr>
        <w:t>进入</w:t>
      </w:r>
      <w:r w:rsidR="00773BF5">
        <w:rPr>
          <w:rFonts w:hint="eastAsia"/>
        </w:rPr>
        <w:t>下图</w:t>
      </w:r>
      <w:r>
        <w:rPr>
          <w:rFonts w:hint="eastAsia"/>
        </w:rPr>
        <w:t>所示界面。</w:t>
      </w:r>
      <w:r w:rsidRPr="00ED5F1C">
        <w:rPr>
          <w:rFonts w:hint="eastAsia"/>
        </w:rPr>
        <w:t>在上边的查询栏中，输入“</w:t>
      </w:r>
      <w:r w:rsidR="00773BF5">
        <w:rPr>
          <w:rFonts w:hint="eastAsia"/>
        </w:rPr>
        <w:t>设备</w:t>
      </w:r>
      <w:r>
        <w:rPr>
          <w:rFonts w:hint="eastAsia"/>
        </w:rPr>
        <w:t>名称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操作状态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  <w:r w:rsidR="00193861">
        <w:rPr>
          <w:rFonts w:hint="eastAsia"/>
        </w:rPr>
        <w:t>点击“导出”可将结果列表导出为EXCEL格式存在本地中。点击“删除”可删除相关设备。</w:t>
      </w:r>
    </w:p>
    <w:p w:rsidR="00773BF5" w:rsidRDefault="00773BF5" w:rsidP="00773BF5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2C9FEB7F" wp14:editId="6FBD5FA9">
            <wp:extent cx="5267325" cy="1115039"/>
            <wp:effectExtent l="0" t="0" r="0" b="952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F5" w:rsidRDefault="00773BF5" w:rsidP="001A19C8">
      <w:pPr>
        <w:pStyle w:val="af1"/>
      </w:pPr>
      <w:r>
        <w:rPr>
          <w:rFonts w:hint="eastAsia"/>
        </w:rPr>
        <w:t>点击“查看”弹出设备详情窗口，查看详细设备信息。如下图示</w:t>
      </w:r>
      <w:r w:rsidR="001A19C8">
        <w:rPr>
          <w:rFonts w:hint="eastAsia"/>
        </w:rPr>
        <w:t>：</w:t>
      </w:r>
    </w:p>
    <w:p w:rsidR="00773BF5" w:rsidRDefault="00773BF5" w:rsidP="00773BF5">
      <w:pPr>
        <w:pStyle w:val="af1"/>
        <w:ind w:firstLineChars="0" w:firstLine="0"/>
      </w:pPr>
      <w:r>
        <w:rPr>
          <w:noProof/>
        </w:rPr>
        <w:lastRenderedPageBreak/>
        <w:drawing>
          <wp:inline distT="0" distB="0" distL="0" distR="0" wp14:anchorId="6C7CB2F6" wp14:editId="69C3C2C2">
            <wp:extent cx="3819525" cy="2271379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2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F5" w:rsidRDefault="00773BF5" w:rsidP="00193861">
      <w:pPr>
        <w:spacing w:before="120" w:after="120" w:line="360" w:lineRule="auto"/>
        <w:ind w:left="420" w:firstLine="420"/>
      </w:pPr>
      <w:r>
        <w:rPr>
          <w:rFonts w:hint="eastAsia"/>
        </w:rPr>
        <w:t>点击“导入”，可将XLS</w:t>
      </w:r>
      <w:r w:rsidR="00193861">
        <w:rPr>
          <w:rFonts w:hint="eastAsia"/>
        </w:rPr>
        <w:t>设备模板</w:t>
      </w:r>
      <w:r>
        <w:rPr>
          <w:rFonts w:hint="eastAsia"/>
        </w:rPr>
        <w:t>格式导入，</w:t>
      </w:r>
      <w:r w:rsidR="00193861">
        <w:rPr>
          <w:rFonts w:hint="eastAsia"/>
        </w:rPr>
        <w:t>将其公司所有设备导入综合会议管理平台。</w:t>
      </w:r>
      <w:r>
        <w:rPr>
          <w:rFonts w:hint="eastAsia"/>
        </w:rPr>
        <w:t>如下图示。</w:t>
      </w:r>
    </w:p>
    <w:p w:rsidR="00773BF5" w:rsidRDefault="00773BF5" w:rsidP="00773BF5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41F05F93" wp14:editId="130A47A0">
            <wp:extent cx="5267325" cy="1569834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F5" w:rsidRDefault="00193861" w:rsidP="001A19C8">
      <w:pPr>
        <w:pStyle w:val="af1"/>
      </w:pPr>
      <w:r w:rsidRPr="00193861">
        <w:rPr>
          <w:rFonts w:hint="eastAsia"/>
        </w:rPr>
        <w:t>在导入到综合会议管理平台后，点击数据同步，系统验证是否同步成功。成功说明已同步到该系统中，不成功可进行修改操作或者再次导入进行数据同步。</w:t>
      </w:r>
      <w:r w:rsidR="00773BF5">
        <w:rPr>
          <w:noProof/>
        </w:rPr>
        <w:drawing>
          <wp:inline distT="0" distB="0" distL="0" distR="0" wp14:anchorId="639B1C27" wp14:editId="5093F66F">
            <wp:extent cx="5267325" cy="1710661"/>
            <wp:effectExtent l="0" t="0" r="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0" w:rsidRDefault="00597600" w:rsidP="00597600">
      <w:pPr>
        <w:pStyle w:val="3"/>
      </w:pPr>
      <w:bookmarkStart w:id="248" w:name="_Toc377050040"/>
      <w:r>
        <w:rPr>
          <w:rFonts w:hint="eastAsia"/>
        </w:rPr>
        <w:t>角色数据接口</w:t>
      </w:r>
      <w:bookmarkEnd w:id="248"/>
    </w:p>
    <w:p w:rsidR="008362CD" w:rsidRDefault="008362CD" w:rsidP="008362CD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数据接口</w:t>
      </w:r>
      <w:r w:rsidRPr="00ED5F1C">
        <w:rPr>
          <w:rFonts w:hint="eastAsia"/>
        </w:rPr>
        <w:t>左侧菜单下的</w:t>
      </w:r>
      <w:r>
        <w:rPr>
          <w:rFonts w:hint="eastAsia"/>
        </w:rPr>
        <w:t>角色数据接口</w:t>
      </w:r>
      <w:r w:rsidRPr="00ED5F1C">
        <w:rPr>
          <w:rFonts w:hint="eastAsia"/>
        </w:rPr>
        <w:t>，即可进入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角色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操作状态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  <w:r>
        <w:rPr>
          <w:rFonts w:hint="eastAsia"/>
        </w:rPr>
        <w:t>点击“导出”可将结果列表导出为EXCEL格式存在本地中。点击“删除”可删除相关角色。</w:t>
      </w:r>
    </w:p>
    <w:p w:rsidR="008362CD" w:rsidRDefault="008362CD" w:rsidP="008362CD">
      <w:pPr>
        <w:pStyle w:val="af1"/>
        <w:ind w:firstLineChars="0" w:firstLine="0"/>
      </w:pPr>
      <w:r>
        <w:rPr>
          <w:noProof/>
        </w:rPr>
        <w:lastRenderedPageBreak/>
        <w:drawing>
          <wp:inline distT="0" distB="0" distL="0" distR="0" wp14:anchorId="3614E285" wp14:editId="4F19962C">
            <wp:extent cx="5267325" cy="1233920"/>
            <wp:effectExtent l="0" t="0" r="0" b="444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16" w:rsidRDefault="008362CD" w:rsidP="001A19C8">
      <w:pPr>
        <w:pStyle w:val="af1"/>
      </w:pPr>
      <w:r>
        <w:rPr>
          <w:rFonts w:hint="eastAsia"/>
        </w:rPr>
        <w:t>点击“查看”弹出角色详情窗口，如下图示。</w:t>
      </w:r>
      <w:r w:rsidR="00D12B16">
        <w:rPr>
          <w:rFonts w:hint="eastAsia"/>
        </w:rPr>
        <w:t>点击“修改”可修改角色名称。</w:t>
      </w:r>
    </w:p>
    <w:p w:rsidR="008362CD" w:rsidRDefault="008362CD" w:rsidP="008362CD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3D738C52" wp14:editId="2E4BCF28">
            <wp:extent cx="5267325" cy="1325366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CD" w:rsidRDefault="008362CD" w:rsidP="008362CD">
      <w:pPr>
        <w:spacing w:before="120" w:after="120" w:line="360" w:lineRule="auto"/>
        <w:ind w:left="420" w:firstLine="420"/>
      </w:pPr>
      <w:r>
        <w:rPr>
          <w:rFonts w:hint="eastAsia"/>
        </w:rPr>
        <w:t>点击“导入”，可将XLS设备模板格式导入，将其公司所有</w:t>
      </w:r>
      <w:r w:rsidR="00D12B16">
        <w:rPr>
          <w:rFonts w:hint="eastAsia"/>
        </w:rPr>
        <w:t>角色</w:t>
      </w:r>
      <w:r>
        <w:rPr>
          <w:rFonts w:hint="eastAsia"/>
        </w:rPr>
        <w:t>导入综合会议管理平台。如下图示。</w:t>
      </w:r>
    </w:p>
    <w:p w:rsidR="008362CD" w:rsidRDefault="008362CD" w:rsidP="008362CD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3BD73757" wp14:editId="4A72E50A">
            <wp:extent cx="5267325" cy="1569834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2CD" w:rsidRDefault="008362CD" w:rsidP="008362CD">
      <w:pPr>
        <w:pStyle w:val="af1"/>
        <w:rPr>
          <w:noProof/>
        </w:rPr>
      </w:pPr>
      <w:r w:rsidRPr="00193861">
        <w:rPr>
          <w:rFonts w:hint="eastAsia"/>
        </w:rPr>
        <w:t>在导入到综合会议管理平台后，点击数据同步，系统验证是否同步成功。成功说明已同步到该系统中，不成功可进行修改操作或者再次导入进行数据同步。</w:t>
      </w:r>
    </w:p>
    <w:p w:rsidR="00057948" w:rsidRDefault="00057948" w:rsidP="008362CD">
      <w:pPr>
        <w:pStyle w:val="af1"/>
      </w:pPr>
      <w:r>
        <w:rPr>
          <w:noProof/>
        </w:rPr>
        <w:drawing>
          <wp:inline distT="0" distB="0" distL="0" distR="0" wp14:anchorId="6D37B139" wp14:editId="123373D4">
            <wp:extent cx="2066925" cy="1030662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03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0" w:rsidRDefault="00597600" w:rsidP="00597600">
      <w:pPr>
        <w:pStyle w:val="3"/>
      </w:pPr>
      <w:bookmarkStart w:id="249" w:name="_Toc377050041"/>
      <w:r>
        <w:rPr>
          <w:rFonts w:hint="eastAsia"/>
        </w:rPr>
        <w:t>组织结构数据接口</w:t>
      </w:r>
      <w:bookmarkEnd w:id="249"/>
    </w:p>
    <w:p w:rsidR="00D12B16" w:rsidRDefault="00D12B16" w:rsidP="00D12B16">
      <w:pPr>
        <w:pStyle w:val="af1"/>
      </w:pPr>
      <w:r w:rsidRPr="00ED5F1C">
        <w:rPr>
          <w:rFonts w:hint="eastAsia"/>
        </w:rPr>
        <w:t>点击</w:t>
      </w:r>
      <w:r>
        <w:rPr>
          <w:rFonts w:hint="eastAsia"/>
        </w:rPr>
        <w:t>数据接口</w:t>
      </w:r>
      <w:r w:rsidRPr="00ED5F1C">
        <w:rPr>
          <w:rFonts w:hint="eastAsia"/>
        </w:rPr>
        <w:t>左侧菜单下的</w:t>
      </w:r>
      <w:r>
        <w:rPr>
          <w:rFonts w:hint="eastAsia"/>
        </w:rPr>
        <w:t>组织结构数据接口</w:t>
      </w:r>
      <w:r w:rsidRPr="00ED5F1C">
        <w:rPr>
          <w:rFonts w:hint="eastAsia"/>
        </w:rPr>
        <w:t>，即可进入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组织结构名称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操作状态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lastRenderedPageBreak/>
        <w:t>按钮，即可得到相应的结果集，显示在列表中。</w:t>
      </w:r>
      <w:r>
        <w:rPr>
          <w:rFonts w:hint="eastAsia"/>
        </w:rPr>
        <w:t>点击“导出”可将结果列表导出为EXCEL格式存在本地中。</w:t>
      </w:r>
    </w:p>
    <w:p w:rsidR="00D12B16" w:rsidRDefault="00D12B16" w:rsidP="00D12B16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58BB7F09" wp14:editId="62DC6C51">
            <wp:extent cx="5267325" cy="1213192"/>
            <wp:effectExtent l="0" t="0" r="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1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16" w:rsidRDefault="00D12B16" w:rsidP="001A19C8">
      <w:pPr>
        <w:pStyle w:val="af1"/>
      </w:pPr>
      <w:r>
        <w:rPr>
          <w:rFonts w:hint="eastAsia"/>
        </w:rPr>
        <w:t>点击“查看”弹出窗口查看详细信息，如下图示。</w:t>
      </w:r>
    </w:p>
    <w:p w:rsidR="00D12B16" w:rsidRDefault="00D12B16" w:rsidP="00D12B16">
      <w:pPr>
        <w:pStyle w:val="af1"/>
        <w:ind w:firstLineChars="0" w:firstLine="0"/>
        <w:jc w:val="center"/>
      </w:pPr>
      <w:r>
        <w:rPr>
          <w:noProof/>
        </w:rPr>
        <w:drawing>
          <wp:inline distT="0" distB="0" distL="0" distR="0" wp14:anchorId="33980EE5" wp14:editId="333756F9">
            <wp:extent cx="4105275" cy="1183592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16519" cy="11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16" w:rsidRDefault="00D12B16" w:rsidP="001A19C8">
      <w:pPr>
        <w:pStyle w:val="af1"/>
      </w:pPr>
      <w:r>
        <w:rPr>
          <w:rFonts w:hint="eastAsia"/>
        </w:rPr>
        <w:t>点击“导入”，可将XLS组织机构模板格式导入，将其公司组织机构导入综合会议管理平台。如下图示。</w:t>
      </w:r>
    </w:p>
    <w:p w:rsidR="00D12B16" w:rsidRDefault="00D12B16" w:rsidP="00D12B16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1CB15F94" wp14:editId="5BAC60DE">
            <wp:extent cx="5267325" cy="156983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B16" w:rsidRDefault="00D12B16" w:rsidP="00D12B16">
      <w:pPr>
        <w:pStyle w:val="af1"/>
        <w:rPr>
          <w:noProof/>
        </w:rPr>
      </w:pPr>
      <w:r w:rsidRPr="00193861">
        <w:rPr>
          <w:rFonts w:hint="eastAsia"/>
        </w:rPr>
        <w:t>在导入到综合会议管理平台后，点击数据同步，系统验证是否同步成功。成功说明已同步到该系统中，不成功可进行修改操作或者再次导入进行数据同步。</w:t>
      </w:r>
    </w:p>
    <w:p w:rsidR="00057948" w:rsidRDefault="00057948" w:rsidP="00D12B16">
      <w:pPr>
        <w:pStyle w:val="af1"/>
      </w:pPr>
      <w:r>
        <w:rPr>
          <w:noProof/>
        </w:rPr>
        <w:drawing>
          <wp:inline distT="0" distB="0" distL="0" distR="0" wp14:anchorId="4C1A83E0" wp14:editId="707B3CB8">
            <wp:extent cx="2247900" cy="1120904"/>
            <wp:effectExtent l="0" t="0" r="0" b="317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12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0" w:rsidRDefault="00597600" w:rsidP="00597600">
      <w:pPr>
        <w:pStyle w:val="3"/>
      </w:pPr>
      <w:bookmarkStart w:id="250" w:name="_Toc377050042"/>
      <w:r>
        <w:rPr>
          <w:rFonts w:hint="eastAsia"/>
        </w:rPr>
        <w:t>用户数据接口</w:t>
      </w:r>
      <w:bookmarkEnd w:id="250"/>
    </w:p>
    <w:p w:rsidR="00057948" w:rsidRDefault="00057948" w:rsidP="00057948">
      <w:pPr>
        <w:pStyle w:val="af1"/>
      </w:pPr>
      <w:r w:rsidRPr="00ED5F1C">
        <w:rPr>
          <w:rFonts w:hint="eastAsia"/>
        </w:rPr>
        <w:t>进入</w:t>
      </w:r>
      <w:r>
        <w:rPr>
          <w:rFonts w:hint="eastAsia"/>
        </w:rPr>
        <w:t>下图所示界面。</w:t>
      </w:r>
      <w:r w:rsidRPr="00ED5F1C">
        <w:rPr>
          <w:rFonts w:hint="eastAsia"/>
        </w:rPr>
        <w:t>在上边的查询栏中，输入“</w:t>
      </w:r>
      <w:r>
        <w:rPr>
          <w:rFonts w:hint="eastAsia"/>
        </w:rPr>
        <w:t>用户名</w:t>
      </w:r>
      <w:r w:rsidRPr="00ED5F1C">
        <w:rPr>
          <w:rFonts w:hint="eastAsia"/>
        </w:rPr>
        <w:t>”或者</w:t>
      </w:r>
      <w:r>
        <w:rPr>
          <w:rFonts w:hint="eastAsia"/>
        </w:rPr>
        <w:t>选择</w:t>
      </w:r>
      <w:r w:rsidRPr="00ED5F1C">
        <w:rPr>
          <w:rFonts w:hint="eastAsia"/>
        </w:rPr>
        <w:t>“</w:t>
      </w:r>
      <w:r>
        <w:rPr>
          <w:rFonts w:hint="eastAsia"/>
        </w:rPr>
        <w:t>操作状</w:t>
      </w:r>
      <w:r>
        <w:rPr>
          <w:rFonts w:hint="eastAsia"/>
        </w:rPr>
        <w:lastRenderedPageBreak/>
        <w:t>态</w:t>
      </w:r>
      <w:r w:rsidRPr="00ED5F1C">
        <w:rPr>
          <w:rFonts w:hint="eastAsia"/>
        </w:rPr>
        <w:t>”</w:t>
      </w:r>
      <w:r>
        <w:rPr>
          <w:rFonts w:hint="eastAsia"/>
        </w:rPr>
        <w:t>，</w:t>
      </w:r>
      <w:r w:rsidRPr="00ED5F1C">
        <w:rPr>
          <w:rFonts w:hint="eastAsia"/>
        </w:rPr>
        <w:t>点击“查询</w:t>
      </w:r>
      <w:r>
        <w:rPr>
          <w:rFonts w:hint="eastAsia"/>
        </w:rPr>
        <w:t>”</w:t>
      </w:r>
      <w:r w:rsidRPr="00ED5F1C">
        <w:rPr>
          <w:rFonts w:hint="eastAsia"/>
        </w:rPr>
        <w:t>按钮，即可得到相应的结果集，显示在列表中。</w:t>
      </w:r>
      <w:r>
        <w:rPr>
          <w:rFonts w:hint="eastAsia"/>
        </w:rPr>
        <w:t>点击“导出”可将结果列表导出为EXCEL格式存在本地中。</w:t>
      </w:r>
    </w:p>
    <w:p w:rsidR="00057948" w:rsidRDefault="00057948" w:rsidP="00057948">
      <w:pPr>
        <w:pStyle w:val="af1"/>
        <w:ind w:firstLineChars="0" w:firstLine="0"/>
      </w:pPr>
      <w:r>
        <w:rPr>
          <w:noProof/>
        </w:rPr>
        <w:drawing>
          <wp:inline distT="0" distB="0" distL="0" distR="0" wp14:anchorId="3344FB36" wp14:editId="0FD35621">
            <wp:extent cx="5267325" cy="2005729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48" w:rsidRDefault="00057948" w:rsidP="001A19C8">
      <w:pPr>
        <w:pStyle w:val="af1"/>
      </w:pPr>
      <w:r>
        <w:rPr>
          <w:rFonts w:hint="eastAsia"/>
        </w:rPr>
        <w:t>点击“查看”弹出窗口查看详细信息，如下图示。点击“修改”可修改用户信息，点击“删除”可删除该用户。</w:t>
      </w:r>
    </w:p>
    <w:p w:rsidR="00057948" w:rsidRDefault="00057948" w:rsidP="00057948">
      <w:pPr>
        <w:pStyle w:val="af1"/>
        <w:ind w:firstLineChars="0" w:firstLine="0"/>
        <w:jc w:val="center"/>
      </w:pPr>
      <w:r>
        <w:rPr>
          <w:noProof/>
        </w:rPr>
        <w:drawing>
          <wp:inline distT="0" distB="0" distL="0" distR="0" wp14:anchorId="248B3808" wp14:editId="43404CC3">
            <wp:extent cx="3209925" cy="1145973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17540" cy="11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48" w:rsidRDefault="00057948" w:rsidP="001A19C8">
      <w:pPr>
        <w:pStyle w:val="af1"/>
      </w:pPr>
      <w:r>
        <w:rPr>
          <w:rFonts w:hint="eastAsia"/>
        </w:rPr>
        <w:t>点击“导入”，可将XLS用户模板格式导入，将其导入综合会议管理平台。如下图示。</w:t>
      </w:r>
    </w:p>
    <w:p w:rsidR="00057948" w:rsidRDefault="00057948" w:rsidP="00057948">
      <w:pPr>
        <w:pStyle w:val="af1"/>
        <w:ind w:firstLineChars="0" w:firstLine="0"/>
        <w:jc w:val="center"/>
      </w:pPr>
      <w:r>
        <w:rPr>
          <w:noProof/>
        </w:rPr>
        <w:drawing>
          <wp:inline distT="0" distB="0" distL="0" distR="0" wp14:anchorId="134220DE" wp14:editId="6AF3A1A3">
            <wp:extent cx="4238625" cy="1263248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26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48" w:rsidRDefault="00057948" w:rsidP="00057948">
      <w:pPr>
        <w:pStyle w:val="af1"/>
      </w:pPr>
      <w:r w:rsidRPr="00193861">
        <w:rPr>
          <w:rFonts w:hint="eastAsia"/>
        </w:rPr>
        <w:t>在导入到综合会议管理平台后，点击数据同步，系统验证是否同步成功。成功说明已同步到该系统中，不成功可进行修改操作或者再次导入进行数据同步。</w:t>
      </w:r>
    </w:p>
    <w:p w:rsidR="00597600" w:rsidRPr="00057948" w:rsidRDefault="00057948" w:rsidP="00057948">
      <w:pPr>
        <w:pStyle w:val="af1"/>
        <w:jc w:val="center"/>
      </w:pPr>
      <w:r>
        <w:rPr>
          <w:noProof/>
        </w:rPr>
        <w:lastRenderedPageBreak/>
        <w:drawing>
          <wp:inline distT="0" distB="0" distL="0" distR="0" wp14:anchorId="01889E04" wp14:editId="5D61ED2C">
            <wp:extent cx="2438400" cy="1215896"/>
            <wp:effectExtent l="0" t="0" r="0" b="381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21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600" w:rsidRPr="00597600" w:rsidRDefault="00597600" w:rsidP="00597600"/>
    <w:sectPr w:rsidR="00597600" w:rsidRPr="00597600" w:rsidSect="006023D1">
      <w:headerReference w:type="default" r:id="rId212"/>
      <w:footerReference w:type="default" r:id="rId213"/>
      <w:pgSz w:w="11906" w:h="16838" w:code="9"/>
      <w:pgMar w:top="1440" w:right="1814" w:bottom="1440" w:left="1797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1B02" w:rsidRDefault="00611B02">
      <w:r>
        <w:separator/>
      </w:r>
    </w:p>
  </w:endnote>
  <w:endnote w:type="continuationSeparator" w:id="0">
    <w:p w:rsidR="00611B02" w:rsidRDefault="00611B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ZapfHumnst BT">
    <w:altName w:val="Arial"/>
    <w:charset w:val="00"/>
    <w:family w:val="swiss"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055A" w:rsidRDefault="0016055A" w:rsidP="00EC0B1F">
    <w:pPr>
      <w:pStyle w:val="a5"/>
      <w:jc w:val="center"/>
    </w:pPr>
    <w:r>
      <w:rPr>
        <w:noProof/>
      </w:rPr>
      <w:drawing>
        <wp:inline distT="0" distB="0" distL="0" distR="0" wp14:anchorId="0D6384A3" wp14:editId="3DE41EE2">
          <wp:extent cx="685165" cy="137160"/>
          <wp:effectExtent l="0" t="0" r="635" b="0"/>
          <wp:docPr id="1" name="图片 1" descr="LOGO真视通  横排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真视通  横排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165" cy="1371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北京真视通科技股份有限公司</w:t>
    </w:r>
    <w:r>
      <w:rPr>
        <w:rFonts w:hint="eastAsia"/>
      </w:rPr>
      <w:tab/>
    </w:r>
    <w:r>
      <w:rPr>
        <w:rFonts w:hint="eastAsia"/>
      </w:rPr>
      <w:tab/>
    </w:r>
    <w:r>
      <w:rPr>
        <w:rFonts w:hint="eastAsia"/>
        <w:kern w:val="0"/>
        <w:szCs w:val="21"/>
      </w:rPr>
      <w:t xml:space="preserve">第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 </w:instrText>
    </w:r>
    <w:r>
      <w:rPr>
        <w:kern w:val="0"/>
        <w:szCs w:val="21"/>
      </w:rPr>
      <w:fldChar w:fldCharType="separate"/>
    </w:r>
    <w:r w:rsidR="00477D22">
      <w:rPr>
        <w:noProof/>
        <w:kern w:val="0"/>
        <w:szCs w:val="21"/>
      </w:rPr>
      <w:t>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页/共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 </w:instrText>
    </w:r>
    <w:r>
      <w:rPr>
        <w:kern w:val="0"/>
        <w:szCs w:val="21"/>
      </w:rPr>
      <w:fldChar w:fldCharType="separate"/>
    </w:r>
    <w:r w:rsidR="00477D22">
      <w:rPr>
        <w:noProof/>
        <w:kern w:val="0"/>
        <w:szCs w:val="21"/>
      </w:rPr>
      <w:t>93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1B02" w:rsidRDefault="00611B02">
      <w:r>
        <w:separator/>
      </w:r>
    </w:p>
  </w:footnote>
  <w:footnote w:type="continuationSeparator" w:id="0">
    <w:p w:rsidR="00611B02" w:rsidRDefault="00611B0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055A" w:rsidRPr="004E5302" w:rsidRDefault="0016055A" w:rsidP="006023D1">
    <w:pPr>
      <w:pStyle w:val="a4"/>
      <w:tabs>
        <w:tab w:val="clear" w:pos="4153"/>
        <w:tab w:val="center" w:pos="4128"/>
      </w:tabs>
      <w:ind w:right="-69"/>
      <w:jc w:val="both"/>
      <w:rPr>
        <w:rFonts w:ascii="宋体" w:hAnsi="宋体"/>
      </w:rPr>
    </w:pPr>
    <w:r>
      <w:rPr>
        <w:rFonts w:ascii="宋体" w:hAnsi="宋体" w:hint="eastAsia"/>
      </w:rPr>
      <w:t>综合会议管理平台</w:t>
    </w:r>
    <w:r>
      <w:rPr>
        <w:rFonts w:ascii="宋体" w:hAnsi="宋体" w:hint="eastAsia"/>
      </w:rPr>
      <w:tab/>
    </w:r>
    <w:r>
      <w:rPr>
        <w:rFonts w:ascii="宋体" w:hAnsi="宋体" w:hint="eastAsia"/>
      </w:rPr>
      <w:tab/>
      <w:t>用户操作手册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10DCA"/>
    <w:multiLevelType w:val="hybridMultilevel"/>
    <w:tmpl w:val="73EA3F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A1D27D3"/>
    <w:multiLevelType w:val="multilevel"/>
    <w:tmpl w:val="E65C094E"/>
    <w:lvl w:ilvl="0">
      <w:start w:val="1"/>
      <w:numFmt w:val="decimal"/>
      <w:pStyle w:val="1"/>
      <w:lvlText w:val="%1"/>
      <w:lvlJc w:val="left"/>
      <w:pPr>
        <w:tabs>
          <w:tab w:val="num" w:pos="431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680"/>
        </w:tabs>
        <w:ind w:left="720" w:hanging="72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51"/>
        </w:tabs>
        <w:ind w:left="1574" w:hanging="1574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">
    <w:nsid w:val="0EC84A55"/>
    <w:multiLevelType w:val="hybridMultilevel"/>
    <w:tmpl w:val="04A0C28A"/>
    <w:lvl w:ilvl="0" w:tplc="764E1494">
      <w:start w:val="1"/>
      <w:numFmt w:val="bullet"/>
      <w:lvlText w:val=""/>
      <w:lvlJc w:val="left"/>
      <w:pPr>
        <w:tabs>
          <w:tab w:val="num" w:pos="820"/>
        </w:tabs>
        <w:ind w:left="820" w:hanging="34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980"/>
        </w:tabs>
        <w:ind w:left="98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00"/>
        </w:tabs>
        <w:ind w:left="140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20"/>
        </w:tabs>
        <w:ind w:left="182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240"/>
        </w:tabs>
        <w:ind w:left="224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660"/>
        </w:tabs>
        <w:ind w:left="266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080"/>
        </w:tabs>
        <w:ind w:left="308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500"/>
        </w:tabs>
        <w:ind w:left="350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920"/>
        </w:tabs>
        <w:ind w:left="3920" w:hanging="420"/>
      </w:pPr>
    </w:lvl>
  </w:abstractNum>
  <w:abstractNum w:abstractNumId="3">
    <w:nsid w:val="15E47912"/>
    <w:multiLevelType w:val="hybridMultilevel"/>
    <w:tmpl w:val="10468EEE"/>
    <w:lvl w:ilvl="0" w:tplc="0409001B">
      <w:start w:val="1"/>
      <w:numFmt w:val="lowerRoman"/>
      <w:lvlText w:val="%1."/>
      <w:lvlJc w:val="right"/>
      <w:pPr>
        <w:ind w:left="1740" w:hanging="420"/>
      </w:p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4">
    <w:nsid w:val="1878771D"/>
    <w:multiLevelType w:val="hybridMultilevel"/>
    <w:tmpl w:val="F0E2BF36"/>
    <w:lvl w:ilvl="0" w:tplc="764E1494">
      <w:start w:val="1"/>
      <w:numFmt w:val="bullet"/>
      <w:lvlText w:val=""/>
      <w:lvlJc w:val="left"/>
      <w:pPr>
        <w:tabs>
          <w:tab w:val="num" w:pos="760"/>
        </w:tabs>
        <w:ind w:left="760" w:hanging="3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409"/>
        </w:tabs>
        <w:ind w:left="40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829"/>
        </w:tabs>
        <w:ind w:left="82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249"/>
        </w:tabs>
        <w:ind w:left="124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1669"/>
        </w:tabs>
        <w:ind w:left="166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089"/>
        </w:tabs>
        <w:ind w:left="208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509"/>
        </w:tabs>
        <w:ind w:left="250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2929"/>
        </w:tabs>
        <w:ind w:left="292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349"/>
        </w:tabs>
        <w:ind w:left="3349" w:hanging="420"/>
      </w:pPr>
      <w:rPr>
        <w:rFonts w:ascii="Wingdings" w:hAnsi="Wingdings" w:hint="default"/>
      </w:rPr>
    </w:lvl>
  </w:abstractNum>
  <w:abstractNum w:abstractNumId="5">
    <w:nsid w:val="1D160ADC"/>
    <w:multiLevelType w:val="hybridMultilevel"/>
    <w:tmpl w:val="DE060672"/>
    <w:lvl w:ilvl="0" w:tplc="B694F1FC">
      <w:start w:val="1"/>
      <w:numFmt w:val="japaneseCounting"/>
      <w:lvlText w:val="%1、"/>
      <w:lvlJc w:val="left"/>
      <w:pPr>
        <w:ind w:left="84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6">
    <w:nsid w:val="1E2655A6"/>
    <w:multiLevelType w:val="multilevel"/>
    <w:tmpl w:val="C5306338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Restart w:val="0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567" w:hanging="567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7">
    <w:nsid w:val="210C7580"/>
    <w:multiLevelType w:val="hybridMultilevel"/>
    <w:tmpl w:val="1FFA03D0"/>
    <w:lvl w:ilvl="0" w:tplc="D364318A">
      <w:start w:val="1"/>
      <w:numFmt w:val="bullet"/>
      <w:lvlText w:val=""/>
      <w:lvlJc w:val="left"/>
      <w:pPr>
        <w:tabs>
          <w:tab w:val="num" w:pos="1160"/>
        </w:tabs>
        <w:ind w:left="1160" w:hanging="340"/>
      </w:pPr>
      <w:rPr>
        <w:rFonts w:ascii="Wingdings" w:hAnsi="Wingdings" w:hint="default"/>
      </w:rPr>
    </w:lvl>
    <w:lvl w:ilvl="1" w:tplc="C592FED6" w:tentative="1">
      <w:start w:val="1"/>
      <w:numFmt w:val="bullet"/>
      <w:lvlText w:val=""/>
      <w:lvlJc w:val="left"/>
      <w:pPr>
        <w:tabs>
          <w:tab w:val="num" w:pos="2020"/>
        </w:tabs>
        <w:ind w:left="2020" w:hanging="420"/>
      </w:pPr>
      <w:rPr>
        <w:rFonts w:ascii="Wingdings" w:hAnsi="Wingdings" w:hint="default"/>
      </w:rPr>
    </w:lvl>
    <w:lvl w:ilvl="2" w:tplc="EF66C8EC">
      <w:start w:val="1"/>
      <w:numFmt w:val="bullet"/>
      <w:lvlText w:val=""/>
      <w:lvlJc w:val="left"/>
      <w:pPr>
        <w:tabs>
          <w:tab w:val="num" w:pos="2440"/>
        </w:tabs>
        <w:ind w:left="2440" w:hanging="420"/>
      </w:pPr>
      <w:rPr>
        <w:rFonts w:ascii="Wingdings" w:hAnsi="Wingdings" w:hint="default"/>
      </w:rPr>
    </w:lvl>
    <w:lvl w:ilvl="3" w:tplc="B3B4B024" w:tentative="1">
      <w:start w:val="1"/>
      <w:numFmt w:val="bullet"/>
      <w:lvlText w:val=""/>
      <w:lvlJc w:val="left"/>
      <w:pPr>
        <w:tabs>
          <w:tab w:val="num" w:pos="2860"/>
        </w:tabs>
        <w:ind w:left="2860" w:hanging="420"/>
      </w:pPr>
      <w:rPr>
        <w:rFonts w:ascii="Wingdings" w:hAnsi="Wingdings" w:hint="default"/>
      </w:rPr>
    </w:lvl>
    <w:lvl w:ilvl="4" w:tplc="0C1273D8" w:tentative="1">
      <w:start w:val="1"/>
      <w:numFmt w:val="bullet"/>
      <w:lvlText w:val=""/>
      <w:lvlJc w:val="left"/>
      <w:pPr>
        <w:tabs>
          <w:tab w:val="num" w:pos="3280"/>
        </w:tabs>
        <w:ind w:left="3280" w:hanging="420"/>
      </w:pPr>
      <w:rPr>
        <w:rFonts w:ascii="Wingdings" w:hAnsi="Wingdings" w:hint="default"/>
      </w:rPr>
    </w:lvl>
    <w:lvl w:ilvl="5" w:tplc="8814FF02" w:tentative="1">
      <w:start w:val="1"/>
      <w:numFmt w:val="bullet"/>
      <w:lvlText w:val=""/>
      <w:lvlJc w:val="left"/>
      <w:pPr>
        <w:tabs>
          <w:tab w:val="num" w:pos="3700"/>
        </w:tabs>
        <w:ind w:left="3700" w:hanging="420"/>
      </w:pPr>
      <w:rPr>
        <w:rFonts w:ascii="Wingdings" w:hAnsi="Wingdings" w:hint="default"/>
      </w:rPr>
    </w:lvl>
    <w:lvl w:ilvl="6" w:tplc="A6047312" w:tentative="1">
      <w:start w:val="1"/>
      <w:numFmt w:val="bullet"/>
      <w:lvlText w:val=""/>
      <w:lvlJc w:val="left"/>
      <w:pPr>
        <w:tabs>
          <w:tab w:val="num" w:pos="4120"/>
        </w:tabs>
        <w:ind w:left="4120" w:hanging="420"/>
      </w:pPr>
      <w:rPr>
        <w:rFonts w:ascii="Wingdings" w:hAnsi="Wingdings" w:hint="default"/>
      </w:rPr>
    </w:lvl>
    <w:lvl w:ilvl="7" w:tplc="DA7682BC" w:tentative="1">
      <w:start w:val="1"/>
      <w:numFmt w:val="bullet"/>
      <w:lvlText w:val=""/>
      <w:lvlJc w:val="left"/>
      <w:pPr>
        <w:tabs>
          <w:tab w:val="num" w:pos="4540"/>
        </w:tabs>
        <w:ind w:left="4540" w:hanging="420"/>
      </w:pPr>
      <w:rPr>
        <w:rFonts w:ascii="Wingdings" w:hAnsi="Wingdings" w:hint="default"/>
      </w:rPr>
    </w:lvl>
    <w:lvl w:ilvl="8" w:tplc="F35488DA" w:tentative="1">
      <w:start w:val="1"/>
      <w:numFmt w:val="bullet"/>
      <w:lvlText w:val=""/>
      <w:lvlJc w:val="left"/>
      <w:pPr>
        <w:tabs>
          <w:tab w:val="num" w:pos="4960"/>
        </w:tabs>
        <w:ind w:left="4960" w:hanging="420"/>
      </w:pPr>
      <w:rPr>
        <w:rFonts w:ascii="Wingdings" w:hAnsi="Wingdings" w:hint="default"/>
      </w:rPr>
    </w:lvl>
  </w:abstractNum>
  <w:abstractNum w:abstractNumId="8">
    <w:nsid w:val="2451654B"/>
    <w:multiLevelType w:val="hybridMultilevel"/>
    <w:tmpl w:val="7BB0B3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A3C7C6D"/>
    <w:multiLevelType w:val="hybridMultilevel"/>
    <w:tmpl w:val="DF0ED222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>
    <w:nsid w:val="2ED9010A"/>
    <w:multiLevelType w:val="singleLevel"/>
    <w:tmpl w:val="AAF633C2"/>
    <w:lvl w:ilvl="0">
      <w:start w:val="1"/>
      <w:numFmt w:val="lowerLetter"/>
      <w:lvlText w:val="%1."/>
      <w:lvlJc w:val="left"/>
      <w:pPr>
        <w:tabs>
          <w:tab w:val="num" w:pos="600"/>
        </w:tabs>
        <w:ind w:left="600" w:hanging="285"/>
      </w:pPr>
      <w:rPr>
        <w:rFonts w:hint="default"/>
      </w:rPr>
    </w:lvl>
  </w:abstractNum>
  <w:abstractNum w:abstractNumId="11">
    <w:nsid w:val="43431EA3"/>
    <w:multiLevelType w:val="hybridMultilevel"/>
    <w:tmpl w:val="2C30B1C8"/>
    <w:lvl w:ilvl="0" w:tplc="661846B4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C81C6F5E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DC2C1468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54A49A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4E2C46AC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BEF8BB36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10A4448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AA01980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83ACCD9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>
    <w:nsid w:val="454C2E0F"/>
    <w:multiLevelType w:val="hybridMultilevel"/>
    <w:tmpl w:val="4A94879A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3">
    <w:nsid w:val="473F01EA"/>
    <w:multiLevelType w:val="hybridMultilevel"/>
    <w:tmpl w:val="589265A2"/>
    <w:lvl w:ilvl="0" w:tplc="04090001">
      <w:start w:val="1"/>
      <w:numFmt w:val="bullet"/>
      <w:lvlText w:val=""/>
      <w:lvlJc w:val="left"/>
      <w:pPr>
        <w:tabs>
          <w:tab w:val="num" w:pos="760"/>
        </w:tabs>
        <w:ind w:left="760" w:hanging="340"/>
      </w:pPr>
      <w:rPr>
        <w:rFonts w:ascii="Wingdings" w:hAnsi="Wingdings" w:hint="default"/>
      </w:rPr>
    </w:lvl>
    <w:lvl w:ilvl="1" w:tplc="04090003">
      <w:start w:val="1"/>
      <w:numFmt w:val="bullet"/>
      <w:lvlText w:val=""/>
      <w:lvlJc w:val="left"/>
      <w:pPr>
        <w:tabs>
          <w:tab w:val="num" w:pos="329"/>
        </w:tabs>
        <w:ind w:left="329" w:hanging="3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829"/>
        </w:tabs>
        <w:ind w:left="82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249"/>
        </w:tabs>
        <w:ind w:left="124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1669"/>
        </w:tabs>
        <w:ind w:left="166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089"/>
        </w:tabs>
        <w:ind w:left="208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509"/>
        </w:tabs>
        <w:ind w:left="250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2929"/>
        </w:tabs>
        <w:ind w:left="292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349"/>
        </w:tabs>
        <w:ind w:left="3349" w:hanging="420"/>
      </w:pPr>
      <w:rPr>
        <w:rFonts w:ascii="Wingdings" w:hAnsi="Wingdings" w:hint="default"/>
      </w:rPr>
    </w:lvl>
  </w:abstractNum>
  <w:abstractNum w:abstractNumId="14">
    <w:nsid w:val="4C576243"/>
    <w:multiLevelType w:val="hybridMultilevel"/>
    <w:tmpl w:val="243A0E14"/>
    <w:lvl w:ilvl="0" w:tplc="764E1494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  <w:rPr>
        <w:b/>
      </w:rPr>
    </w:lvl>
    <w:lvl w:ilvl="1" w:tplc="764E1494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5">
    <w:nsid w:val="54FF773E"/>
    <w:multiLevelType w:val="hybridMultilevel"/>
    <w:tmpl w:val="DE060672"/>
    <w:lvl w:ilvl="0" w:tplc="B694F1FC">
      <w:start w:val="1"/>
      <w:numFmt w:val="japaneseCounting"/>
      <w:lvlText w:val="%1、"/>
      <w:lvlJc w:val="left"/>
      <w:pPr>
        <w:ind w:left="845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6">
    <w:nsid w:val="5B186519"/>
    <w:multiLevelType w:val="hybridMultilevel"/>
    <w:tmpl w:val="C7E2DDA0"/>
    <w:lvl w:ilvl="0" w:tplc="7A9A06CE">
      <w:start w:val="1"/>
      <w:numFmt w:val="decimal"/>
      <w:lvlText w:val="(%1)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611E01D8"/>
    <w:multiLevelType w:val="hybridMultilevel"/>
    <w:tmpl w:val="EABA6036"/>
    <w:lvl w:ilvl="0" w:tplc="713A1786">
      <w:start w:val="1"/>
      <w:numFmt w:val="bullet"/>
      <w:lvlText w:val=""/>
      <w:lvlJc w:val="left"/>
      <w:pPr>
        <w:tabs>
          <w:tab w:val="num" w:pos="2020"/>
        </w:tabs>
        <w:ind w:left="2020" w:hanging="34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2860"/>
        </w:tabs>
        <w:ind w:left="28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80"/>
        </w:tabs>
        <w:ind w:left="32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00"/>
        </w:tabs>
        <w:ind w:left="37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4120"/>
        </w:tabs>
        <w:ind w:left="41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40"/>
        </w:tabs>
        <w:ind w:left="45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0"/>
        </w:tabs>
        <w:ind w:left="49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5380"/>
        </w:tabs>
        <w:ind w:left="53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800"/>
        </w:tabs>
        <w:ind w:left="5800" w:hanging="420"/>
      </w:pPr>
    </w:lvl>
  </w:abstractNum>
  <w:abstractNum w:abstractNumId="18">
    <w:nsid w:val="62896561"/>
    <w:multiLevelType w:val="multilevel"/>
    <w:tmpl w:val="FA4AA50E"/>
    <w:lvl w:ilvl="0">
      <w:start w:val="1"/>
      <w:numFmt w:val="chineseCountingThousand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ascii="宋体" w:eastAsia="宋体" w:hint="eastAsia"/>
        <w:sz w:val="24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ascii="宋体" w:eastAsia="宋体" w:hint="eastAsia"/>
        <w:sz w:val="24"/>
      </w:rPr>
    </w:lvl>
    <w:lvl w:ilvl="3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4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5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6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7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8">
      <w:start w:val="1"/>
      <w:numFmt w:val="decimal"/>
      <w:lvlText w:val=""/>
      <w:lvlJc w:val="left"/>
      <w:pPr>
        <w:tabs>
          <w:tab w:val="num" w:pos="360"/>
        </w:tabs>
        <w:ind w:left="0" w:firstLine="0"/>
      </w:pPr>
      <w:rPr>
        <w:rFonts w:hint="eastAsia"/>
      </w:rPr>
    </w:lvl>
  </w:abstractNum>
  <w:abstractNum w:abstractNumId="19">
    <w:nsid w:val="64457942"/>
    <w:multiLevelType w:val="hybridMultilevel"/>
    <w:tmpl w:val="722EC042"/>
    <w:lvl w:ilvl="0" w:tplc="FFA4D38C">
      <w:start w:val="1"/>
      <w:numFmt w:val="bullet"/>
      <w:lvlText w:val=""/>
      <w:lvlJc w:val="left"/>
      <w:pPr>
        <w:tabs>
          <w:tab w:val="num" w:pos="680"/>
        </w:tabs>
        <w:ind w:left="680" w:hanging="340"/>
      </w:pPr>
      <w:rPr>
        <w:rFonts w:ascii="Wingdings" w:hAnsi="Wingdings" w:hint="default"/>
      </w:rPr>
    </w:lvl>
    <w:lvl w:ilvl="1" w:tplc="1A720EFA">
      <w:start w:val="1"/>
      <w:numFmt w:val="bullet"/>
      <w:lvlText w:val=""/>
      <w:lvlJc w:val="left"/>
      <w:pPr>
        <w:tabs>
          <w:tab w:val="num" w:pos="249"/>
        </w:tabs>
        <w:ind w:left="249" w:hanging="340"/>
      </w:pPr>
      <w:rPr>
        <w:rFonts w:ascii="Wingdings" w:hAnsi="Wingdings" w:hint="default"/>
      </w:rPr>
    </w:lvl>
    <w:lvl w:ilvl="2" w:tplc="01149CD4">
      <w:start w:val="1"/>
      <w:numFmt w:val="bullet"/>
      <w:lvlText w:val=""/>
      <w:lvlJc w:val="left"/>
      <w:pPr>
        <w:tabs>
          <w:tab w:val="num" w:pos="749"/>
        </w:tabs>
        <w:ind w:left="749" w:hanging="420"/>
      </w:pPr>
      <w:rPr>
        <w:rFonts w:ascii="Wingdings" w:hAnsi="Wingdings" w:hint="default"/>
      </w:rPr>
    </w:lvl>
    <w:lvl w:ilvl="3" w:tplc="0F5A620A">
      <w:start w:val="1"/>
      <w:numFmt w:val="bullet"/>
      <w:lvlText w:val=""/>
      <w:lvlJc w:val="left"/>
      <w:pPr>
        <w:tabs>
          <w:tab w:val="num" w:pos="1169"/>
        </w:tabs>
        <w:ind w:left="1169" w:hanging="420"/>
      </w:pPr>
      <w:rPr>
        <w:rFonts w:ascii="Wingdings" w:hAnsi="Wingdings" w:hint="default"/>
      </w:rPr>
    </w:lvl>
    <w:lvl w:ilvl="4" w:tplc="8EDC2736" w:tentative="1">
      <w:start w:val="1"/>
      <w:numFmt w:val="bullet"/>
      <w:lvlText w:val=""/>
      <w:lvlJc w:val="left"/>
      <w:pPr>
        <w:tabs>
          <w:tab w:val="num" w:pos="1589"/>
        </w:tabs>
        <w:ind w:left="1589" w:hanging="420"/>
      </w:pPr>
      <w:rPr>
        <w:rFonts w:ascii="Wingdings" w:hAnsi="Wingdings" w:hint="default"/>
      </w:rPr>
    </w:lvl>
    <w:lvl w:ilvl="5" w:tplc="892A938E" w:tentative="1">
      <w:start w:val="1"/>
      <w:numFmt w:val="bullet"/>
      <w:lvlText w:val=""/>
      <w:lvlJc w:val="left"/>
      <w:pPr>
        <w:tabs>
          <w:tab w:val="num" w:pos="2009"/>
        </w:tabs>
        <w:ind w:left="2009" w:hanging="420"/>
      </w:pPr>
      <w:rPr>
        <w:rFonts w:ascii="Wingdings" w:hAnsi="Wingdings" w:hint="default"/>
      </w:rPr>
    </w:lvl>
    <w:lvl w:ilvl="6" w:tplc="46F8FB9E" w:tentative="1">
      <w:start w:val="1"/>
      <w:numFmt w:val="bullet"/>
      <w:lvlText w:val=""/>
      <w:lvlJc w:val="left"/>
      <w:pPr>
        <w:tabs>
          <w:tab w:val="num" w:pos="2429"/>
        </w:tabs>
        <w:ind w:left="2429" w:hanging="420"/>
      </w:pPr>
      <w:rPr>
        <w:rFonts w:ascii="Wingdings" w:hAnsi="Wingdings" w:hint="default"/>
      </w:rPr>
    </w:lvl>
    <w:lvl w:ilvl="7" w:tplc="A7B41960" w:tentative="1">
      <w:start w:val="1"/>
      <w:numFmt w:val="bullet"/>
      <w:lvlText w:val=""/>
      <w:lvlJc w:val="left"/>
      <w:pPr>
        <w:tabs>
          <w:tab w:val="num" w:pos="2849"/>
        </w:tabs>
        <w:ind w:left="2849" w:hanging="420"/>
      </w:pPr>
      <w:rPr>
        <w:rFonts w:ascii="Wingdings" w:hAnsi="Wingdings" w:hint="default"/>
      </w:rPr>
    </w:lvl>
    <w:lvl w:ilvl="8" w:tplc="C248BCFA" w:tentative="1">
      <w:start w:val="1"/>
      <w:numFmt w:val="bullet"/>
      <w:lvlText w:val=""/>
      <w:lvlJc w:val="left"/>
      <w:pPr>
        <w:tabs>
          <w:tab w:val="num" w:pos="3269"/>
        </w:tabs>
        <w:ind w:left="3269" w:hanging="420"/>
      </w:pPr>
      <w:rPr>
        <w:rFonts w:ascii="Wingdings" w:hAnsi="Wingdings" w:hint="default"/>
      </w:rPr>
    </w:lvl>
  </w:abstractNum>
  <w:abstractNum w:abstractNumId="20">
    <w:nsid w:val="70012621"/>
    <w:multiLevelType w:val="hybridMultilevel"/>
    <w:tmpl w:val="FEB2791E"/>
    <w:lvl w:ilvl="0" w:tplc="04090001">
      <w:start w:val="1"/>
      <w:numFmt w:val="bullet"/>
      <w:lvlText w:val=""/>
      <w:lvlJc w:val="left"/>
      <w:pPr>
        <w:ind w:left="84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5" w:hanging="42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2"/>
  </w:num>
  <w:num w:numId="4">
    <w:abstractNumId w:val="4"/>
  </w:num>
  <w:num w:numId="5">
    <w:abstractNumId w:val="13"/>
  </w:num>
  <w:num w:numId="6">
    <w:abstractNumId w:val="17"/>
  </w:num>
  <w:num w:numId="7">
    <w:abstractNumId w:val="14"/>
  </w:num>
  <w:num w:numId="8">
    <w:abstractNumId w:val="7"/>
  </w:num>
  <w:num w:numId="9">
    <w:abstractNumId w:val="1"/>
  </w:num>
  <w:num w:numId="10">
    <w:abstractNumId w:val="16"/>
  </w:num>
  <w:num w:numId="11">
    <w:abstractNumId w:val="11"/>
  </w:num>
  <w:num w:numId="12">
    <w:abstractNumId w:val="10"/>
  </w:num>
  <w:num w:numId="13">
    <w:abstractNumId w:val="6"/>
  </w:num>
  <w:num w:numId="14">
    <w:abstractNumId w:val="15"/>
  </w:num>
  <w:num w:numId="15">
    <w:abstractNumId w:val="5"/>
  </w:num>
  <w:num w:numId="16">
    <w:abstractNumId w:val="20"/>
  </w:num>
  <w:num w:numId="17">
    <w:abstractNumId w:val="9"/>
  </w:num>
  <w:num w:numId="18">
    <w:abstractNumId w:val="12"/>
  </w:num>
  <w:num w:numId="19">
    <w:abstractNumId w:val="3"/>
  </w:num>
  <w:num w:numId="20">
    <w:abstractNumId w:val="0"/>
  </w:num>
  <w:num w:numId="21">
    <w:abstractNumId w:val="8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embedSystemFonts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A30"/>
    <w:rsid w:val="0000067E"/>
    <w:rsid w:val="0000134C"/>
    <w:rsid w:val="00003C88"/>
    <w:rsid w:val="0000580D"/>
    <w:rsid w:val="00010508"/>
    <w:rsid w:val="00012063"/>
    <w:rsid w:val="000124A6"/>
    <w:rsid w:val="000145E0"/>
    <w:rsid w:val="00016742"/>
    <w:rsid w:val="00020BB0"/>
    <w:rsid w:val="00021994"/>
    <w:rsid w:val="00021D22"/>
    <w:rsid w:val="00022913"/>
    <w:rsid w:val="000232FB"/>
    <w:rsid w:val="000243D6"/>
    <w:rsid w:val="00024525"/>
    <w:rsid w:val="000316CF"/>
    <w:rsid w:val="00032C8D"/>
    <w:rsid w:val="00033BEA"/>
    <w:rsid w:val="00036560"/>
    <w:rsid w:val="00040131"/>
    <w:rsid w:val="00040767"/>
    <w:rsid w:val="00041E29"/>
    <w:rsid w:val="00042061"/>
    <w:rsid w:val="00045412"/>
    <w:rsid w:val="00046962"/>
    <w:rsid w:val="000470E8"/>
    <w:rsid w:val="000500FE"/>
    <w:rsid w:val="000509A2"/>
    <w:rsid w:val="00052739"/>
    <w:rsid w:val="000537FC"/>
    <w:rsid w:val="000547F2"/>
    <w:rsid w:val="00055CA5"/>
    <w:rsid w:val="00057948"/>
    <w:rsid w:val="00060877"/>
    <w:rsid w:val="00065F90"/>
    <w:rsid w:val="00072493"/>
    <w:rsid w:val="00072716"/>
    <w:rsid w:val="00072A8C"/>
    <w:rsid w:val="00073E4D"/>
    <w:rsid w:val="0007681A"/>
    <w:rsid w:val="00076E1B"/>
    <w:rsid w:val="00081642"/>
    <w:rsid w:val="00081F7C"/>
    <w:rsid w:val="00083B34"/>
    <w:rsid w:val="00085172"/>
    <w:rsid w:val="000854EB"/>
    <w:rsid w:val="000912DD"/>
    <w:rsid w:val="00092570"/>
    <w:rsid w:val="000936F3"/>
    <w:rsid w:val="000937D6"/>
    <w:rsid w:val="000940DB"/>
    <w:rsid w:val="00094DE4"/>
    <w:rsid w:val="00095FDE"/>
    <w:rsid w:val="000A25E6"/>
    <w:rsid w:val="000A3402"/>
    <w:rsid w:val="000A3B50"/>
    <w:rsid w:val="000A5FDA"/>
    <w:rsid w:val="000A6A17"/>
    <w:rsid w:val="000A7568"/>
    <w:rsid w:val="000B031C"/>
    <w:rsid w:val="000B03F6"/>
    <w:rsid w:val="000B08EE"/>
    <w:rsid w:val="000B1258"/>
    <w:rsid w:val="000B199C"/>
    <w:rsid w:val="000B22E5"/>
    <w:rsid w:val="000B2545"/>
    <w:rsid w:val="000B2F38"/>
    <w:rsid w:val="000B3D16"/>
    <w:rsid w:val="000B4DD3"/>
    <w:rsid w:val="000B4FA2"/>
    <w:rsid w:val="000B66D2"/>
    <w:rsid w:val="000B74EE"/>
    <w:rsid w:val="000C094D"/>
    <w:rsid w:val="000C3230"/>
    <w:rsid w:val="000C37A0"/>
    <w:rsid w:val="000C4A98"/>
    <w:rsid w:val="000C5100"/>
    <w:rsid w:val="000C7533"/>
    <w:rsid w:val="000C7782"/>
    <w:rsid w:val="000D1E69"/>
    <w:rsid w:val="000D2621"/>
    <w:rsid w:val="000D3D13"/>
    <w:rsid w:val="000D491E"/>
    <w:rsid w:val="000E2481"/>
    <w:rsid w:val="000E26D8"/>
    <w:rsid w:val="000E2940"/>
    <w:rsid w:val="000E34DD"/>
    <w:rsid w:val="000E46E6"/>
    <w:rsid w:val="000E483B"/>
    <w:rsid w:val="000E49A6"/>
    <w:rsid w:val="000E67E3"/>
    <w:rsid w:val="000E7ABD"/>
    <w:rsid w:val="000F0D6E"/>
    <w:rsid w:val="000F5468"/>
    <w:rsid w:val="000F748D"/>
    <w:rsid w:val="000F758D"/>
    <w:rsid w:val="000F765A"/>
    <w:rsid w:val="001012F4"/>
    <w:rsid w:val="00103C9E"/>
    <w:rsid w:val="001052CD"/>
    <w:rsid w:val="001060DB"/>
    <w:rsid w:val="00107071"/>
    <w:rsid w:val="00107AC0"/>
    <w:rsid w:val="0011055A"/>
    <w:rsid w:val="00111F0D"/>
    <w:rsid w:val="00114FFB"/>
    <w:rsid w:val="00122D24"/>
    <w:rsid w:val="00126E33"/>
    <w:rsid w:val="00130405"/>
    <w:rsid w:val="001305AB"/>
    <w:rsid w:val="00131FF3"/>
    <w:rsid w:val="00133B28"/>
    <w:rsid w:val="00135F27"/>
    <w:rsid w:val="001366B6"/>
    <w:rsid w:val="001376C1"/>
    <w:rsid w:val="00141126"/>
    <w:rsid w:val="00141516"/>
    <w:rsid w:val="00144B0C"/>
    <w:rsid w:val="00145306"/>
    <w:rsid w:val="0014663E"/>
    <w:rsid w:val="0014676A"/>
    <w:rsid w:val="00147A57"/>
    <w:rsid w:val="00147EFB"/>
    <w:rsid w:val="00150301"/>
    <w:rsid w:val="001504C8"/>
    <w:rsid w:val="0015080C"/>
    <w:rsid w:val="00150909"/>
    <w:rsid w:val="00150C78"/>
    <w:rsid w:val="00151152"/>
    <w:rsid w:val="00151E05"/>
    <w:rsid w:val="00153814"/>
    <w:rsid w:val="001551CF"/>
    <w:rsid w:val="00155BC9"/>
    <w:rsid w:val="00157C57"/>
    <w:rsid w:val="0016055A"/>
    <w:rsid w:val="00160A25"/>
    <w:rsid w:val="00161051"/>
    <w:rsid w:val="00164019"/>
    <w:rsid w:val="001655DF"/>
    <w:rsid w:val="00165D64"/>
    <w:rsid w:val="001661E4"/>
    <w:rsid w:val="0016660F"/>
    <w:rsid w:val="00166773"/>
    <w:rsid w:val="00167105"/>
    <w:rsid w:val="001675C4"/>
    <w:rsid w:val="00171388"/>
    <w:rsid w:val="00171539"/>
    <w:rsid w:val="0017259D"/>
    <w:rsid w:val="00174CF1"/>
    <w:rsid w:val="0017510D"/>
    <w:rsid w:val="00176862"/>
    <w:rsid w:val="00184003"/>
    <w:rsid w:val="001912FD"/>
    <w:rsid w:val="0019221D"/>
    <w:rsid w:val="00193861"/>
    <w:rsid w:val="001953F5"/>
    <w:rsid w:val="00195445"/>
    <w:rsid w:val="0019754D"/>
    <w:rsid w:val="001A19C8"/>
    <w:rsid w:val="001A5074"/>
    <w:rsid w:val="001A5118"/>
    <w:rsid w:val="001A6DE3"/>
    <w:rsid w:val="001A776A"/>
    <w:rsid w:val="001B0DE6"/>
    <w:rsid w:val="001B0E06"/>
    <w:rsid w:val="001B14FC"/>
    <w:rsid w:val="001B2933"/>
    <w:rsid w:val="001B2CB6"/>
    <w:rsid w:val="001B54C2"/>
    <w:rsid w:val="001B5DAE"/>
    <w:rsid w:val="001B5E51"/>
    <w:rsid w:val="001C0120"/>
    <w:rsid w:val="001C019E"/>
    <w:rsid w:val="001C0F7E"/>
    <w:rsid w:val="001C31B3"/>
    <w:rsid w:val="001D0E1B"/>
    <w:rsid w:val="001D2818"/>
    <w:rsid w:val="001D2ADD"/>
    <w:rsid w:val="001D30EB"/>
    <w:rsid w:val="001D3D50"/>
    <w:rsid w:val="001D5111"/>
    <w:rsid w:val="001D6682"/>
    <w:rsid w:val="001D7013"/>
    <w:rsid w:val="001D727D"/>
    <w:rsid w:val="001E0EB4"/>
    <w:rsid w:val="001E11F3"/>
    <w:rsid w:val="001E18F9"/>
    <w:rsid w:val="001E25AB"/>
    <w:rsid w:val="001E2954"/>
    <w:rsid w:val="001E51FF"/>
    <w:rsid w:val="001E593F"/>
    <w:rsid w:val="001E637E"/>
    <w:rsid w:val="001E6C8B"/>
    <w:rsid w:val="001E6F38"/>
    <w:rsid w:val="001E73EF"/>
    <w:rsid w:val="001F04EE"/>
    <w:rsid w:val="001F174A"/>
    <w:rsid w:val="001F3467"/>
    <w:rsid w:val="001F3A91"/>
    <w:rsid w:val="001F5758"/>
    <w:rsid w:val="001F6307"/>
    <w:rsid w:val="002015AC"/>
    <w:rsid w:val="002026F6"/>
    <w:rsid w:val="002030A4"/>
    <w:rsid w:val="00203EE8"/>
    <w:rsid w:val="00204427"/>
    <w:rsid w:val="002046FE"/>
    <w:rsid w:val="00206247"/>
    <w:rsid w:val="0021009A"/>
    <w:rsid w:val="002116FB"/>
    <w:rsid w:val="002136EA"/>
    <w:rsid w:val="00214C9B"/>
    <w:rsid w:val="002154B0"/>
    <w:rsid w:val="00220176"/>
    <w:rsid w:val="00220682"/>
    <w:rsid w:val="0022235D"/>
    <w:rsid w:val="00224080"/>
    <w:rsid w:val="00224295"/>
    <w:rsid w:val="00224F28"/>
    <w:rsid w:val="00226DB4"/>
    <w:rsid w:val="0022736A"/>
    <w:rsid w:val="00230D06"/>
    <w:rsid w:val="00235A75"/>
    <w:rsid w:val="002368D5"/>
    <w:rsid w:val="002403B1"/>
    <w:rsid w:val="002404F0"/>
    <w:rsid w:val="00240973"/>
    <w:rsid w:val="00240E4A"/>
    <w:rsid w:val="00247A22"/>
    <w:rsid w:val="002507D3"/>
    <w:rsid w:val="00252350"/>
    <w:rsid w:val="00252813"/>
    <w:rsid w:val="0025388E"/>
    <w:rsid w:val="00256726"/>
    <w:rsid w:val="0026006F"/>
    <w:rsid w:val="0026025C"/>
    <w:rsid w:val="002629C8"/>
    <w:rsid w:val="002651C8"/>
    <w:rsid w:val="00272246"/>
    <w:rsid w:val="002725DA"/>
    <w:rsid w:val="00272F3E"/>
    <w:rsid w:val="00273250"/>
    <w:rsid w:val="00274FB4"/>
    <w:rsid w:val="0027595B"/>
    <w:rsid w:val="00280EDE"/>
    <w:rsid w:val="002810B0"/>
    <w:rsid w:val="00284919"/>
    <w:rsid w:val="002849B5"/>
    <w:rsid w:val="00286265"/>
    <w:rsid w:val="00286F17"/>
    <w:rsid w:val="002938FA"/>
    <w:rsid w:val="0029408C"/>
    <w:rsid w:val="002959B0"/>
    <w:rsid w:val="00295A39"/>
    <w:rsid w:val="002A04D4"/>
    <w:rsid w:val="002A068F"/>
    <w:rsid w:val="002A36F3"/>
    <w:rsid w:val="002A4970"/>
    <w:rsid w:val="002A49DF"/>
    <w:rsid w:val="002A719E"/>
    <w:rsid w:val="002B02EB"/>
    <w:rsid w:val="002B23DF"/>
    <w:rsid w:val="002B3879"/>
    <w:rsid w:val="002B3A16"/>
    <w:rsid w:val="002B3B10"/>
    <w:rsid w:val="002B641D"/>
    <w:rsid w:val="002B67D9"/>
    <w:rsid w:val="002B6CB1"/>
    <w:rsid w:val="002B6F94"/>
    <w:rsid w:val="002B784C"/>
    <w:rsid w:val="002C0359"/>
    <w:rsid w:val="002C0FD8"/>
    <w:rsid w:val="002C2892"/>
    <w:rsid w:val="002C36D8"/>
    <w:rsid w:val="002C3E81"/>
    <w:rsid w:val="002C62C8"/>
    <w:rsid w:val="002C7DD1"/>
    <w:rsid w:val="002D09E2"/>
    <w:rsid w:val="002D0E49"/>
    <w:rsid w:val="002D1458"/>
    <w:rsid w:val="002D1540"/>
    <w:rsid w:val="002D52B9"/>
    <w:rsid w:val="002E0C31"/>
    <w:rsid w:val="002E3C06"/>
    <w:rsid w:val="002E42C9"/>
    <w:rsid w:val="002E43D0"/>
    <w:rsid w:val="002E455F"/>
    <w:rsid w:val="002E5F08"/>
    <w:rsid w:val="002E7200"/>
    <w:rsid w:val="002E75DB"/>
    <w:rsid w:val="002F1171"/>
    <w:rsid w:val="002F267F"/>
    <w:rsid w:val="002F4536"/>
    <w:rsid w:val="002F483E"/>
    <w:rsid w:val="002F625E"/>
    <w:rsid w:val="00301449"/>
    <w:rsid w:val="00301BA1"/>
    <w:rsid w:val="00302097"/>
    <w:rsid w:val="00303E6D"/>
    <w:rsid w:val="00304254"/>
    <w:rsid w:val="00305085"/>
    <w:rsid w:val="00305F38"/>
    <w:rsid w:val="00307B63"/>
    <w:rsid w:val="003110F1"/>
    <w:rsid w:val="00312382"/>
    <w:rsid w:val="00312A58"/>
    <w:rsid w:val="003135D0"/>
    <w:rsid w:val="0031607A"/>
    <w:rsid w:val="0031671F"/>
    <w:rsid w:val="00316D16"/>
    <w:rsid w:val="00320E54"/>
    <w:rsid w:val="0032281D"/>
    <w:rsid w:val="00324CB9"/>
    <w:rsid w:val="00324F30"/>
    <w:rsid w:val="00326420"/>
    <w:rsid w:val="003268AA"/>
    <w:rsid w:val="00330F48"/>
    <w:rsid w:val="00331C71"/>
    <w:rsid w:val="00335097"/>
    <w:rsid w:val="0033644C"/>
    <w:rsid w:val="00336DF2"/>
    <w:rsid w:val="003374CC"/>
    <w:rsid w:val="00337718"/>
    <w:rsid w:val="003401CD"/>
    <w:rsid w:val="0034221C"/>
    <w:rsid w:val="00342DE3"/>
    <w:rsid w:val="00345112"/>
    <w:rsid w:val="0034536A"/>
    <w:rsid w:val="00350154"/>
    <w:rsid w:val="00351753"/>
    <w:rsid w:val="00351940"/>
    <w:rsid w:val="00351CAF"/>
    <w:rsid w:val="003528E5"/>
    <w:rsid w:val="00353090"/>
    <w:rsid w:val="003531CB"/>
    <w:rsid w:val="00360DFD"/>
    <w:rsid w:val="003644DD"/>
    <w:rsid w:val="00364A89"/>
    <w:rsid w:val="00364A93"/>
    <w:rsid w:val="00364B51"/>
    <w:rsid w:val="00365364"/>
    <w:rsid w:val="003653DF"/>
    <w:rsid w:val="00365645"/>
    <w:rsid w:val="00365749"/>
    <w:rsid w:val="0036646B"/>
    <w:rsid w:val="00367E59"/>
    <w:rsid w:val="0037019E"/>
    <w:rsid w:val="00372553"/>
    <w:rsid w:val="00372925"/>
    <w:rsid w:val="00375903"/>
    <w:rsid w:val="003767DB"/>
    <w:rsid w:val="00376A6F"/>
    <w:rsid w:val="003802DB"/>
    <w:rsid w:val="00383102"/>
    <w:rsid w:val="00383AB2"/>
    <w:rsid w:val="00386B94"/>
    <w:rsid w:val="00391EE2"/>
    <w:rsid w:val="00392B5D"/>
    <w:rsid w:val="0039471E"/>
    <w:rsid w:val="00394BC7"/>
    <w:rsid w:val="00396B13"/>
    <w:rsid w:val="00396FF0"/>
    <w:rsid w:val="003A1379"/>
    <w:rsid w:val="003A151D"/>
    <w:rsid w:val="003A5849"/>
    <w:rsid w:val="003A5F1C"/>
    <w:rsid w:val="003A6ED6"/>
    <w:rsid w:val="003A6EF9"/>
    <w:rsid w:val="003B0251"/>
    <w:rsid w:val="003B126A"/>
    <w:rsid w:val="003B6383"/>
    <w:rsid w:val="003B6B51"/>
    <w:rsid w:val="003B7806"/>
    <w:rsid w:val="003C39D6"/>
    <w:rsid w:val="003C4BC1"/>
    <w:rsid w:val="003C4F96"/>
    <w:rsid w:val="003C57F8"/>
    <w:rsid w:val="003C64AF"/>
    <w:rsid w:val="003D01F4"/>
    <w:rsid w:val="003D160D"/>
    <w:rsid w:val="003D1715"/>
    <w:rsid w:val="003D1AEC"/>
    <w:rsid w:val="003D23C8"/>
    <w:rsid w:val="003D3039"/>
    <w:rsid w:val="003D4A66"/>
    <w:rsid w:val="003D4F41"/>
    <w:rsid w:val="003E0B49"/>
    <w:rsid w:val="003E0D0C"/>
    <w:rsid w:val="003E1368"/>
    <w:rsid w:val="003E2D6E"/>
    <w:rsid w:val="003E383D"/>
    <w:rsid w:val="003E590D"/>
    <w:rsid w:val="003F0C06"/>
    <w:rsid w:val="003F1C15"/>
    <w:rsid w:val="003F24F1"/>
    <w:rsid w:val="003F3136"/>
    <w:rsid w:val="003F44E3"/>
    <w:rsid w:val="003F7E2A"/>
    <w:rsid w:val="00401CC5"/>
    <w:rsid w:val="00401E44"/>
    <w:rsid w:val="00402C8E"/>
    <w:rsid w:val="00402CC0"/>
    <w:rsid w:val="00403FF3"/>
    <w:rsid w:val="004053CB"/>
    <w:rsid w:val="004068E0"/>
    <w:rsid w:val="0041207A"/>
    <w:rsid w:val="00413785"/>
    <w:rsid w:val="00415071"/>
    <w:rsid w:val="00421B32"/>
    <w:rsid w:val="004237CA"/>
    <w:rsid w:val="00423E5D"/>
    <w:rsid w:val="004272C3"/>
    <w:rsid w:val="004328F5"/>
    <w:rsid w:val="004339D5"/>
    <w:rsid w:val="00434172"/>
    <w:rsid w:val="00441A2C"/>
    <w:rsid w:val="00441DDB"/>
    <w:rsid w:val="00442DB7"/>
    <w:rsid w:val="00444773"/>
    <w:rsid w:val="0044566B"/>
    <w:rsid w:val="00446047"/>
    <w:rsid w:val="00447CFD"/>
    <w:rsid w:val="00450606"/>
    <w:rsid w:val="00453530"/>
    <w:rsid w:val="004539FF"/>
    <w:rsid w:val="0045466E"/>
    <w:rsid w:val="00454BE4"/>
    <w:rsid w:val="00454F9B"/>
    <w:rsid w:val="00455A7A"/>
    <w:rsid w:val="00455FB9"/>
    <w:rsid w:val="00461571"/>
    <w:rsid w:val="004616CA"/>
    <w:rsid w:val="004640EE"/>
    <w:rsid w:val="00464360"/>
    <w:rsid w:val="004678C4"/>
    <w:rsid w:val="00471D78"/>
    <w:rsid w:val="0047293A"/>
    <w:rsid w:val="004733C5"/>
    <w:rsid w:val="004762ED"/>
    <w:rsid w:val="00476834"/>
    <w:rsid w:val="00477D22"/>
    <w:rsid w:val="004802B6"/>
    <w:rsid w:val="004819BB"/>
    <w:rsid w:val="004819DC"/>
    <w:rsid w:val="00481BBD"/>
    <w:rsid w:val="00481E1E"/>
    <w:rsid w:val="00482A4F"/>
    <w:rsid w:val="0048316E"/>
    <w:rsid w:val="004850C8"/>
    <w:rsid w:val="00485ACD"/>
    <w:rsid w:val="0048608A"/>
    <w:rsid w:val="00487CD8"/>
    <w:rsid w:val="00487F32"/>
    <w:rsid w:val="00487F4A"/>
    <w:rsid w:val="00491E52"/>
    <w:rsid w:val="00492B66"/>
    <w:rsid w:val="00493A4D"/>
    <w:rsid w:val="00494461"/>
    <w:rsid w:val="00494B1F"/>
    <w:rsid w:val="004951F4"/>
    <w:rsid w:val="004976C1"/>
    <w:rsid w:val="004A0C16"/>
    <w:rsid w:val="004A0C31"/>
    <w:rsid w:val="004A10EC"/>
    <w:rsid w:val="004A22A1"/>
    <w:rsid w:val="004A2682"/>
    <w:rsid w:val="004A2B56"/>
    <w:rsid w:val="004A362B"/>
    <w:rsid w:val="004A4E62"/>
    <w:rsid w:val="004A6EAF"/>
    <w:rsid w:val="004A789E"/>
    <w:rsid w:val="004A7CD9"/>
    <w:rsid w:val="004B0A6D"/>
    <w:rsid w:val="004B2209"/>
    <w:rsid w:val="004B241F"/>
    <w:rsid w:val="004B35AD"/>
    <w:rsid w:val="004C267F"/>
    <w:rsid w:val="004C2BE9"/>
    <w:rsid w:val="004C2E7C"/>
    <w:rsid w:val="004C3F00"/>
    <w:rsid w:val="004C434D"/>
    <w:rsid w:val="004C69DA"/>
    <w:rsid w:val="004C6E01"/>
    <w:rsid w:val="004C7695"/>
    <w:rsid w:val="004C76E9"/>
    <w:rsid w:val="004D1FAD"/>
    <w:rsid w:val="004D2627"/>
    <w:rsid w:val="004D413B"/>
    <w:rsid w:val="004D413C"/>
    <w:rsid w:val="004E25D1"/>
    <w:rsid w:val="004E312A"/>
    <w:rsid w:val="004E3289"/>
    <w:rsid w:val="004E35F1"/>
    <w:rsid w:val="004E5302"/>
    <w:rsid w:val="004E5D49"/>
    <w:rsid w:val="004F0036"/>
    <w:rsid w:val="004F14E8"/>
    <w:rsid w:val="004F7306"/>
    <w:rsid w:val="00500C2C"/>
    <w:rsid w:val="0050161E"/>
    <w:rsid w:val="00501793"/>
    <w:rsid w:val="00504887"/>
    <w:rsid w:val="00504F13"/>
    <w:rsid w:val="00506609"/>
    <w:rsid w:val="00507983"/>
    <w:rsid w:val="00510774"/>
    <w:rsid w:val="005113B9"/>
    <w:rsid w:val="00512486"/>
    <w:rsid w:val="0051748F"/>
    <w:rsid w:val="00517AD0"/>
    <w:rsid w:val="00520698"/>
    <w:rsid w:val="00520992"/>
    <w:rsid w:val="005217CF"/>
    <w:rsid w:val="00523A02"/>
    <w:rsid w:val="00524135"/>
    <w:rsid w:val="00525835"/>
    <w:rsid w:val="00526FF9"/>
    <w:rsid w:val="0052715E"/>
    <w:rsid w:val="005310D9"/>
    <w:rsid w:val="005375B6"/>
    <w:rsid w:val="00537672"/>
    <w:rsid w:val="005402AD"/>
    <w:rsid w:val="00542B44"/>
    <w:rsid w:val="00543A52"/>
    <w:rsid w:val="00544944"/>
    <w:rsid w:val="00544FC7"/>
    <w:rsid w:val="005460CC"/>
    <w:rsid w:val="00550107"/>
    <w:rsid w:val="00552028"/>
    <w:rsid w:val="00552AAE"/>
    <w:rsid w:val="00552F08"/>
    <w:rsid w:val="00556E00"/>
    <w:rsid w:val="00560916"/>
    <w:rsid w:val="00560ADE"/>
    <w:rsid w:val="005626D2"/>
    <w:rsid w:val="005667C5"/>
    <w:rsid w:val="0057021D"/>
    <w:rsid w:val="00570B27"/>
    <w:rsid w:val="00571159"/>
    <w:rsid w:val="0057487A"/>
    <w:rsid w:val="00583A83"/>
    <w:rsid w:val="00583D26"/>
    <w:rsid w:val="0058421B"/>
    <w:rsid w:val="00584D03"/>
    <w:rsid w:val="00585EB5"/>
    <w:rsid w:val="00587CA3"/>
    <w:rsid w:val="00591781"/>
    <w:rsid w:val="005933D8"/>
    <w:rsid w:val="005952DE"/>
    <w:rsid w:val="0059590C"/>
    <w:rsid w:val="00595BEB"/>
    <w:rsid w:val="00596891"/>
    <w:rsid w:val="005969A1"/>
    <w:rsid w:val="00596B6E"/>
    <w:rsid w:val="005971A7"/>
    <w:rsid w:val="00597600"/>
    <w:rsid w:val="005A0A68"/>
    <w:rsid w:val="005A0E2D"/>
    <w:rsid w:val="005A2956"/>
    <w:rsid w:val="005A2EB5"/>
    <w:rsid w:val="005A52F6"/>
    <w:rsid w:val="005A5871"/>
    <w:rsid w:val="005A5CBA"/>
    <w:rsid w:val="005A7E1E"/>
    <w:rsid w:val="005A7E4D"/>
    <w:rsid w:val="005B1638"/>
    <w:rsid w:val="005B1B30"/>
    <w:rsid w:val="005B2710"/>
    <w:rsid w:val="005B2D69"/>
    <w:rsid w:val="005B4B56"/>
    <w:rsid w:val="005B590F"/>
    <w:rsid w:val="005C0AA9"/>
    <w:rsid w:val="005C32A9"/>
    <w:rsid w:val="005C74EC"/>
    <w:rsid w:val="005D0265"/>
    <w:rsid w:val="005D1BFF"/>
    <w:rsid w:val="005D2AC1"/>
    <w:rsid w:val="005E1E9F"/>
    <w:rsid w:val="005E26FF"/>
    <w:rsid w:val="005E3320"/>
    <w:rsid w:val="005E385B"/>
    <w:rsid w:val="005E647F"/>
    <w:rsid w:val="005F2719"/>
    <w:rsid w:val="005F32B3"/>
    <w:rsid w:val="005F3E12"/>
    <w:rsid w:val="005F5858"/>
    <w:rsid w:val="005F6723"/>
    <w:rsid w:val="005F6810"/>
    <w:rsid w:val="005F7E21"/>
    <w:rsid w:val="00600F89"/>
    <w:rsid w:val="006023D1"/>
    <w:rsid w:val="006043EF"/>
    <w:rsid w:val="00604C33"/>
    <w:rsid w:val="006063C9"/>
    <w:rsid w:val="00607A10"/>
    <w:rsid w:val="00610609"/>
    <w:rsid w:val="00610BF4"/>
    <w:rsid w:val="0061122A"/>
    <w:rsid w:val="00611B02"/>
    <w:rsid w:val="006139FD"/>
    <w:rsid w:val="006146F9"/>
    <w:rsid w:val="00615083"/>
    <w:rsid w:val="00617DB3"/>
    <w:rsid w:val="00617EC0"/>
    <w:rsid w:val="00617F2F"/>
    <w:rsid w:val="00621234"/>
    <w:rsid w:val="0062254A"/>
    <w:rsid w:val="00622DA8"/>
    <w:rsid w:val="00623EDF"/>
    <w:rsid w:val="006243D9"/>
    <w:rsid w:val="00624AB3"/>
    <w:rsid w:val="00626539"/>
    <w:rsid w:val="0062656D"/>
    <w:rsid w:val="00626644"/>
    <w:rsid w:val="00627426"/>
    <w:rsid w:val="00630EF8"/>
    <w:rsid w:val="006331C7"/>
    <w:rsid w:val="00634FE5"/>
    <w:rsid w:val="006368AA"/>
    <w:rsid w:val="00636E94"/>
    <w:rsid w:val="00636FD2"/>
    <w:rsid w:val="00640416"/>
    <w:rsid w:val="00641124"/>
    <w:rsid w:val="00642C96"/>
    <w:rsid w:val="00643223"/>
    <w:rsid w:val="006449C3"/>
    <w:rsid w:val="006455AD"/>
    <w:rsid w:val="006471B1"/>
    <w:rsid w:val="00647280"/>
    <w:rsid w:val="00652547"/>
    <w:rsid w:val="006527BD"/>
    <w:rsid w:val="00654253"/>
    <w:rsid w:val="00655605"/>
    <w:rsid w:val="00656248"/>
    <w:rsid w:val="00656961"/>
    <w:rsid w:val="00660227"/>
    <w:rsid w:val="00660A7D"/>
    <w:rsid w:val="006618CA"/>
    <w:rsid w:val="00661BD4"/>
    <w:rsid w:val="0066404A"/>
    <w:rsid w:val="00666281"/>
    <w:rsid w:val="00666F05"/>
    <w:rsid w:val="00671372"/>
    <w:rsid w:val="00677EA5"/>
    <w:rsid w:val="00680BDB"/>
    <w:rsid w:val="00684DF2"/>
    <w:rsid w:val="00684F85"/>
    <w:rsid w:val="00687BD8"/>
    <w:rsid w:val="00690D8C"/>
    <w:rsid w:val="006921C7"/>
    <w:rsid w:val="006944CC"/>
    <w:rsid w:val="006959E4"/>
    <w:rsid w:val="006977A1"/>
    <w:rsid w:val="006A081B"/>
    <w:rsid w:val="006A256E"/>
    <w:rsid w:val="006A64A1"/>
    <w:rsid w:val="006A77D0"/>
    <w:rsid w:val="006B2C69"/>
    <w:rsid w:val="006B42A3"/>
    <w:rsid w:val="006B7435"/>
    <w:rsid w:val="006B75BC"/>
    <w:rsid w:val="006B7AFC"/>
    <w:rsid w:val="006C1102"/>
    <w:rsid w:val="006C355F"/>
    <w:rsid w:val="006C48DE"/>
    <w:rsid w:val="006C5991"/>
    <w:rsid w:val="006C6DC0"/>
    <w:rsid w:val="006C7E54"/>
    <w:rsid w:val="006D11D6"/>
    <w:rsid w:val="006D1449"/>
    <w:rsid w:val="006D3BB7"/>
    <w:rsid w:val="006D6502"/>
    <w:rsid w:val="006E257B"/>
    <w:rsid w:val="006E266C"/>
    <w:rsid w:val="006E28C4"/>
    <w:rsid w:val="006E3475"/>
    <w:rsid w:val="006E564B"/>
    <w:rsid w:val="006E635A"/>
    <w:rsid w:val="006E6AAA"/>
    <w:rsid w:val="006E7025"/>
    <w:rsid w:val="006F2B0C"/>
    <w:rsid w:val="006F3F00"/>
    <w:rsid w:val="006F6683"/>
    <w:rsid w:val="006F788D"/>
    <w:rsid w:val="00701FEB"/>
    <w:rsid w:val="007035FC"/>
    <w:rsid w:val="00703E79"/>
    <w:rsid w:val="00705B69"/>
    <w:rsid w:val="00706C65"/>
    <w:rsid w:val="00707D5D"/>
    <w:rsid w:val="00711CD9"/>
    <w:rsid w:val="00712010"/>
    <w:rsid w:val="007121FB"/>
    <w:rsid w:val="00712FCE"/>
    <w:rsid w:val="00714889"/>
    <w:rsid w:val="00716E7E"/>
    <w:rsid w:val="00723D06"/>
    <w:rsid w:val="00724DAA"/>
    <w:rsid w:val="00726654"/>
    <w:rsid w:val="00726D59"/>
    <w:rsid w:val="007271F1"/>
    <w:rsid w:val="00727BDA"/>
    <w:rsid w:val="007303EA"/>
    <w:rsid w:val="00731A4F"/>
    <w:rsid w:val="00733A66"/>
    <w:rsid w:val="0073457E"/>
    <w:rsid w:val="00734A8F"/>
    <w:rsid w:val="00735AD1"/>
    <w:rsid w:val="00736D1F"/>
    <w:rsid w:val="00740981"/>
    <w:rsid w:val="0074109C"/>
    <w:rsid w:val="00741D9E"/>
    <w:rsid w:val="00745D39"/>
    <w:rsid w:val="007470C7"/>
    <w:rsid w:val="00750815"/>
    <w:rsid w:val="00752368"/>
    <w:rsid w:val="0075419A"/>
    <w:rsid w:val="0075502B"/>
    <w:rsid w:val="00755E13"/>
    <w:rsid w:val="007569A9"/>
    <w:rsid w:val="00756DE1"/>
    <w:rsid w:val="00760ED2"/>
    <w:rsid w:val="0076606D"/>
    <w:rsid w:val="00767493"/>
    <w:rsid w:val="0076787F"/>
    <w:rsid w:val="007701CC"/>
    <w:rsid w:val="0077072C"/>
    <w:rsid w:val="00770D62"/>
    <w:rsid w:val="00773BF5"/>
    <w:rsid w:val="00775DDE"/>
    <w:rsid w:val="00776124"/>
    <w:rsid w:val="00776A61"/>
    <w:rsid w:val="00776C8A"/>
    <w:rsid w:val="00781B71"/>
    <w:rsid w:val="00782ADF"/>
    <w:rsid w:val="007830BF"/>
    <w:rsid w:val="00783DC6"/>
    <w:rsid w:val="00784115"/>
    <w:rsid w:val="00784CDB"/>
    <w:rsid w:val="0078529F"/>
    <w:rsid w:val="00785A32"/>
    <w:rsid w:val="007864EC"/>
    <w:rsid w:val="0078667E"/>
    <w:rsid w:val="00786734"/>
    <w:rsid w:val="00786FD4"/>
    <w:rsid w:val="00787133"/>
    <w:rsid w:val="007933B6"/>
    <w:rsid w:val="007941C3"/>
    <w:rsid w:val="00795921"/>
    <w:rsid w:val="00795A5E"/>
    <w:rsid w:val="00795AC6"/>
    <w:rsid w:val="00796D9F"/>
    <w:rsid w:val="007971D3"/>
    <w:rsid w:val="00797B1C"/>
    <w:rsid w:val="007A0BDA"/>
    <w:rsid w:val="007A10A3"/>
    <w:rsid w:val="007A190C"/>
    <w:rsid w:val="007A2746"/>
    <w:rsid w:val="007A3DFD"/>
    <w:rsid w:val="007A3E52"/>
    <w:rsid w:val="007A452F"/>
    <w:rsid w:val="007A4A69"/>
    <w:rsid w:val="007A4D9B"/>
    <w:rsid w:val="007A5F55"/>
    <w:rsid w:val="007A61F7"/>
    <w:rsid w:val="007A7B87"/>
    <w:rsid w:val="007B03BF"/>
    <w:rsid w:val="007B0BA4"/>
    <w:rsid w:val="007B17DE"/>
    <w:rsid w:val="007B1E23"/>
    <w:rsid w:val="007B3BAC"/>
    <w:rsid w:val="007B637A"/>
    <w:rsid w:val="007B662C"/>
    <w:rsid w:val="007B6B08"/>
    <w:rsid w:val="007B7A04"/>
    <w:rsid w:val="007B7F63"/>
    <w:rsid w:val="007C1666"/>
    <w:rsid w:val="007C1AB2"/>
    <w:rsid w:val="007C2F98"/>
    <w:rsid w:val="007C39F1"/>
    <w:rsid w:val="007C5721"/>
    <w:rsid w:val="007C7C45"/>
    <w:rsid w:val="007D106D"/>
    <w:rsid w:val="007D1536"/>
    <w:rsid w:val="007D1DED"/>
    <w:rsid w:val="007D263E"/>
    <w:rsid w:val="007D26DC"/>
    <w:rsid w:val="007D28DB"/>
    <w:rsid w:val="007D3192"/>
    <w:rsid w:val="007D3D1A"/>
    <w:rsid w:val="007E18CE"/>
    <w:rsid w:val="007E2285"/>
    <w:rsid w:val="007E2929"/>
    <w:rsid w:val="007E422C"/>
    <w:rsid w:val="007E4EC6"/>
    <w:rsid w:val="007E5924"/>
    <w:rsid w:val="007E73D1"/>
    <w:rsid w:val="007E7914"/>
    <w:rsid w:val="007F1054"/>
    <w:rsid w:val="007F1AC7"/>
    <w:rsid w:val="007F2586"/>
    <w:rsid w:val="007F2ABE"/>
    <w:rsid w:val="007F306F"/>
    <w:rsid w:val="007F30C0"/>
    <w:rsid w:val="007F34E1"/>
    <w:rsid w:val="007F38A0"/>
    <w:rsid w:val="007F7703"/>
    <w:rsid w:val="007F7ECF"/>
    <w:rsid w:val="0080158E"/>
    <w:rsid w:val="00803C8D"/>
    <w:rsid w:val="00805676"/>
    <w:rsid w:val="0080650F"/>
    <w:rsid w:val="008104F1"/>
    <w:rsid w:val="00810A78"/>
    <w:rsid w:val="00811875"/>
    <w:rsid w:val="00812BB4"/>
    <w:rsid w:val="008141CD"/>
    <w:rsid w:val="00814398"/>
    <w:rsid w:val="0081453A"/>
    <w:rsid w:val="0082359D"/>
    <w:rsid w:val="008235E1"/>
    <w:rsid w:val="00824D63"/>
    <w:rsid w:val="00824D9C"/>
    <w:rsid w:val="00826BCA"/>
    <w:rsid w:val="00827E42"/>
    <w:rsid w:val="00832869"/>
    <w:rsid w:val="00835347"/>
    <w:rsid w:val="0083599F"/>
    <w:rsid w:val="008359A5"/>
    <w:rsid w:val="008362CD"/>
    <w:rsid w:val="00837463"/>
    <w:rsid w:val="00840324"/>
    <w:rsid w:val="00840E0A"/>
    <w:rsid w:val="00844D7F"/>
    <w:rsid w:val="00846AAD"/>
    <w:rsid w:val="008471A7"/>
    <w:rsid w:val="00852D25"/>
    <w:rsid w:val="00853017"/>
    <w:rsid w:val="0085317A"/>
    <w:rsid w:val="00853506"/>
    <w:rsid w:val="00854E5D"/>
    <w:rsid w:val="008569C0"/>
    <w:rsid w:val="00856EC4"/>
    <w:rsid w:val="00857F05"/>
    <w:rsid w:val="00862F6E"/>
    <w:rsid w:val="00863004"/>
    <w:rsid w:val="008633C7"/>
    <w:rsid w:val="008636DF"/>
    <w:rsid w:val="00867CB9"/>
    <w:rsid w:val="00870078"/>
    <w:rsid w:val="00871FAE"/>
    <w:rsid w:val="00874884"/>
    <w:rsid w:val="00876D5E"/>
    <w:rsid w:val="00880067"/>
    <w:rsid w:val="00881E8F"/>
    <w:rsid w:val="00883949"/>
    <w:rsid w:val="00883A92"/>
    <w:rsid w:val="008859EE"/>
    <w:rsid w:val="00887810"/>
    <w:rsid w:val="008911AA"/>
    <w:rsid w:val="008919D8"/>
    <w:rsid w:val="00893F7A"/>
    <w:rsid w:val="0089454B"/>
    <w:rsid w:val="0089539A"/>
    <w:rsid w:val="008978F4"/>
    <w:rsid w:val="008A03F5"/>
    <w:rsid w:val="008A0424"/>
    <w:rsid w:val="008A1427"/>
    <w:rsid w:val="008A14D0"/>
    <w:rsid w:val="008A2709"/>
    <w:rsid w:val="008A27E7"/>
    <w:rsid w:val="008A4497"/>
    <w:rsid w:val="008A5641"/>
    <w:rsid w:val="008A6898"/>
    <w:rsid w:val="008A71BC"/>
    <w:rsid w:val="008B0C4A"/>
    <w:rsid w:val="008B151D"/>
    <w:rsid w:val="008B1ED2"/>
    <w:rsid w:val="008B2779"/>
    <w:rsid w:val="008B4475"/>
    <w:rsid w:val="008B5705"/>
    <w:rsid w:val="008B6CBE"/>
    <w:rsid w:val="008C02B0"/>
    <w:rsid w:val="008C11C1"/>
    <w:rsid w:val="008C13BB"/>
    <w:rsid w:val="008C2E26"/>
    <w:rsid w:val="008C3144"/>
    <w:rsid w:val="008C3429"/>
    <w:rsid w:val="008C3CD6"/>
    <w:rsid w:val="008C596D"/>
    <w:rsid w:val="008C744E"/>
    <w:rsid w:val="008D084F"/>
    <w:rsid w:val="008D0FD0"/>
    <w:rsid w:val="008D1A09"/>
    <w:rsid w:val="008D4104"/>
    <w:rsid w:val="008D5283"/>
    <w:rsid w:val="008D730D"/>
    <w:rsid w:val="008E0232"/>
    <w:rsid w:val="008E0827"/>
    <w:rsid w:val="008E16E7"/>
    <w:rsid w:val="008E252B"/>
    <w:rsid w:val="008E3927"/>
    <w:rsid w:val="008E53D1"/>
    <w:rsid w:val="008E587A"/>
    <w:rsid w:val="008E5E77"/>
    <w:rsid w:val="008E73A9"/>
    <w:rsid w:val="008F0F0A"/>
    <w:rsid w:val="008F1098"/>
    <w:rsid w:val="008F1B82"/>
    <w:rsid w:val="008F219F"/>
    <w:rsid w:val="008F3D8D"/>
    <w:rsid w:val="008F41BB"/>
    <w:rsid w:val="008F5106"/>
    <w:rsid w:val="008F60FE"/>
    <w:rsid w:val="008F6D2A"/>
    <w:rsid w:val="008F6E85"/>
    <w:rsid w:val="008F7819"/>
    <w:rsid w:val="00901B67"/>
    <w:rsid w:val="00902865"/>
    <w:rsid w:val="00902ED2"/>
    <w:rsid w:val="00906A43"/>
    <w:rsid w:val="00906FD5"/>
    <w:rsid w:val="009074A0"/>
    <w:rsid w:val="009103FA"/>
    <w:rsid w:val="009110F7"/>
    <w:rsid w:val="00911F0B"/>
    <w:rsid w:val="009122DE"/>
    <w:rsid w:val="00914E6B"/>
    <w:rsid w:val="00916C98"/>
    <w:rsid w:val="00920B57"/>
    <w:rsid w:val="00921858"/>
    <w:rsid w:val="00930C99"/>
    <w:rsid w:val="00932EB4"/>
    <w:rsid w:val="00934EC0"/>
    <w:rsid w:val="00940ABF"/>
    <w:rsid w:val="0094396A"/>
    <w:rsid w:val="00943D69"/>
    <w:rsid w:val="00944306"/>
    <w:rsid w:val="0094493A"/>
    <w:rsid w:val="00946A61"/>
    <w:rsid w:val="00947CB0"/>
    <w:rsid w:val="00950740"/>
    <w:rsid w:val="00950FCA"/>
    <w:rsid w:val="00953705"/>
    <w:rsid w:val="00954091"/>
    <w:rsid w:val="0095476B"/>
    <w:rsid w:val="009566AC"/>
    <w:rsid w:val="00956775"/>
    <w:rsid w:val="00956AE3"/>
    <w:rsid w:val="00957947"/>
    <w:rsid w:val="00963050"/>
    <w:rsid w:val="009636EF"/>
    <w:rsid w:val="009660E1"/>
    <w:rsid w:val="00967355"/>
    <w:rsid w:val="00967620"/>
    <w:rsid w:val="00970BA1"/>
    <w:rsid w:val="00970E31"/>
    <w:rsid w:val="00974822"/>
    <w:rsid w:val="00975082"/>
    <w:rsid w:val="009776FA"/>
    <w:rsid w:val="0098173D"/>
    <w:rsid w:val="00983834"/>
    <w:rsid w:val="00984177"/>
    <w:rsid w:val="009844EE"/>
    <w:rsid w:val="0098452E"/>
    <w:rsid w:val="00984D6B"/>
    <w:rsid w:val="00985489"/>
    <w:rsid w:val="00985B22"/>
    <w:rsid w:val="00990C58"/>
    <w:rsid w:val="00991E3C"/>
    <w:rsid w:val="00992484"/>
    <w:rsid w:val="009948E7"/>
    <w:rsid w:val="0099700C"/>
    <w:rsid w:val="009972A4"/>
    <w:rsid w:val="009A1245"/>
    <w:rsid w:val="009A12B4"/>
    <w:rsid w:val="009A1363"/>
    <w:rsid w:val="009A2324"/>
    <w:rsid w:val="009A3264"/>
    <w:rsid w:val="009A399F"/>
    <w:rsid w:val="009A557C"/>
    <w:rsid w:val="009A5C04"/>
    <w:rsid w:val="009A6958"/>
    <w:rsid w:val="009A6A5B"/>
    <w:rsid w:val="009A718E"/>
    <w:rsid w:val="009A7633"/>
    <w:rsid w:val="009A771D"/>
    <w:rsid w:val="009A77BE"/>
    <w:rsid w:val="009B10E7"/>
    <w:rsid w:val="009B306E"/>
    <w:rsid w:val="009B3400"/>
    <w:rsid w:val="009B3488"/>
    <w:rsid w:val="009B4BCA"/>
    <w:rsid w:val="009B6A47"/>
    <w:rsid w:val="009B7A9F"/>
    <w:rsid w:val="009B7AE5"/>
    <w:rsid w:val="009C07F6"/>
    <w:rsid w:val="009C0B69"/>
    <w:rsid w:val="009C1697"/>
    <w:rsid w:val="009C232A"/>
    <w:rsid w:val="009C5785"/>
    <w:rsid w:val="009C5BA2"/>
    <w:rsid w:val="009C5D62"/>
    <w:rsid w:val="009D1F9B"/>
    <w:rsid w:val="009D3779"/>
    <w:rsid w:val="009D3ACE"/>
    <w:rsid w:val="009D44DF"/>
    <w:rsid w:val="009D61BE"/>
    <w:rsid w:val="009E3732"/>
    <w:rsid w:val="009E422D"/>
    <w:rsid w:val="009E7827"/>
    <w:rsid w:val="009E78E5"/>
    <w:rsid w:val="009F01AC"/>
    <w:rsid w:val="009F0929"/>
    <w:rsid w:val="009F18AA"/>
    <w:rsid w:val="009F5E61"/>
    <w:rsid w:val="009F73E0"/>
    <w:rsid w:val="00A002A3"/>
    <w:rsid w:val="00A01640"/>
    <w:rsid w:val="00A017FA"/>
    <w:rsid w:val="00A02FE6"/>
    <w:rsid w:val="00A04BEC"/>
    <w:rsid w:val="00A0684F"/>
    <w:rsid w:val="00A11EDC"/>
    <w:rsid w:val="00A211E8"/>
    <w:rsid w:val="00A2159B"/>
    <w:rsid w:val="00A24509"/>
    <w:rsid w:val="00A24574"/>
    <w:rsid w:val="00A250E9"/>
    <w:rsid w:val="00A25904"/>
    <w:rsid w:val="00A27103"/>
    <w:rsid w:val="00A27B37"/>
    <w:rsid w:val="00A27CA1"/>
    <w:rsid w:val="00A30127"/>
    <w:rsid w:val="00A30510"/>
    <w:rsid w:val="00A30CCC"/>
    <w:rsid w:val="00A31F15"/>
    <w:rsid w:val="00A336D8"/>
    <w:rsid w:val="00A33C15"/>
    <w:rsid w:val="00A3416F"/>
    <w:rsid w:val="00A3432B"/>
    <w:rsid w:val="00A34D7F"/>
    <w:rsid w:val="00A35A64"/>
    <w:rsid w:val="00A36AB7"/>
    <w:rsid w:val="00A37380"/>
    <w:rsid w:val="00A40604"/>
    <w:rsid w:val="00A4328F"/>
    <w:rsid w:val="00A441EF"/>
    <w:rsid w:val="00A45F5D"/>
    <w:rsid w:val="00A46CEA"/>
    <w:rsid w:val="00A5072D"/>
    <w:rsid w:val="00A5247B"/>
    <w:rsid w:val="00A5341D"/>
    <w:rsid w:val="00A55FE0"/>
    <w:rsid w:val="00A607CD"/>
    <w:rsid w:val="00A62275"/>
    <w:rsid w:val="00A63C15"/>
    <w:rsid w:val="00A63FF4"/>
    <w:rsid w:val="00A64549"/>
    <w:rsid w:val="00A64D75"/>
    <w:rsid w:val="00A64E31"/>
    <w:rsid w:val="00A6694E"/>
    <w:rsid w:val="00A67344"/>
    <w:rsid w:val="00A71DF7"/>
    <w:rsid w:val="00A7391A"/>
    <w:rsid w:val="00A744E7"/>
    <w:rsid w:val="00A74F81"/>
    <w:rsid w:val="00A76322"/>
    <w:rsid w:val="00A82370"/>
    <w:rsid w:val="00A84854"/>
    <w:rsid w:val="00A85EB3"/>
    <w:rsid w:val="00A86484"/>
    <w:rsid w:val="00A87BB4"/>
    <w:rsid w:val="00A910C8"/>
    <w:rsid w:val="00A918D1"/>
    <w:rsid w:val="00A93FBA"/>
    <w:rsid w:val="00A93FE4"/>
    <w:rsid w:val="00A95823"/>
    <w:rsid w:val="00AA25D0"/>
    <w:rsid w:val="00AA372C"/>
    <w:rsid w:val="00AA3AEF"/>
    <w:rsid w:val="00AA4229"/>
    <w:rsid w:val="00AA710A"/>
    <w:rsid w:val="00AA721D"/>
    <w:rsid w:val="00AB1D8D"/>
    <w:rsid w:val="00AB27ED"/>
    <w:rsid w:val="00AB2F58"/>
    <w:rsid w:val="00AB3F71"/>
    <w:rsid w:val="00AB5E20"/>
    <w:rsid w:val="00AB6772"/>
    <w:rsid w:val="00AB679B"/>
    <w:rsid w:val="00AB69BD"/>
    <w:rsid w:val="00AB79AA"/>
    <w:rsid w:val="00AC024E"/>
    <w:rsid w:val="00AC2EED"/>
    <w:rsid w:val="00AC36E0"/>
    <w:rsid w:val="00AC3BF8"/>
    <w:rsid w:val="00AC59F3"/>
    <w:rsid w:val="00AC5FB1"/>
    <w:rsid w:val="00AC6FF4"/>
    <w:rsid w:val="00AD1DA1"/>
    <w:rsid w:val="00AD2EBB"/>
    <w:rsid w:val="00AD5BBA"/>
    <w:rsid w:val="00AD679E"/>
    <w:rsid w:val="00AE0CE8"/>
    <w:rsid w:val="00AE14A0"/>
    <w:rsid w:val="00AE3E73"/>
    <w:rsid w:val="00AE4992"/>
    <w:rsid w:val="00AE4D77"/>
    <w:rsid w:val="00AE56FD"/>
    <w:rsid w:val="00AE577D"/>
    <w:rsid w:val="00AE58EF"/>
    <w:rsid w:val="00AE5994"/>
    <w:rsid w:val="00AF00F6"/>
    <w:rsid w:val="00AF23FC"/>
    <w:rsid w:val="00AF42AB"/>
    <w:rsid w:val="00AF6B7B"/>
    <w:rsid w:val="00AF709E"/>
    <w:rsid w:val="00AF7D27"/>
    <w:rsid w:val="00AF7D49"/>
    <w:rsid w:val="00B014E6"/>
    <w:rsid w:val="00B02980"/>
    <w:rsid w:val="00B0584D"/>
    <w:rsid w:val="00B066B8"/>
    <w:rsid w:val="00B1309A"/>
    <w:rsid w:val="00B15457"/>
    <w:rsid w:val="00B16052"/>
    <w:rsid w:val="00B16E10"/>
    <w:rsid w:val="00B20819"/>
    <w:rsid w:val="00B21587"/>
    <w:rsid w:val="00B2214C"/>
    <w:rsid w:val="00B22CE6"/>
    <w:rsid w:val="00B25470"/>
    <w:rsid w:val="00B255BD"/>
    <w:rsid w:val="00B26F34"/>
    <w:rsid w:val="00B27038"/>
    <w:rsid w:val="00B35626"/>
    <w:rsid w:val="00B40539"/>
    <w:rsid w:val="00B4215F"/>
    <w:rsid w:val="00B42736"/>
    <w:rsid w:val="00B43B2B"/>
    <w:rsid w:val="00B43BA5"/>
    <w:rsid w:val="00B469FF"/>
    <w:rsid w:val="00B528DF"/>
    <w:rsid w:val="00B56053"/>
    <w:rsid w:val="00B56184"/>
    <w:rsid w:val="00B57DC2"/>
    <w:rsid w:val="00B6093B"/>
    <w:rsid w:val="00B609FF"/>
    <w:rsid w:val="00B61172"/>
    <w:rsid w:val="00B657BF"/>
    <w:rsid w:val="00B661A5"/>
    <w:rsid w:val="00B66898"/>
    <w:rsid w:val="00B67745"/>
    <w:rsid w:val="00B71736"/>
    <w:rsid w:val="00B71DF0"/>
    <w:rsid w:val="00B7473D"/>
    <w:rsid w:val="00B7554D"/>
    <w:rsid w:val="00B77ED6"/>
    <w:rsid w:val="00B818CB"/>
    <w:rsid w:val="00B827E4"/>
    <w:rsid w:val="00B83403"/>
    <w:rsid w:val="00B84176"/>
    <w:rsid w:val="00B842A6"/>
    <w:rsid w:val="00B8639C"/>
    <w:rsid w:val="00B8708C"/>
    <w:rsid w:val="00B87F9F"/>
    <w:rsid w:val="00B90643"/>
    <w:rsid w:val="00B90957"/>
    <w:rsid w:val="00B92D3E"/>
    <w:rsid w:val="00B94356"/>
    <w:rsid w:val="00B94B61"/>
    <w:rsid w:val="00B95D71"/>
    <w:rsid w:val="00B97912"/>
    <w:rsid w:val="00BA1626"/>
    <w:rsid w:val="00BA1E80"/>
    <w:rsid w:val="00BA1FAB"/>
    <w:rsid w:val="00BA5BA7"/>
    <w:rsid w:val="00BA5FA6"/>
    <w:rsid w:val="00BA5FC4"/>
    <w:rsid w:val="00BA60CC"/>
    <w:rsid w:val="00BA6225"/>
    <w:rsid w:val="00BA7159"/>
    <w:rsid w:val="00BB29CB"/>
    <w:rsid w:val="00BB32AA"/>
    <w:rsid w:val="00BB39DF"/>
    <w:rsid w:val="00BB654E"/>
    <w:rsid w:val="00BC10B7"/>
    <w:rsid w:val="00BC16FC"/>
    <w:rsid w:val="00BC31CC"/>
    <w:rsid w:val="00BC34E8"/>
    <w:rsid w:val="00BC5165"/>
    <w:rsid w:val="00BC75B0"/>
    <w:rsid w:val="00BD3B42"/>
    <w:rsid w:val="00BD492C"/>
    <w:rsid w:val="00BD4AE5"/>
    <w:rsid w:val="00BD640E"/>
    <w:rsid w:val="00BE09E7"/>
    <w:rsid w:val="00BE103C"/>
    <w:rsid w:val="00BE3A55"/>
    <w:rsid w:val="00BE4AF4"/>
    <w:rsid w:val="00BF14D2"/>
    <w:rsid w:val="00BF1925"/>
    <w:rsid w:val="00BF233B"/>
    <w:rsid w:val="00BF3496"/>
    <w:rsid w:val="00BF3E33"/>
    <w:rsid w:val="00BF66C0"/>
    <w:rsid w:val="00C01234"/>
    <w:rsid w:val="00C02E2B"/>
    <w:rsid w:val="00C04BF8"/>
    <w:rsid w:val="00C0599A"/>
    <w:rsid w:val="00C06CB7"/>
    <w:rsid w:val="00C07CCA"/>
    <w:rsid w:val="00C1203D"/>
    <w:rsid w:val="00C14750"/>
    <w:rsid w:val="00C156AD"/>
    <w:rsid w:val="00C266AA"/>
    <w:rsid w:val="00C27895"/>
    <w:rsid w:val="00C2799E"/>
    <w:rsid w:val="00C30223"/>
    <w:rsid w:val="00C3117A"/>
    <w:rsid w:val="00C3118E"/>
    <w:rsid w:val="00C31B61"/>
    <w:rsid w:val="00C33402"/>
    <w:rsid w:val="00C33C45"/>
    <w:rsid w:val="00C349C5"/>
    <w:rsid w:val="00C35F6D"/>
    <w:rsid w:val="00C3705E"/>
    <w:rsid w:val="00C37982"/>
    <w:rsid w:val="00C40D5C"/>
    <w:rsid w:val="00C41B2A"/>
    <w:rsid w:val="00C426CA"/>
    <w:rsid w:val="00C42CA0"/>
    <w:rsid w:val="00C43444"/>
    <w:rsid w:val="00C43FC4"/>
    <w:rsid w:val="00C4403A"/>
    <w:rsid w:val="00C44FA1"/>
    <w:rsid w:val="00C47B22"/>
    <w:rsid w:val="00C503E9"/>
    <w:rsid w:val="00C503EC"/>
    <w:rsid w:val="00C52BC8"/>
    <w:rsid w:val="00C53550"/>
    <w:rsid w:val="00C5460F"/>
    <w:rsid w:val="00C572EC"/>
    <w:rsid w:val="00C57711"/>
    <w:rsid w:val="00C60D0F"/>
    <w:rsid w:val="00C61244"/>
    <w:rsid w:val="00C61509"/>
    <w:rsid w:val="00C62B61"/>
    <w:rsid w:val="00C657D9"/>
    <w:rsid w:val="00C65D32"/>
    <w:rsid w:val="00C6648D"/>
    <w:rsid w:val="00C67409"/>
    <w:rsid w:val="00C6747A"/>
    <w:rsid w:val="00C67A34"/>
    <w:rsid w:val="00C70E7E"/>
    <w:rsid w:val="00C714A4"/>
    <w:rsid w:val="00C716CB"/>
    <w:rsid w:val="00C73BB9"/>
    <w:rsid w:val="00C73E18"/>
    <w:rsid w:val="00C740EF"/>
    <w:rsid w:val="00C74455"/>
    <w:rsid w:val="00C7445E"/>
    <w:rsid w:val="00C74A62"/>
    <w:rsid w:val="00C74D61"/>
    <w:rsid w:val="00C74E6F"/>
    <w:rsid w:val="00C75569"/>
    <w:rsid w:val="00C755F4"/>
    <w:rsid w:val="00C758FF"/>
    <w:rsid w:val="00C7734E"/>
    <w:rsid w:val="00C80077"/>
    <w:rsid w:val="00C80565"/>
    <w:rsid w:val="00C819D4"/>
    <w:rsid w:val="00C824E0"/>
    <w:rsid w:val="00C82A23"/>
    <w:rsid w:val="00C8377B"/>
    <w:rsid w:val="00C839B6"/>
    <w:rsid w:val="00C85866"/>
    <w:rsid w:val="00C86964"/>
    <w:rsid w:val="00C87C30"/>
    <w:rsid w:val="00C9201B"/>
    <w:rsid w:val="00C92F00"/>
    <w:rsid w:val="00C93E0C"/>
    <w:rsid w:val="00C94764"/>
    <w:rsid w:val="00CA1D22"/>
    <w:rsid w:val="00CA3169"/>
    <w:rsid w:val="00CA4504"/>
    <w:rsid w:val="00CB101F"/>
    <w:rsid w:val="00CB1255"/>
    <w:rsid w:val="00CB2998"/>
    <w:rsid w:val="00CB3B2E"/>
    <w:rsid w:val="00CB3B6D"/>
    <w:rsid w:val="00CB4A03"/>
    <w:rsid w:val="00CB4E99"/>
    <w:rsid w:val="00CB6CFE"/>
    <w:rsid w:val="00CC27BF"/>
    <w:rsid w:val="00CC2D34"/>
    <w:rsid w:val="00CC3985"/>
    <w:rsid w:val="00CC3ABE"/>
    <w:rsid w:val="00CC700C"/>
    <w:rsid w:val="00CD0B37"/>
    <w:rsid w:val="00CD268B"/>
    <w:rsid w:val="00CD2ABF"/>
    <w:rsid w:val="00CD6CAD"/>
    <w:rsid w:val="00CD7E4D"/>
    <w:rsid w:val="00CD7FB2"/>
    <w:rsid w:val="00CE0131"/>
    <w:rsid w:val="00CE0217"/>
    <w:rsid w:val="00CE199A"/>
    <w:rsid w:val="00CE1C46"/>
    <w:rsid w:val="00CE298F"/>
    <w:rsid w:val="00CF3307"/>
    <w:rsid w:val="00CF3B59"/>
    <w:rsid w:val="00CF635D"/>
    <w:rsid w:val="00CF799F"/>
    <w:rsid w:val="00CF7E16"/>
    <w:rsid w:val="00D04192"/>
    <w:rsid w:val="00D066B7"/>
    <w:rsid w:val="00D10B9A"/>
    <w:rsid w:val="00D12B16"/>
    <w:rsid w:val="00D13D2C"/>
    <w:rsid w:val="00D1480F"/>
    <w:rsid w:val="00D155B6"/>
    <w:rsid w:val="00D170C2"/>
    <w:rsid w:val="00D17BAB"/>
    <w:rsid w:val="00D200FE"/>
    <w:rsid w:val="00D207DA"/>
    <w:rsid w:val="00D20CFA"/>
    <w:rsid w:val="00D211C4"/>
    <w:rsid w:val="00D21DFA"/>
    <w:rsid w:val="00D21F19"/>
    <w:rsid w:val="00D231FD"/>
    <w:rsid w:val="00D238D7"/>
    <w:rsid w:val="00D239B9"/>
    <w:rsid w:val="00D25DB6"/>
    <w:rsid w:val="00D30566"/>
    <w:rsid w:val="00D343DD"/>
    <w:rsid w:val="00D34A5E"/>
    <w:rsid w:val="00D3592B"/>
    <w:rsid w:val="00D37D62"/>
    <w:rsid w:val="00D430F6"/>
    <w:rsid w:val="00D51097"/>
    <w:rsid w:val="00D5387B"/>
    <w:rsid w:val="00D538C3"/>
    <w:rsid w:val="00D558DE"/>
    <w:rsid w:val="00D5731E"/>
    <w:rsid w:val="00D57332"/>
    <w:rsid w:val="00D60AC7"/>
    <w:rsid w:val="00D62069"/>
    <w:rsid w:val="00D643B6"/>
    <w:rsid w:val="00D65584"/>
    <w:rsid w:val="00D7256B"/>
    <w:rsid w:val="00D72AE1"/>
    <w:rsid w:val="00D7333D"/>
    <w:rsid w:val="00D73EBB"/>
    <w:rsid w:val="00D747BB"/>
    <w:rsid w:val="00D74C90"/>
    <w:rsid w:val="00D75E92"/>
    <w:rsid w:val="00D76085"/>
    <w:rsid w:val="00D763F3"/>
    <w:rsid w:val="00D76F4A"/>
    <w:rsid w:val="00D76F92"/>
    <w:rsid w:val="00D7723C"/>
    <w:rsid w:val="00D81DB7"/>
    <w:rsid w:val="00D839B0"/>
    <w:rsid w:val="00D84292"/>
    <w:rsid w:val="00D84644"/>
    <w:rsid w:val="00D8664F"/>
    <w:rsid w:val="00D87428"/>
    <w:rsid w:val="00D87EDC"/>
    <w:rsid w:val="00D90F53"/>
    <w:rsid w:val="00D9189F"/>
    <w:rsid w:val="00D926EB"/>
    <w:rsid w:val="00D92F8E"/>
    <w:rsid w:val="00D9370A"/>
    <w:rsid w:val="00D94151"/>
    <w:rsid w:val="00D948D9"/>
    <w:rsid w:val="00D94A63"/>
    <w:rsid w:val="00D95296"/>
    <w:rsid w:val="00D954DB"/>
    <w:rsid w:val="00D96B51"/>
    <w:rsid w:val="00D978BD"/>
    <w:rsid w:val="00DA0184"/>
    <w:rsid w:val="00DA1A37"/>
    <w:rsid w:val="00DA344D"/>
    <w:rsid w:val="00DA5FD7"/>
    <w:rsid w:val="00DA64CA"/>
    <w:rsid w:val="00DA6B77"/>
    <w:rsid w:val="00DB0140"/>
    <w:rsid w:val="00DB37F5"/>
    <w:rsid w:val="00DB3BCF"/>
    <w:rsid w:val="00DB3D9D"/>
    <w:rsid w:val="00DC1E40"/>
    <w:rsid w:val="00DC2222"/>
    <w:rsid w:val="00DC3767"/>
    <w:rsid w:val="00DC605A"/>
    <w:rsid w:val="00DC655D"/>
    <w:rsid w:val="00DD09C7"/>
    <w:rsid w:val="00DD2565"/>
    <w:rsid w:val="00DD4695"/>
    <w:rsid w:val="00DD4AB2"/>
    <w:rsid w:val="00DD5972"/>
    <w:rsid w:val="00DD6F51"/>
    <w:rsid w:val="00DE2C10"/>
    <w:rsid w:val="00DE3F75"/>
    <w:rsid w:val="00DF03A1"/>
    <w:rsid w:val="00DF3EDD"/>
    <w:rsid w:val="00DF6E53"/>
    <w:rsid w:val="00DF6FF4"/>
    <w:rsid w:val="00DF7118"/>
    <w:rsid w:val="00E00020"/>
    <w:rsid w:val="00E00F9A"/>
    <w:rsid w:val="00E05493"/>
    <w:rsid w:val="00E0690B"/>
    <w:rsid w:val="00E07CC9"/>
    <w:rsid w:val="00E101B6"/>
    <w:rsid w:val="00E11C1B"/>
    <w:rsid w:val="00E20274"/>
    <w:rsid w:val="00E210D2"/>
    <w:rsid w:val="00E33A4B"/>
    <w:rsid w:val="00E3649C"/>
    <w:rsid w:val="00E377AC"/>
    <w:rsid w:val="00E4098A"/>
    <w:rsid w:val="00E41FCC"/>
    <w:rsid w:val="00E44ED4"/>
    <w:rsid w:val="00E45094"/>
    <w:rsid w:val="00E451FF"/>
    <w:rsid w:val="00E45FDC"/>
    <w:rsid w:val="00E46609"/>
    <w:rsid w:val="00E46A27"/>
    <w:rsid w:val="00E46FD5"/>
    <w:rsid w:val="00E472D4"/>
    <w:rsid w:val="00E47B9D"/>
    <w:rsid w:val="00E47E03"/>
    <w:rsid w:val="00E50B86"/>
    <w:rsid w:val="00E51E1D"/>
    <w:rsid w:val="00E54D58"/>
    <w:rsid w:val="00E55D84"/>
    <w:rsid w:val="00E56025"/>
    <w:rsid w:val="00E563CA"/>
    <w:rsid w:val="00E6086E"/>
    <w:rsid w:val="00E6332A"/>
    <w:rsid w:val="00E65C2F"/>
    <w:rsid w:val="00E664A9"/>
    <w:rsid w:val="00E66D5C"/>
    <w:rsid w:val="00E67C64"/>
    <w:rsid w:val="00E67E3B"/>
    <w:rsid w:val="00E71610"/>
    <w:rsid w:val="00E7295B"/>
    <w:rsid w:val="00E73229"/>
    <w:rsid w:val="00E74E18"/>
    <w:rsid w:val="00E7586E"/>
    <w:rsid w:val="00E76A71"/>
    <w:rsid w:val="00E84154"/>
    <w:rsid w:val="00E84981"/>
    <w:rsid w:val="00E86A5C"/>
    <w:rsid w:val="00E872D6"/>
    <w:rsid w:val="00E90B5C"/>
    <w:rsid w:val="00E9293E"/>
    <w:rsid w:val="00E92CFB"/>
    <w:rsid w:val="00E93863"/>
    <w:rsid w:val="00E93CBB"/>
    <w:rsid w:val="00EA0CF9"/>
    <w:rsid w:val="00EA1045"/>
    <w:rsid w:val="00EA44C1"/>
    <w:rsid w:val="00EA6ADF"/>
    <w:rsid w:val="00EA72A1"/>
    <w:rsid w:val="00EA744A"/>
    <w:rsid w:val="00EB0C88"/>
    <w:rsid w:val="00EB132C"/>
    <w:rsid w:val="00EB1D25"/>
    <w:rsid w:val="00EB3965"/>
    <w:rsid w:val="00EB6C5A"/>
    <w:rsid w:val="00EC0B1F"/>
    <w:rsid w:val="00EC137D"/>
    <w:rsid w:val="00EC5BE0"/>
    <w:rsid w:val="00EC5FA7"/>
    <w:rsid w:val="00EC6007"/>
    <w:rsid w:val="00EC610D"/>
    <w:rsid w:val="00EC7DB3"/>
    <w:rsid w:val="00EC7E08"/>
    <w:rsid w:val="00ED1166"/>
    <w:rsid w:val="00ED2D97"/>
    <w:rsid w:val="00ED4415"/>
    <w:rsid w:val="00ED44B4"/>
    <w:rsid w:val="00ED4559"/>
    <w:rsid w:val="00ED5957"/>
    <w:rsid w:val="00EE2471"/>
    <w:rsid w:val="00EE272C"/>
    <w:rsid w:val="00EE3372"/>
    <w:rsid w:val="00EE76F7"/>
    <w:rsid w:val="00EF0BA2"/>
    <w:rsid w:val="00EF4EE4"/>
    <w:rsid w:val="00F01333"/>
    <w:rsid w:val="00F02ECD"/>
    <w:rsid w:val="00F03F2F"/>
    <w:rsid w:val="00F045F5"/>
    <w:rsid w:val="00F07DAB"/>
    <w:rsid w:val="00F10E00"/>
    <w:rsid w:val="00F10E30"/>
    <w:rsid w:val="00F13624"/>
    <w:rsid w:val="00F13BD0"/>
    <w:rsid w:val="00F1427F"/>
    <w:rsid w:val="00F17166"/>
    <w:rsid w:val="00F17CCB"/>
    <w:rsid w:val="00F17F66"/>
    <w:rsid w:val="00F21916"/>
    <w:rsid w:val="00F2194F"/>
    <w:rsid w:val="00F227D4"/>
    <w:rsid w:val="00F2374E"/>
    <w:rsid w:val="00F25FF3"/>
    <w:rsid w:val="00F30BA8"/>
    <w:rsid w:val="00F338CA"/>
    <w:rsid w:val="00F33C71"/>
    <w:rsid w:val="00F356CD"/>
    <w:rsid w:val="00F35879"/>
    <w:rsid w:val="00F37C0D"/>
    <w:rsid w:val="00F4060F"/>
    <w:rsid w:val="00F40F13"/>
    <w:rsid w:val="00F4468C"/>
    <w:rsid w:val="00F46FC7"/>
    <w:rsid w:val="00F47C48"/>
    <w:rsid w:val="00F50E90"/>
    <w:rsid w:val="00F51B50"/>
    <w:rsid w:val="00F52ADB"/>
    <w:rsid w:val="00F53217"/>
    <w:rsid w:val="00F53D3B"/>
    <w:rsid w:val="00F56537"/>
    <w:rsid w:val="00F57EE7"/>
    <w:rsid w:val="00F61C35"/>
    <w:rsid w:val="00F6217B"/>
    <w:rsid w:val="00F630EB"/>
    <w:rsid w:val="00F63CC6"/>
    <w:rsid w:val="00F656FF"/>
    <w:rsid w:val="00F65927"/>
    <w:rsid w:val="00F670B0"/>
    <w:rsid w:val="00F7147B"/>
    <w:rsid w:val="00F72100"/>
    <w:rsid w:val="00F72375"/>
    <w:rsid w:val="00F72F13"/>
    <w:rsid w:val="00F74A9C"/>
    <w:rsid w:val="00F7736C"/>
    <w:rsid w:val="00F806DE"/>
    <w:rsid w:val="00F81A3E"/>
    <w:rsid w:val="00F824B8"/>
    <w:rsid w:val="00F82729"/>
    <w:rsid w:val="00F828DE"/>
    <w:rsid w:val="00F85C31"/>
    <w:rsid w:val="00F863C7"/>
    <w:rsid w:val="00F867A0"/>
    <w:rsid w:val="00F9096F"/>
    <w:rsid w:val="00F91410"/>
    <w:rsid w:val="00F92C63"/>
    <w:rsid w:val="00F93AF1"/>
    <w:rsid w:val="00F97818"/>
    <w:rsid w:val="00FA0410"/>
    <w:rsid w:val="00FA1A21"/>
    <w:rsid w:val="00FA1DBE"/>
    <w:rsid w:val="00FA1E76"/>
    <w:rsid w:val="00FA1F27"/>
    <w:rsid w:val="00FA23D1"/>
    <w:rsid w:val="00FA2E34"/>
    <w:rsid w:val="00FA3A30"/>
    <w:rsid w:val="00FB00AE"/>
    <w:rsid w:val="00FB18F6"/>
    <w:rsid w:val="00FB1C63"/>
    <w:rsid w:val="00FB2105"/>
    <w:rsid w:val="00FB30AE"/>
    <w:rsid w:val="00FB327F"/>
    <w:rsid w:val="00FB490F"/>
    <w:rsid w:val="00FB50A1"/>
    <w:rsid w:val="00FB5B82"/>
    <w:rsid w:val="00FB666B"/>
    <w:rsid w:val="00FB78D7"/>
    <w:rsid w:val="00FB7F8E"/>
    <w:rsid w:val="00FC0996"/>
    <w:rsid w:val="00FC307A"/>
    <w:rsid w:val="00FC53D5"/>
    <w:rsid w:val="00FC684F"/>
    <w:rsid w:val="00FC7946"/>
    <w:rsid w:val="00FD0233"/>
    <w:rsid w:val="00FD0703"/>
    <w:rsid w:val="00FD1564"/>
    <w:rsid w:val="00FD1573"/>
    <w:rsid w:val="00FD1884"/>
    <w:rsid w:val="00FD24CA"/>
    <w:rsid w:val="00FD24F1"/>
    <w:rsid w:val="00FD2EEF"/>
    <w:rsid w:val="00FD6523"/>
    <w:rsid w:val="00FE1A3C"/>
    <w:rsid w:val="00FE2338"/>
    <w:rsid w:val="00FE2699"/>
    <w:rsid w:val="00FE2B3F"/>
    <w:rsid w:val="00FE3E1B"/>
    <w:rsid w:val="00FE57D7"/>
    <w:rsid w:val="00FE67EA"/>
    <w:rsid w:val="00FE78B0"/>
    <w:rsid w:val="00FF0598"/>
    <w:rsid w:val="00FF0759"/>
    <w:rsid w:val="00FF2055"/>
    <w:rsid w:val="00FF24A5"/>
    <w:rsid w:val="00FF2CDF"/>
    <w:rsid w:val="00FF388F"/>
    <w:rsid w:val="00FF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EastAsia" w:eastAsiaTheme="minorEastAsia" w:hAnsi="Times New Roman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735AD1"/>
    <w:pPr>
      <w:widowControl w:val="0"/>
      <w:jc w:val="both"/>
    </w:pPr>
  </w:style>
  <w:style w:type="paragraph" w:styleId="1">
    <w:name w:val="heading 1"/>
    <w:basedOn w:val="a"/>
    <w:next w:val="a"/>
    <w:qFormat/>
    <w:rsid w:val="00042061"/>
    <w:pPr>
      <w:numPr>
        <w:numId w:val="9"/>
      </w:numPr>
      <w:spacing w:before="60" w:after="60"/>
      <w:jc w:val="left"/>
      <w:outlineLvl w:val="0"/>
    </w:pPr>
    <w:rPr>
      <w:b/>
      <w:sz w:val="30"/>
      <w:szCs w:val="20"/>
    </w:rPr>
  </w:style>
  <w:style w:type="paragraph" w:styleId="2">
    <w:name w:val="heading 2"/>
    <w:basedOn w:val="a"/>
    <w:next w:val="a0"/>
    <w:qFormat/>
    <w:rsid w:val="00042061"/>
    <w:pPr>
      <w:keepNext/>
      <w:keepLines/>
      <w:numPr>
        <w:ilvl w:val="1"/>
        <w:numId w:val="9"/>
      </w:numPr>
      <w:spacing w:before="60" w:after="60"/>
      <w:outlineLvl w:val="1"/>
    </w:pPr>
    <w:rPr>
      <w:b/>
      <w:sz w:val="28"/>
      <w:szCs w:val="20"/>
    </w:rPr>
  </w:style>
  <w:style w:type="paragraph" w:styleId="3">
    <w:name w:val="heading 3"/>
    <w:basedOn w:val="a"/>
    <w:next w:val="a0"/>
    <w:link w:val="3Char"/>
    <w:qFormat/>
    <w:rsid w:val="006B75BC"/>
    <w:pPr>
      <w:keepNext/>
      <w:keepLines/>
      <w:numPr>
        <w:ilvl w:val="2"/>
        <w:numId w:val="9"/>
      </w:numPr>
      <w:outlineLvl w:val="2"/>
    </w:pPr>
    <w:rPr>
      <w:b/>
      <w:bCs/>
      <w:szCs w:val="20"/>
    </w:rPr>
  </w:style>
  <w:style w:type="paragraph" w:styleId="4">
    <w:name w:val="heading 4"/>
    <w:basedOn w:val="a"/>
    <w:next w:val="a0"/>
    <w:qFormat/>
    <w:rsid w:val="00F4468C"/>
    <w:pPr>
      <w:keepNext/>
      <w:keepLines/>
      <w:numPr>
        <w:ilvl w:val="3"/>
        <w:numId w:val="9"/>
      </w:numPr>
      <w:outlineLvl w:val="3"/>
    </w:pPr>
    <w:rPr>
      <w:b/>
      <w:szCs w:val="20"/>
    </w:rPr>
  </w:style>
  <w:style w:type="paragraph" w:styleId="5">
    <w:name w:val="heading 5"/>
    <w:basedOn w:val="a"/>
    <w:next w:val="a0"/>
    <w:qFormat/>
    <w:rsid w:val="000500FE"/>
    <w:pPr>
      <w:keepNext/>
      <w:keepLines/>
      <w:numPr>
        <w:ilvl w:val="4"/>
        <w:numId w:val="9"/>
      </w:numPr>
      <w:outlineLvl w:val="4"/>
    </w:pPr>
    <w:rPr>
      <w:b/>
      <w:szCs w:val="20"/>
    </w:rPr>
  </w:style>
  <w:style w:type="paragraph" w:styleId="6">
    <w:name w:val="heading 6"/>
    <w:basedOn w:val="a"/>
    <w:next w:val="a"/>
    <w:link w:val="6Char"/>
    <w:unhideWhenUsed/>
    <w:qFormat/>
    <w:rsid w:val="000500FE"/>
    <w:pPr>
      <w:keepNext/>
      <w:keepLines/>
      <w:numPr>
        <w:ilvl w:val="5"/>
        <w:numId w:val="9"/>
      </w:numPr>
      <w:outlineLvl w:val="5"/>
    </w:pPr>
    <w:rPr>
      <w:b/>
      <w:bCs/>
    </w:rPr>
  </w:style>
  <w:style w:type="paragraph" w:styleId="7">
    <w:name w:val="heading 7"/>
    <w:basedOn w:val="a"/>
    <w:next w:val="a"/>
    <w:link w:val="7Char"/>
    <w:semiHidden/>
    <w:unhideWhenUsed/>
    <w:qFormat/>
    <w:rsid w:val="00BD492C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semiHidden/>
    <w:unhideWhenUsed/>
    <w:qFormat/>
    <w:rsid w:val="00BD492C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="Cambria" w:hAnsi="Cambria"/>
    </w:rPr>
  </w:style>
  <w:style w:type="paragraph" w:styleId="9">
    <w:name w:val="heading 9"/>
    <w:basedOn w:val="a"/>
    <w:next w:val="a"/>
    <w:link w:val="9Char"/>
    <w:semiHidden/>
    <w:unhideWhenUsed/>
    <w:qFormat/>
    <w:rsid w:val="00BD492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>
    <w:name w:val="page number"/>
    <w:basedOn w:val="a1"/>
  </w:style>
  <w:style w:type="paragraph" w:styleId="a0">
    <w:name w:val="Normal Indent"/>
    <w:aliases w:val="表正文,正文非缩进,特点"/>
    <w:basedOn w:val="a"/>
    <w:pPr>
      <w:ind w:firstLineChars="200" w:firstLine="420"/>
    </w:pPr>
  </w:style>
  <w:style w:type="paragraph" w:styleId="a7">
    <w:name w:val="Body Text"/>
    <w:basedOn w:val="a"/>
    <w:pPr>
      <w:spacing w:after="120"/>
    </w:pPr>
    <w:rPr>
      <w:szCs w:val="20"/>
    </w:rPr>
  </w:style>
  <w:style w:type="paragraph" w:styleId="a8">
    <w:name w:val="Date"/>
    <w:basedOn w:val="a"/>
    <w:next w:val="a"/>
    <w:rPr>
      <w:sz w:val="30"/>
      <w:szCs w:val="20"/>
    </w:rPr>
  </w:style>
  <w:style w:type="paragraph" w:styleId="a9">
    <w:name w:val="Document Map"/>
    <w:basedOn w:val="a"/>
    <w:semiHidden/>
    <w:rsid w:val="005A52F6"/>
    <w:pPr>
      <w:shd w:val="clear" w:color="auto" w:fill="000080"/>
    </w:pPr>
  </w:style>
  <w:style w:type="table" w:styleId="aa">
    <w:name w:val="Table Grid"/>
    <w:basedOn w:val="a2"/>
    <w:rsid w:val="0062656D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a"/>
    <w:next w:val="a"/>
    <w:autoRedefine/>
    <w:uiPriority w:val="39"/>
    <w:rsid w:val="00874884"/>
    <w:pPr>
      <w:jc w:val="left"/>
    </w:pPr>
    <w:rPr>
      <w:bCs/>
      <w:caps/>
      <w:szCs w:val="20"/>
    </w:rPr>
  </w:style>
  <w:style w:type="paragraph" w:styleId="20">
    <w:name w:val="toc 2"/>
    <w:basedOn w:val="a"/>
    <w:next w:val="a"/>
    <w:autoRedefine/>
    <w:uiPriority w:val="39"/>
    <w:rsid w:val="004B2209"/>
    <w:pPr>
      <w:ind w:left="210"/>
      <w:jc w:val="left"/>
    </w:pPr>
    <w:rPr>
      <w:smallCaps/>
      <w:sz w:val="20"/>
      <w:szCs w:val="20"/>
    </w:rPr>
  </w:style>
  <w:style w:type="character" w:styleId="ab">
    <w:name w:val="Hyperlink"/>
    <w:uiPriority w:val="99"/>
    <w:rsid w:val="004B2209"/>
    <w:rPr>
      <w:color w:val="0000FF"/>
      <w:u w:val="single"/>
    </w:rPr>
  </w:style>
  <w:style w:type="paragraph" w:styleId="ac">
    <w:name w:val="Balloon Text"/>
    <w:basedOn w:val="a"/>
    <w:semiHidden/>
    <w:rsid w:val="00072A8C"/>
    <w:rPr>
      <w:sz w:val="18"/>
      <w:szCs w:val="18"/>
    </w:rPr>
  </w:style>
  <w:style w:type="character" w:styleId="ad">
    <w:name w:val="annotation reference"/>
    <w:rsid w:val="009A7633"/>
    <w:rPr>
      <w:rFonts w:eastAsia="宋体"/>
      <w:b/>
      <w:kern w:val="2"/>
      <w:sz w:val="21"/>
      <w:szCs w:val="21"/>
      <w:lang w:val="en-US" w:eastAsia="zh-CN" w:bidi="ar-SA"/>
    </w:rPr>
  </w:style>
  <w:style w:type="paragraph" w:styleId="ae">
    <w:name w:val="annotation text"/>
    <w:basedOn w:val="a"/>
    <w:link w:val="Char0"/>
    <w:rsid w:val="009A7633"/>
    <w:pPr>
      <w:jc w:val="left"/>
    </w:pPr>
  </w:style>
  <w:style w:type="character" w:customStyle="1" w:styleId="Char0">
    <w:name w:val="批注文字 Char"/>
    <w:link w:val="ae"/>
    <w:rsid w:val="009A7633"/>
    <w:rPr>
      <w:kern w:val="2"/>
      <w:sz w:val="21"/>
      <w:szCs w:val="24"/>
    </w:rPr>
  </w:style>
  <w:style w:type="character" w:customStyle="1" w:styleId="Char">
    <w:name w:val="页脚 Char"/>
    <w:link w:val="a5"/>
    <w:rsid w:val="00F17F66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qFormat/>
    <w:rsid w:val="00144B0C"/>
    <w:pPr>
      <w:keepNext/>
      <w:keepLines/>
      <w:widowControl/>
      <w:spacing w:before="480" w:after="0" w:line="276" w:lineRule="auto"/>
      <w:outlineLvl w:val="9"/>
    </w:pPr>
    <w:rPr>
      <w:rFonts w:ascii="Cambria" w:hAnsi="Cambria"/>
      <w:bCs/>
      <w:color w:val="365F91"/>
      <w:kern w:val="0"/>
      <w:szCs w:val="28"/>
    </w:rPr>
  </w:style>
  <w:style w:type="paragraph" w:styleId="30">
    <w:name w:val="toc 3"/>
    <w:basedOn w:val="a"/>
    <w:next w:val="a"/>
    <w:autoRedefine/>
    <w:uiPriority w:val="39"/>
    <w:rsid w:val="00874884"/>
    <w:pPr>
      <w:ind w:left="420"/>
      <w:jc w:val="left"/>
    </w:pPr>
    <w:rPr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rsid w:val="00874884"/>
    <w:pPr>
      <w:ind w:left="629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B4215F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B4215F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B4215F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B4215F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B4215F"/>
    <w:pPr>
      <w:ind w:left="1680"/>
      <w:jc w:val="left"/>
    </w:pPr>
    <w:rPr>
      <w:sz w:val="18"/>
      <w:szCs w:val="18"/>
    </w:rPr>
  </w:style>
  <w:style w:type="paragraph" w:styleId="af">
    <w:name w:val="annotation subject"/>
    <w:basedOn w:val="ae"/>
    <w:next w:val="ae"/>
    <w:semiHidden/>
    <w:rsid w:val="000E2481"/>
    <w:rPr>
      <w:b/>
      <w:bCs/>
    </w:rPr>
  </w:style>
  <w:style w:type="paragraph" w:styleId="af0">
    <w:name w:val="No Spacing"/>
    <w:link w:val="Char1"/>
    <w:uiPriority w:val="1"/>
    <w:qFormat/>
    <w:rsid w:val="00F17166"/>
    <w:rPr>
      <w:rFonts w:ascii="Calibri" w:hAnsi="Calibri"/>
      <w:sz w:val="22"/>
      <w:szCs w:val="22"/>
    </w:rPr>
  </w:style>
  <w:style w:type="character" w:customStyle="1" w:styleId="Char1">
    <w:name w:val="无间隔 Char"/>
    <w:link w:val="af0"/>
    <w:uiPriority w:val="1"/>
    <w:rsid w:val="00F17166"/>
    <w:rPr>
      <w:rFonts w:ascii="Calibri" w:hAnsi="Calibri"/>
      <w:sz w:val="22"/>
      <w:szCs w:val="22"/>
      <w:lang w:val="en-US" w:eastAsia="zh-CN" w:bidi="ar-SA"/>
    </w:rPr>
  </w:style>
  <w:style w:type="paragraph" w:customStyle="1" w:styleId="10">
    <w:name w:val="样式1"/>
    <w:basedOn w:val="3"/>
    <w:rsid w:val="008141CD"/>
    <w:pPr>
      <w:widowControl/>
      <w:numPr>
        <w:ilvl w:val="0"/>
        <w:numId w:val="13"/>
      </w:numPr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textAlignment w:val="baseline"/>
      <w:outlineLvl w:val="9"/>
    </w:pPr>
    <w:rPr>
      <w:rFonts w:ascii="Arial" w:eastAsia="黑体" w:hAnsi="ZapfHumnst BT"/>
      <w:bCs w:val="0"/>
      <w:spacing w:val="-2"/>
      <w:kern w:val="0"/>
      <w:sz w:val="22"/>
      <w:lang w:val="en-AU"/>
    </w:rPr>
  </w:style>
  <w:style w:type="paragraph" w:styleId="21">
    <w:name w:val="Body Text Indent 2"/>
    <w:basedOn w:val="a"/>
    <w:link w:val="2Char"/>
    <w:rsid w:val="008141CD"/>
    <w:pPr>
      <w:ind w:firstLineChars="200" w:firstLine="420"/>
    </w:pPr>
    <w:rPr>
      <w:color w:val="0000FF"/>
      <w:lang w:val="en-AU"/>
    </w:rPr>
  </w:style>
  <w:style w:type="character" w:customStyle="1" w:styleId="2Char">
    <w:name w:val="正文文本缩进 2 Char"/>
    <w:link w:val="21"/>
    <w:rsid w:val="008141CD"/>
    <w:rPr>
      <w:color w:val="0000FF"/>
      <w:kern w:val="2"/>
      <w:sz w:val="21"/>
      <w:szCs w:val="24"/>
      <w:lang w:val="en-AU"/>
    </w:rPr>
  </w:style>
  <w:style w:type="character" w:customStyle="1" w:styleId="6Char">
    <w:name w:val="标题 6 Char"/>
    <w:link w:val="6"/>
    <w:rsid w:val="000500FE"/>
    <w:rPr>
      <w:b/>
      <w:bCs/>
    </w:rPr>
  </w:style>
  <w:style w:type="character" w:customStyle="1" w:styleId="7Char">
    <w:name w:val="标题 7 Char"/>
    <w:link w:val="7"/>
    <w:semiHidden/>
    <w:rsid w:val="00BD492C"/>
    <w:rPr>
      <w:b/>
      <w:bCs/>
    </w:rPr>
  </w:style>
  <w:style w:type="character" w:customStyle="1" w:styleId="8Char">
    <w:name w:val="标题 8 Char"/>
    <w:link w:val="8"/>
    <w:semiHidden/>
    <w:rsid w:val="00BD492C"/>
    <w:rPr>
      <w:rFonts w:ascii="Cambria" w:hAnsi="Cambria"/>
    </w:rPr>
  </w:style>
  <w:style w:type="character" w:customStyle="1" w:styleId="9Char">
    <w:name w:val="标题 9 Char"/>
    <w:link w:val="9"/>
    <w:semiHidden/>
    <w:rsid w:val="00BD492C"/>
    <w:rPr>
      <w:rFonts w:ascii="Cambria" w:hAnsi="Cambria"/>
      <w:szCs w:val="21"/>
    </w:rPr>
  </w:style>
  <w:style w:type="paragraph" w:customStyle="1" w:styleId="af1">
    <w:name w:val="正文段落"/>
    <w:basedOn w:val="a"/>
    <w:link w:val="Char2"/>
    <w:qFormat/>
    <w:rsid w:val="00FD1564"/>
    <w:pPr>
      <w:spacing w:beforeLines="50" w:before="156" w:afterLines="50" w:after="156" w:line="360" w:lineRule="auto"/>
      <w:ind w:firstLineChars="200" w:firstLine="480"/>
    </w:pPr>
  </w:style>
  <w:style w:type="paragraph" w:styleId="af2">
    <w:name w:val="caption"/>
    <w:basedOn w:val="a"/>
    <w:next w:val="a"/>
    <w:unhideWhenUsed/>
    <w:qFormat/>
    <w:rsid w:val="00284919"/>
    <w:pPr>
      <w:jc w:val="center"/>
    </w:pPr>
    <w:rPr>
      <w:rFonts w:asciiTheme="majorHAnsi" w:eastAsia="黑体" w:hAnsiTheme="majorHAnsi" w:cstheme="majorBidi"/>
      <w:sz w:val="20"/>
      <w:szCs w:val="20"/>
    </w:rPr>
  </w:style>
  <w:style w:type="character" w:customStyle="1" w:styleId="Char2">
    <w:name w:val="正文段落 Char"/>
    <w:basedOn w:val="a1"/>
    <w:link w:val="af1"/>
    <w:rsid w:val="00FD1564"/>
  </w:style>
  <w:style w:type="paragraph" w:customStyle="1" w:styleId="af3">
    <w:name w:val="正文样式"/>
    <w:basedOn w:val="a"/>
    <w:rsid w:val="003110F1"/>
    <w:pPr>
      <w:ind w:firstLine="420"/>
    </w:pPr>
    <w:rPr>
      <w:rFonts w:cs="宋体"/>
      <w:sz w:val="21"/>
      <w:szCs w:val="20"/>
    </w:rPr>
  </w:style>
  <w:style w:type="table" w:styleId="41">
    <w:name w:val="Table List 4"/>
    <w:basedOn w:val="a2"/>
    <w:rsid w:val="003110F1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styleId="af4">
    <w:name w:val="List Paragraph"/>
    <w:basedOn w:val="a"/>
    <w:uiPriority w:val="34"/>
    <w:qFormat/>
    <w:rsid w:val="000B08EE"/>
    <w:pPr>
      <w:ind w:firstLineChars="200" w:firstLine="420"/>
    </w:pPr>
  </w:style>
  <w:style w:type="character" w:styleId="af5">
    <w:name w:val="FollowedHyperlink"/>
    <w:basedOn w:val="a1"/>
    <w:rsid w:val="000E2940"/>
    <w:rPr>
      <w:color w:val="800080" w:themeColor="followedHyperlink"/>
      <w:u w:val="single"/>
    </w:rPr>
  </w:style>
  <w:style w:type="character" w:customStyle="1" w:styleId="3Char">
    <w:name w:val="标题 3 Char"/>
    <w:basedOn w:val="a1"/>
    <w:link w:val="3"/>
    <w:rsid w:val="00F74A9C"/>
    <w:rPr>
      <w:b/>
      <w:bCs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EastAsia" w:eastAsiaTheme="minorEastAsia" w:hAnsi="Times New Roman" w:cs="Times New Roman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a">
    <w:name w:val="Normal"/>
    <w:qFormat/>
    <w:rsid w:val="00735AD1"/>
    <w:pPr>
      <w:widowControl w:val="0"/>
      <w:jc w:val="both"/>
    </w:pPr>
  </w:style>
  <w:style w:type="paragraph" w:styleId="1">
    <w:name w:val="heading 1"/>
    <w:basedOn w:val="a"/>
    <w:next w:val="a"/>
    <w:qFormat/>
    <w:rsid w:val="00042061"/>
    <w:pPr>
      <w:numPr>
        <w:numId w:val="9"/>
      </w:numPr>
      <w:spacing w:before="60" w:after="60"/>
      <w:jc w:val="left"/>
      <w:outlineLvl w:val="0"/>
    </w:pPr>
    <w:rPr>
      <w:b/>
      <w:sz w:val="30"/>
      <w:szCs w:val="20"/>
    </w:rPr>
  </w:style>
  <w:style w:type="paragraph" w:styleId="2">
    <w:name w:val="heading 2"/>
    <w:basedOn w:val="a"/>
    <w:next w:val="a0"/>
    <w:qFormat/>
    <w:rsid w:val="00042061"/>
    <w:pPr>
      <w:keepNext/>
      <w:keepLines/>
      <w:numPr>
        <w:ilvl w:val="1"/>
        <w:numId w:val="9"/>
      </w:numPr>
      <w:spacing w:before="60" w:after="60"/>
      <w:outlineLvl w:val="1"/>
    </w:pPr>
    <w:rPr>
      <w:b/>
      <w:sz w:val="28"/>
      <w:szCs w:val="20"/>
    </w:rPr>
  </w:style>
  <w:style w:type="paragraph" w:styleId="3">
    <w:name w:val="heading 3"/>
    <w:basedOn w:val="a"/>
    <w:next w:val="a0"/>
    <w:link w:val="3Char"/>
    <w:qFormat/>
    <w:rsid w:val="006B75BC"/>
    <w:pPr>
      <w:keepNext/>
      <w:keepLines/>
      <w:numPr>
        <w:ilvl w:val="2"/>
        <w:numId w:val="9"/>
      </w:numPr>
      <w:outlineLvl w:val="2"/>
    </w:pPr>
    <w:rPr>
      <w:b/>
      <w:bCs/>
      <w:szCs w:val="20"/>
    </w:rPr>
  </w:style>
  <w:style w:type="paragraph" w:styleId="4">
    <w:name w:val="heading 4"/>
    <w:basedOn w:val="a"/>
    <w:next w:val="a0"/>
    <w:qFormat/>
    <w:rsid w:val="00F4468C"/>
    <w:pPr>
      <w:keepNext/>
      <w:keepLines/>
      <w:numPr>
        <w:ilvl w:val="3"/>
        <w:numId w:val="9"/>
      </w:numPr>
      <w:outlineLvl w:val="3"/>
    </w:pPr>
    <w:rPr>
      <w:b/>
      <w:szCs w:val="20"/>
    </w:rPr>
  </w:style>
  <w:style w:type="paragraph" w:styleId="5">
    <w:name w:val="heading 5"/>
    <w:basedOn w:val="a"/>
    <w:next w:val="a0"/>
    <w:qFormat/>
    <w:rsid w:val="000500FE"/>
    <w:pPr>
      <w:keepNext/>
      <w:keepLines/>
      <w:numPr>
        <w:ilvl w:val="4"/>
        <w:numId w:val="9"/>
      </w:numPr>
      <w:outlineLvl w:val="4"/>
    </w:pPr>
    <w:rPr>
      <w:b/>
      <w:szCs w:val="20"/>
    </w:rPr>
  </w:style>
  <w:style w:type="paragraph" w:styleId="6">
    <w:name w:val="heading 6"/>
    <w:basedOn w:val="a"/>
    <w:next w:val="a"/>
    <w:link w:val="6Char"/>
    <w:unhideWhenUsed/>
    <w:qFormat/>
    <w:rsid w:val="000500FE"/>
    <w:pPr>
      <w:keepNext/>
      <w:keepLines/>
      <w:numPr>
        <w:ilvl w:val="5"/>
        <w:numId w:val="9"/>
      </w:numPr>
      <w:outlineLvl w:val="5"/>
    </w:pPr>
    <w:rPr>
      <w:b/>
      <w:bCs/>
    </w:rPr>
  </w:style>
  <w:style w:type="paragraph" w:styleId="7">
    <w:name w:val="heading 7"/>
    <w:basedOn w:val="a"/>
    <w:next w:val="a"/>
    <w:link w:val="7Char"/>
    <w:semiHidden/>
    <w:unhideWhenUsed/>
    <w:qFormat/>
    <w:rsid w:val="00BD492C"/>
    <w:pPr>
      <w:keepNext/>
      <w:keepLines/>
      <w:numPr>
        <w:ilvl w:val="6"/>
        <w:numId w:val="9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Char"/>
    <w:semiHidden/>
    <w:unhideWhenUsed/>
    <w:qFormat/>
    <w:rsid w:val="00BD492C"/>
    <w:pPr>
      <w:keepNext/>
      <w:keepLines/>
      <w:numPr>
        <w:ilvl w:val="7"/>
        <w:numId w:val="9"/>
      </w:numPr>
      <w:spacing w:before="240" w:after="64" w:line="320" w:lineRule="auto"/>
      <w:outlineLvl w:val="7"/>
    </w:pPr>
    <w:rPr>
      <w:rFonts w:ascii="Cambria" w:hAnsi="Cambria"/>
    </w:rPr>
  </w:style>
  <w:style w:type="paragraph" w:styleId="9">
    <w:name w:val="heading 9"/>
    <w:basedOn w:val="a"/>
    <w:next w:val="a"/>
    <w:link w:val="9Char"/>
    <w:semiHidden/>
    <w:unhideWhenUsed/>
    <w:qFormat/>
    <w:rsid w:val="00BD492C"/>
    <w:pPr>
      <w:keepNext/>
      <w:keepLines/>
      <w:numPr>
        <w:ilvl w:val="8"/>
        <w:numId w:val="9"/>
      </w:numPr>
      <w:spacing w:before="240" w:after="64" w:line="320" w:lineRule="auto"/>
      <w:outlineLvl w:val="8"/>
    </w:pPr>
    <w:rPr>
      <w:rFonts w:ascii="Cambria" w:hAnsi="Cambria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link w:val="Char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a6">
    <w:name w:val="page number"/>
    <w:basedOn w:val="a1"/>
  </w:style>
  <w:style w:type="paragraph" w:styleId="a0">
    <w:name w:val="Normal Indent"/>
    <w:aliases w:val="表正文,正文非缩进,特点"/>
    <w:basedOn w:val="a"/>
    <w:pPr>
      <w:ind w:firstLineChars="200" w:firstLine="420"/>
    </w:pPr>
  </w:style>
  <w:style w:type="paragraph" w:styleId="a7">
    <w:name w:val="Body Text"/>
    <w:basedOn w:val="a"/>
    <w:pPr>
      <w:spacing w:after="120"/>
    </w:pPr>
    <w:rPr>
      <w:szCs w:val="20"/>
    </w:rPr>
  </w:style>
  <w:style w:type="paragraph" w:styleId="a8">
    <w:name w:val="Date"/>
    <w:basedOn w:val="a"/>
    <w:next w:val="a"/>
    <w:rPr>
      <w:sz w:val="30"/>
      <w:szCs w:val="20"/>
    </w:rPr>
  </w:style>
  <w:style w:type="paragraph" w:styleId="a9">
    <w:name w:val="Document Map"/>
    <w:basedOn w:val="a"/>
    <w:semiHidden/>
    <w:rsid w:val="005A52F6"/>
    <w:pPr>
      <w:shd w:val="clear" w:color="auto" w:fill="000080"/>
    </w:pPr>
  </w:style>
  <w:style w:type="table" w:styleId="aa">
    <w:name w:val="Table Grid"/>
    <w:basedOn w:val="a2"/>
    <w:rsid w:val="0062656D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a"/>
    <w:next w:val="a"/>
    <w:autoRedefine/>
    <w:uiPriority w:val="39"/>
    <w:rsid w:val="00874884"/>
    <w:pPr>
      <w:jc w:val="left"/>
    </w:pPr>
    <w:rPr>
      <w:bCs/>
      <w:caps/>
      <w:szCs w:val="20"/>
    </w:rPr>
  </w:style>
  <w:style w:type="paragraph" w:styleId="20">
    <w:name w:val="toc 2"/>
    <w:basedOn w:val="a"/>
    <w:next w:val="a"/>
    <w:autoRedefine/>
    <w:uiPriority w:val="39"/>
    <w:rsid w:val="004B2209"/>
    <w:pPr>
      <w:ind w:left="210"/>
      <w:jc w:val="left"/>
    </w:pPr>
    <w:rPr>
      <w:smallCaps/>
      <w:sz w:val="20"/>
      <w:szCs w:val="20"/>
    </w:rPr>
  </w:style>
  <w:style w:type="character" w:styleId="ab">
    <w:name w:val="Hyperlink"/>
    <w:uiPriority w:val="99"/>
    <w:rsid w:val="004B2209"/>
    <w:rPr>
      <w:color w:val="0000FF"/>
      <w:u w:val="single"/>
    </w:rPr>
  </w:style>
  <w:style w:type="paragraph" w:styleId="ac">
    <w:name w:val="Balloon Text"/>
    <w:basedOn w:val="a"/>
    <w:semiHidden/>
    <w:rsid w:val="00072A8C"/>
    <w:rPr>
      <w:sz w:val="18"/>
      <w:szCs w:val="18"/>
    </w:rPr>
  </w:style>
  <w:style w:type="character" w:styleId="ad">
    <w:name w:val="annotation reference"/>
    <w:rsid w:val="009A7633"/>
    <w:rPr>
      <w:rFonts w:eastAsia="宋体"/>
      <w:b/>
      <w:kern w:val="2"/>
      <w:sz w:val="21"/>
      <w:szCs w:val="21"/>
      <w:lang w:val="en-US" w:eastAsia="zh-CN" w:bidi="ar-SA"/>
    </w:rPr>
  </w:style>
  <w:style w:type="paragraph" w:styleId="ae">
    <w:name w:val="annotation text"/>
    <w:basedOn w:val="a"/>
    <w:link w:val="Char0"/>
    <w:rsid w:val="009A7633"/>
    <w:pPr>
      <w:jc w:val="left"/>
    </w:pPr>
  </w:style>
  <w:style w:type="character" w:customStyle="1" w:styleId="Char0">
    <w:name w:val="批注文字 Char"/>
    <w:link w:val="ae"/>
    <w:rsid w:val="009A7633"/>
    <w:rPr>
      <w:kern w:val="2"/>
      <w:sz w:val="21"/>
      <w:szCs w:val="24"/>
    </w:rPr>
  </w:style>
  <w:style w:type="character" w:customStyle="1" w:styleId="Char">
    <w:name w:val="页脚 Char"/>
    <w:link w:val="a5"/>
    <w:rsid w:val="00F17F66"/>
    <w:rPr>
      <w:kern w:val="2"/>
      <w:sz w:val="18"/>
      <w:szCs w:val="18"/>
    </w:rPr>
  </w:style>
  <w:style w:type="paragraph" w:styleId="TOC">
    <w:name w:val="TOC Heading"/>
    <w:basedOn w:val="1"/>
    <w:next w:val="a"/>
    <w:uiPriority w:val="39"/>
    <w:qFormat/>
    <w:rsid w:val="00144B0C"/>
    <w:pPr>
      <w:keepNext/>
      <w:keepLines/>
      <w:widowControl/>
      <w:spacing w:before="480" w:after="0" w:line="276" w:lineRule="auto"/>
      <w:outlineLvl w:val="9"/>
    </w:pPr>
    <w:rPr>
      <w:rFonts w:ascii="Cambria" w:hAnsi="Cambria"/>
      <w:bCs/>
      <w:color w:val="365F91"/>
      <w:kern w:val="0"/>
      <w:szCs w:val="28"/>
    </w:rPr>
  </w:style>
  <w:style w:type="paragraph" w:styleId="30">
    <w:name w:val="toc 3"/>
    <w:basedOn w:val="a"/>
    <w:next w:val="a"/>
    <w:autoRedefine/>
    <w:uiPriority w:val="39"/>
    <w:rsid w:val="00874884"/>
    <w:pPr>
      <w:ind w:left="420"/>
      <w:jc w:val="left"/>
    </w:pPr>
    <w:rPr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rsid w:val="00874884"/>
    <w:pPr>
      <w:ind w:left="629"/>
      <w:jc w:val="left"/>
    </w:pPr>
    <w:rPr>
      <w:sz w:val="18"/>
      <w:szCs w:val="18"/>
    </w:rPr>
  </w:style>
  <w:style w:type="paragraph" w:styleId="50">
    <w:name w:val="toc 5"/>
    <w:basedOn w:val="a"/>
    <w:next w:val="a"/>
    <w:autoRedefine/>
    <w:uiPriority w:val="39"/>
    <w:rsid w:val="00B4215F"/>
    <w:pPr>
      <w:ind w:left="840"/>
      <w:jc w:val="left"/>
    </w:pPr>
    <w:rPr>
      <w:sz w:val="18"/>
      <w:szCs w:val="18"/>
    </w:rPr>
  </w:style>
  <w:style w:type="paragraph" w:styleId="60">
    <w:name w:val="toc 6"/>
    <w:basedOn w:val="a"/>
    <w:next w:val="a"/>
    <w:autoRedefine/>
    <w:uiPriority w:val="39"/>
    <w:rsid w:val="00B4215F"/>
    <w:pPr>
      <w:ind w:left="1050"/>
      <w:jc w:val="left"/>
    </w:pPr>
    <w:rPr>
      <w:sz w:val="18"/>
      <w:szCs w:val="18"/>
    </w:rPr>
  </w:style>
  <w:style w:type="paragraph" w:styleId="70">
    <w:name w:val="toc 7"/>
    <w:basedOn w:val="a"/>
    <w:next w:val="a"/>
    <w:autoRedefine/>
    <w:uiPriority w:val="39"/>
    <w:rsid w:val="00B4215F"/>
    <w:pPr>
      <w:ind w:left="1260"/>
      <w:jc w:val="left"/>
    </w:pPr>
    <w:rPr>
      <w:sz w:val="18"/>
      <w:szCs w:val="18"/>
    </w:rPr>
  </w:style>
  <w:style w:type="paragraph" w:styleId="80">
    <w:name w:val="toc 8"/>
    <w:basedOn w:val="a"/>
    <w:next w:val="a"/>
    <w:autoRedefine/>
    <w:uiPriority w:val="39"/>
    <w:rsid w:val="00B4215F"/>
    <w:pPr>
      <w:ind w:left="1470"/>
      <w:jc w:val="left"/>
    </w:pPr>
    <w:rPr>
      <w:sz w:val="18"/>
      <w:szCs w:val="18"/>
    </w:rPr>
  </w:style>
  <w:style w:type="paragraph" w:styleId="90">
    <w:name w:val="toc 9"/>
    <w:basedOn w:val="a"/>
    <w:next w:val="a"/>
    <w:autoRedefine/>
    <w:uiPriority w:val="39"/>
    <w:rsid w:val="00B4215F"/>
    <w:pPr>
      <w:ind w:left="1680"/>
      <w:jc w:val="left"/>
    </w:pPr>
    <w:rPr>
      <w:sz w:val="18"/>
      <w:szCs w:val="18"/>
    </w:rPr>
  </w:style>
  <w:style w:type="paragraph" w:styleId="af">
    <w:name w:val="annotation subject"/>
    <w:basedOn w:val="ae"/>
    <w:next w:val="ae"/>
    <w:semiHidden/>
    <w:rsid w:val="000E2481"/>
    <w:rPr>
      <w:b/>
      <w:bCs/>
    </w:rPr>
  </w:style>
  <w:style w:type="paragraph" w:styleId="af0">
    <w:name w:val="No Spacing"/>
    <w:link w:val="Char1"/>
    <w:uiPriority w:val="1"/>
    <w:qFormat/>
    <w:rsid w:val="00F17166"/>
    <w:rPr>
      <w:rFonts w:ascii="Calibri" w:hAnsi="Calibri"/>
      <w:sz w:val="22"/>
      <w:szCs w:val="22"/>
    </w:rPr>
  </w:style>
  <w:style w:type="character" w:customStyle="1" w:styleId="Char1">
    <w:name w:val="无间隔 Char"/>
    <w:link w:val="af0"/>
    <w:uiPriority w:val="1"/>
    <w:rsid w:val="00F17166"/>
    <w:rPr>
      <w:rFonts w:ascii="Calibri" w:hAnsi="Calibri"/>
      <w:sz w:val="22"/>
      <w:szCs w:val="22"/>
      <w:lang w:val="en-US" w:eastAsia="zh-CN" w:bidi="ar-SA"/>
    </w:rPr>
  </w:style>
  <w:style w:type="paragraph" w:customStyle="1" w:styleId="10">
    <w:name w:val="样式1"/>
    <w:basedOn w:val="3"/>
    <w:rsid w:val="008141CD"/>
    <w:pPr>
      <w:widowControl/>
      <w:numPr>
        <w:ilvl w:val="0"/>
        <w:numId w:val="13"/>
      </w:numPr>
      <w:tabs>
        <w:tab w:val="left" w:pos="-720"/>
      </w:tabs>
      <w:suppressAutoHyphens/>
      <w:overflowPunct w:val="0"/>
      <w:autoSpaceDE w:val="0"/>
      <w:autoSpaceDN w:val="0"/>
      <w:adjustRightInd w:val="0"/>
      <w:spacing w:after="20"/>
      <w:textAlignment w:val="baseline"/>
      <w:outlineLvl w:val="9"/>
    </w:pPr>
    <w:rPr>
      <w:rFonts w:ascii="Arial" w:eastAsia="黑体" w:hAnsi="ZapfHumnst BT"/>
      <w:bCs w:val="0"/>
      <w:spacing w:val="-2"/>
      <w:kern w:val="0"/>
      <w:sz w:val="22"/>
      <w:lang w:val="en-AU"/>
    </w:rPr>
  </w:style>
  <w:style w:type="paragraph" w:styleId="21">
    <w:name w:val="Body Text Indent 2"/>
    <w:basedOn w:val="a"/>
    <w:link w:val="2Char"/>
    <w:rsid w:val="008141CD"/>
    <w:pPr>
      <w:ind w:firstLineChars="200" w:firstLine="420"/>
    </w:pPr>
    <w:rPr>
      <w:color w:val="0000FF"/>
      <w:lang w:val="en-AU"/>
    </w:rPr>
  </w:style>
  <w:style w:type="character" w:customStyle="1" w:styleId="2Char">
    <w:name w:val="正文文本缩进 2 Char"/>
    <w:link w:val="21"/>
    <w:rsid w:val="008141CD"/>
    <w:rPr>
      <w:color w:val="0000FF"/>
      <w:kern w:val="2"/>
      <w:sz w:val="21"/>
      <w:szCs w:val="24"/>
      <w:lang w:val="en-AU"/>
    </w:rPr>
  </w:style>
  <w:style w:type="character" w:customStyle="1" w:styleId="6Char">
    <w:name w:val="标题 6 Char"/>
    <w:link w:val="6"/>
    <w:rsid w:val="000500FE"/>
    <w:rPr>
      <w:b/>
      <w:bCs/>
    </w:rPr>
  </w:style>
  <w:style w:type="character" w:customStyle="1" w:styleId="7Char">
    <w:name w:val="标题 7 Char"/>
    <w:link w:val="7"/>
    <w:semiHidden/>
    <w:rsid w:val="00BD492C"/>
    <w:rPr>
      <w:b/>
      <w:bCs/>
    </w:rPr>
  </w:style>
  <w:style w:type="character" w:customStyle="1" w:styleId="8Char">
    <w:name w:val="标题 8 Char"/>
    <w:link w:val="8"/>
    <w:semiHidden/>
    <w:rsid w:val="00BD492C"/>
    <w:rPr>
      <w:rFonts w:ascii="Cambria" w:hAnsi="Cambria"/>
    </w:rPr>
  </w:style>
  <w:style w:type="character" w:customStyle="1" w:styleId="9Char">
    <w:name w:val="标题 9 Char"/>
    <w:link w:val="9"/>
    <w:semiHidden/>
    <w:rsid w:val="00BD492C"/>
    <w:rPr>
      <w:rFonts w:ascii="Cambria" w:hAnsi="Cambria"/>
      <w:szCs w:val="21"/>
    </w:rPr>
  </w:style>
  <w:style w:type="paragraph" w:customStyle="1" w:styleId="af1">
    <w:name w:val="正文段落"/>
    <w:basedOn w:val="a"/>
    <w:link w:val="Char2"/>
    <w:qFormat/>
    <w:rsid w:val="00FD1564"/>
    <w:pPr>
      <w:spacing w:beforeLines="50" w:before="156" w:afterLines="50" w:after="156" w:line="360" w:lineRule="auto"/>
      <w:ind w:firstLineChars="200" w:firstLine="480"/>
    </w:pPr>
  </w:style>
  <w:style w:type="paragraph" w:styleId="af2">
    <w:name w:val="caption"/>
    <w:basedOn w:val="a"/>
    <w:next w:val="a"/>
    <w:unhideWhenUsed/>
    <w:qFormat/>
    <w:rsid w:val="00284919"/>
    <w:pPr>
      <w:jc w:val="center"/>
    </w:pPr>
    <w:rPr>
      <w:rFonts w:asciiTheme="majorHAnsi" w:eastAsia="黑体" w:hAnsiTheme="majorHAnsi" w:cstheme="majorBidi"/>
      <w:sz w:val="20"/>
      <w:szCs w:val="20"/>
    </w:rPr>
  </w:style>
  <w:style w:type="character" w:customStyle="1" w:styleId="Char2">
    <w:name w:val="正文段落 Char"/>
    <w:basedOn w:val="a1"/>
    <w:link w:val="af1"/>
    <w:rsid w:val="00FD1564"/>
  </w:style>
  <w:style w:type="paragraph" w:customStyle="1" w:styleId="af3">
    <w:name w:val="正文样式"/>
    <w:basedOn w:val="a"/>
    <w:rsid w:val="003110F1"/>
    <w:pPr>
      <w:ind w:firstLine="420"/>
    </w:pPr>
    <w:rPr>
      <w:rFonts w:cs="宋体"/>
      <w:sz w:val="21"/>
      <w:szCs w:val="20"/>
    </w:rPr>
  </w:style>
  <w:style w:type="table" w:styleId="41">
    <w:name w:val="Table List 4"/>
    <w:basedOn w:val="a2"/>
    <w:rsid w:val="003110F1"/>
    <w:pPr>
      <w:widowControl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styleId="af4">
    <w:name w:val="List Paragraph"/>
    <w:basedOn w:val="a"/>
    <w:uiPriority w:val="34"/>
    <w:qFormat/>
    <w:rsid w:val="000B08EE"/>
    <w:pPr>
      <w:ind w:firstLineChars="200" w:firstLine="420"/>
    </w:pPr>
  </w:style>
  <w:style w:type="character" w:styleId="af5">
    <w:name w:val="FollowedHyperlink"/>
    <w:basedOn w:val="a1"/>
    <w:rsid w:val="000E2940"/>
    <w:rPr>
      <w:color w:val="800080" w:themeColor="followedHyperlink"/>
      <w:u w:val="single"/>
    </w:rPr>
  </w:style>
  <w:style w:type="character" w:customStyle="1" w:styleId="3Char">
    <w:name w:val="标题 3 Char"/>
    <w:basedOn w:val="a1"/>
    <w:link w:val="3"/>
    <w:rsid w:val="00F74A9C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1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4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jpe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jpe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jpe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theme" Target="theme/theme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header" Target="header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4037;&#20316;\&#38656;&#27714;\2013&#24180;\&#20250;&#31649;&#20135;&#21697;\&#20250;&#31649;&#20135;&#21697;&#21270;V2.0\&#25805;&#20316;&#25163;&#20876;\ZST_DP_301&#30740;&#21457;&#20013;&#24515;&#25991;&#20214;&#27169;&#26495;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A2DB4C-EF0A-4241-AF59-5FC53980F6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ZST_DP_301研发中心文件模板.dotx</Template>
  <TotalTime>246</TotalTime>
  <Pages>93</Pages>
  <Words>4969</Words>
  <Characters>28325</Characters>
  <Application>Microsoft Office Word</Application>
  <DocSecurity>0</DocSecurity>
  <Lines>236</Lines>
  <Paragraphs>66</Paragraphs>
  <ScaleCrop>false</ScaleCrop>
  <Company>上海软中信息技术有限公司</Company>
  <LinksUpToDate>false</LinksUpToDate>
  <CharactersWithSpaces>33228</CharactersWithSpaces>
  <SharedDoc>false</SharedDoc>
  <HLinks>
    <vt:vector size="54" baseType="variant">
      <vt:variant>
        <vt:i4>1376307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_Toc356231542</vt:lpwstr>
      </vt:variant>
      <vt:variant>
        <vt:i4>1376307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_Toc356231541</vt:lpwstr>
      </vt:variant>
      <vt:variant>
        <vt:i4>1376307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_Toc356231540</vt:lpwstr>
      </vt:variant>
      <vt:variant>
        <vt:i4>1179699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_Toc356231539</vt:lpwstr>
      </vt:variant>
      <vt:variant>
        <vt:i4>1179699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_Toc356231538</vt:lpwstr>
      </vt:variant>
      <vt:variant>
        <vt:i4>1179699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_Toc356231537</vt:lpwstr>
      </vt:variant>
      <vt:variant>
        <vt:i4>1179699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_Toc356231536</vt:lpwstr>
      </vt:variant>
      <vt:variant>
        <vt:i4>1179699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_Toc356231535</vt:lpwstr>
      </vt:variant>
      <vt:variant>
        <vt:i4>1179699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_Toc356231534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过程定义及文件编写规范</dc:title>
  <dc:creator>Liu Jiamin</dc:creator>
  <cp:lastModifiedBy>ryan</cp:lastModifiedBy>
  <cp:revision>34</cp:revision>
  <cp:lastPrinted>2013-02-26T07:19:00Z</cp:lastPrinted>
  <dcterms:created xsi:type="dcterms:W3CDTF">2014-01-08T05:26:00Z</dcterms:created>
  <dcterms:modified xsi:type="dcterms:W3CDTF">2014-01-09T08:56:00Z</dcterms:modified>
  <cp:category>质量体系</cp:category>
</cp:coreProperties>
</file>